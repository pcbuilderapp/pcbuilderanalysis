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48D0C" w14:textId="77777777" w:rsidR="00AF06A9" w:rsidRPr="00AF06A9" w:rsidRDefault="00AF06A9" w:rsidP="00AF06A9">
      <w:pPr>
        <w:spacing w:after="0" w:line="240" w:lineRule="auto"/>
        <w:rPr>
          <w:rFonts w:ascii="Times New Roman" w:eastAsia="Times New Roman" w:hAnsi="Times New Roman" w:cs="Times New Roman"/>
          <w:sz w:val="144"/>
          <w:szCs w:val="144"/>
          <w:lang w:val="en-US"/>
        </w:rPr>
      </w:pPr>
      <w:r>
        <w:rPr>
          <w:rFonts w:ascii="Roboto" w:hAnsi="Roboto"/>
          <w:sz w:val="144"/>
          <w:szCs w:val="144"/>
          <w:shd w:val="clear" w:color="auto" w:fill="FFFFFF"/>
          <w:lang w:val="en-US"/>
        </w:rPr>
        <w:t xml:space="preserve"> </w:t>
      </w:r>
      <w:r w:rsidRPr="00AF06A9">
        <w:rPr>
          <w:rFonts w:ascii="Roboto" w:hAnsi="Roboto"/>
          <w:sz w:val="144"/>
          <w:szCs w:val="144"/>
          <w:shd w:val="clear" w:color="auto" w:fill="FFFFFF"/>
          <w:lang w:val="en-US"/>
        </w:rPr>
        <w:t>INFANL01-5</w:t>
      </w:r>
    </w:p>
    <w:p w14:paraId="65C3B503" w14:textId="77777777" w:rsidR="00AF06A9" w:rsidRDefault="00AF06A9" w:rsidP="00AF06A9">
      <w:pPr>
        <w:spacing w:after="240" w:line="240" w:lineRule="auto"/>
        <w:jc w:val="center"/>
        <w:rPr>
          <w:rFonts w:ascii="Times New Roman" w:eastAsia="Times New Roman" w:hAnsi="Times New Roman" w:cs="Times New Roman"/>
          <w:sz w:val="24"/>
          <w:szCs w:val="24"/>
          <w:lang w:val="en-US"/>
        </w:rPr>
      </w:pPr>
      <w:r>
        <w:rPr>
          <w:noProof/>
        </w:rPr>
        <w:drawing>
          <wp:inline distT="0" distB="0" distL="0" distR="0" wp14:anchorId="66D7AA58" wp14:editId="7AAEE654">
            <wp:extent cx="5143500" cy="3962400"/>
            <wp:effectExtent l="0" t="0" r="0" b="0"/>
            <wp:docPr id="16" name="Afbeelding 16" descr="Image result for lego bouwbl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lego bouwbl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962400"/>
                    </a:xfrm>
                    <a:prstGeom prst="rect">
                      <a:avLst/>
                    </a:prstGeom>
                    <a:noFill/>
                    <a:ln>
                      <a:noFill/>
                    </a:ln>
                  </pic:spPr>
                </pic:pic>
              </a:graphicData>
            </a:graphic>
          </wp:inline>
        </w:drawing>
      </w:r>
    </w:p>
    <w:p w14:paraId="20042203" w14:textId="77777777" w:rsidR="00323684" w:rsidRDefault="00323684" w:rsidP="00AF06A9">
      <w:pPr>
        <w:spacing w:after="240" w:line="240" w:lineRule="auto"/>
        <w:jc w:val="center"/>
        <w:rPr>
          <w:rFonts w:ascii="Times New Roman" w:eastAsia="Times New Roman" w:hAnsi="Times New Roman" w:cs="Times New Roman"/>
          <w:sz w:val="24"/>
          <w:szCs w:val="24"/>
          <w:lang w:val="en-US"/>
        </w:rPr>
      </w:pPr>
    </w:p>
    <w:p w14:paraId="59999279" w14:textId="77777777" w:rsidR="00323684" w:rsidRDefault="00323684" w:rsidP="00AF06A9">
      <w:pPr>
        <w:spacing w:after="240" w:line="240" w:lineRule="auto"/>
        <w:jc w:val="center"/>
        <w:rPr>
          <w:rFonts w:ascii="Times New Roman" w:eastAsia="Times New Roman" w:hAnsi="Times New Roman" w:cs="Times New Roman"/>
          <w:sz w:val="24"/>
          <w:szCs w:val="24"/>
          <w:lang w:val="en-US"/>
        </w:rPr>
      </w:pPr>
    </w:p>
    <w:p w14:paraId="73950D70" w14:textId="77777777" w:rsidR="00323684" w:rsidRDefault="00323684" w:rsidP="00AF06A9">
      <w:pPr>
        <w:spacing w:after="240" w:line="240" w:lineRule="auto"/>
        <w:jc w:val="center"/>
        <w:rPr>
          <w:rFonts w:ascii="Times New Roman" w:eastAsia="Times New Roman" w:hAnsi="Times New Roman" w:cs="Times New Roman"/>
          <w:sz w:val="24"/>
          <w:szCs w:val="24"/>
          <w:lang w:val="en-US"/>
        </w:rPr>
      </w:pPr>
    </w:p>
    <w:p w14:paraId="38316797" w14:textId="77777777" w:rsidR="00323684" w:rsidRPr="00323684" w:rsidRDefault="00323684" w:rsidP="00AF06A9">
      <w:pPr>
        <w:spacing w:after="240" w:line="240" w:lineRule="auto"/>
        <w:jc w:val="center"/>
        <w:rPr>
          <w:rFonts w:ascii="Times New Roman" w:eastAsia="Times New Roman" w:hAnsi="Times New Roman" w:cs="Times New Roman"/>
          <w:i/>
          <w:sz w:val="24"/>
          <w:szCs w:val="24"/>
          <w:lang w:val="en-US"/>
        </w:rPr>
      </w:pPr>
    </w:p>
    <w:p w14:paraId="5A5FE6E4" w14:textId="09734C93" w:rsidR="00323684" w:rsidRPr="00323684" w:rsidRDefault="00C40783" w:rsidP="00AF06A9">
      <w:pPr>
        <w:spacing w:after="240" w:line="240" w:lineRule="auto"/>
        <w:jc w:val="center"/>
        <w:rPr>
          <w:rFonts w:ascii="Times New Roman" w:eastAsia="Times New Roman" w:hAnsi="Times New Roman" w:cs="Times New Roman"/>
          <w:i/>
          <w:sz w:val="24"/>
          <w:szCs w:val="24"/>
        </w:rPr>
      </w:pPr>
      <w:r w:rsidRPr="00323684">
        <w:rPr>
          <w:rFonts w:ascii="Times New Roman" w:eastAsia="Times New Roman" w:hAnsi="Times New Roman" w:cs="Times New Roman"/>
          <w:i/>
          <w:sz w:val="24"/>
          <w:szCs w:val="24"/>
        </w:rPr>
        <w:t>H. Aydogdu</w:t>
      </w:r>
      <w:r w:rsidR="00323684" w:rsidRPr="00323684">
        <w:rPr>
          <w:rFonts w:ascii="Times New Roman" w:eastAsia="Times New Roman" w:hAnsi="Times New Roman" w:cs="Times New Roman"/>
          <w:i/>
          <w:sz w:val="24"/>
          <w:szCs w:val="24"/>
        </w:rPr>
        <w:t xml:space="preserve"> &amp; </w:t>
      </w:r>
      <w:r w:rsidRPr="00323684">
        <w:rPr>
          <w:rFonts w:ascii="Times New Roman" w:eastAsia="Times New Roman" w:hAnsi="Times New Roman" w:cs="Times New Roman"/>
          <w:i/>
          <w:sz w:val="24"/>
          <w:szCs w:val="24"/>
        </w:rPr>
        <w:t>M. Sozen</w:t>
      </w:r>
    </w:p>
    <w:p w14:paraId="2C29AD45" w14:textId="77777777" w:rsidR="00323684" w:rsidRPr="00323684" w:rsidRDefault="00323684" w:rsidP="00AF06A9">
      <w:pPr>
        <w:spacing w:after="240" w:line="240" w:lineRule="auto"/>
        <w:jc w:val="center"/>
        <w:rPr>
          <w:rFonts w:ascii="Times New Roman" w:eastAsia="Times New Roman" w:hAnsi="Times New Roman" w:cs="Times New Roman"/>
          <w:sz w:val="24"/>
          <w:szCs w:val="24"/>
        </w:rPr>
      </w:pPr>
    </w:p>
    <w:p w14:paraId="55E8EDE2" w14:textId="77777777" w:rsidR="00323684" w:rsidRPr="00323684" w:rsidRDefault="00323684" w:rsidP="00AF06A9">
      <w:pPr>
        <w:spacing w:after="240" w:line="240" w:lineRule="auto"/>
        <w:jc w:val="center"/>
        <w:rPr>
          <w:rFonts w:ascii="Times New Roman" w:eastAsia="Times New Roman" w:hAnsi="Times New Roman" w:cs="Times New Roman"/>
          <w:sz w:val="24"/>
          <w:szCs w:val="24"/>
        </w:rPr>
      </w:pPr>
    </w:p>
    <w:p w14:paraId="63FACB52" w14:textId="77777777" w:rsidR="00323684" w:rsidRPr="00323684" w:rsidRDefault="00323684" w:rsidP="00323684">
      <w:pPr>
        <w:spacing w:after="0" w:line="240" w:lineRule="auto"/>
        <w:rPr>
          <w:rFonts w:ascii="Times New Roman" w:eastAsia="Times New Roman" w:hAnsi="Times New Roman" w:cs="Times New Roman"/>
          <w:sz w:val="144"/>
          <w:szCs w:val="144"/>
        </w:rPr>
      </w:pPr>
      <w:r w:rsidRPr="00323684">
        <w:rPr>
          <w:rFonts w:ascii="Roboto" w:hAnsi="Roboto"/>
          <w:sz w:val="144"/>
          <w:szCs w:val="144"/>
          <w:shd w:val="clear" w:color="auto" w:fill="FFFFFF"/>
        </w:rPr>
        <w:lastRenderedPageBreak/>
        <w:t>INFANL01-5</w:t>
      </w:r>
    </w:p>
    <w:p w14:paraId="2756E8ED"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4C32814C"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48971919"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67AAC1C6"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1CD8C623"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4335F432"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07E606F2"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1EA53128"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425B8AB2" w14:textId="77777777" w:rsidR="00323684" w:rsidRDefault="00323684" w:rsidP="00AF06A9">
      <w:pPr>
        <w:spacing w:after="240" w:line="240" w:lineRule="auto"/>
        <w:jc w:val="center"/>
        <w:rPr>
          <w:rFonts w:ascii="Times New Roman" w:eastAsia="Times New Roman" w:hAnsi="Times New Roman" w:cs="Times New Roman"/>
          <w:sz w:val="24"/>
          <w:szCs w:val="24"/>
        </w:rPr>
      </w:pPr>
    </w:p>
    <w:p w14:paraId="4CE4AD39" w14:textId="77777777" w:rsidR="00323684" w:rsidRPr="00323684" w:rsidRDefault="00323684" w:rsidP="00AF06A9">
      <w:pPr>
        <w:spacing w:after="240" w:line="240" w:lineRule="auto"/>
        <w:jc w:val="center"/>
        <w:rPr>
          <w:rFonts w:ascii="Times New Roman" w:eastAsia="Times New Roman" w:hAnsi="Times New Roman" w:cs="Times New Roman"/>
          <w:sz w:val="24"/>
          <w:szCs w:val="24"/>
        </w:rPr>
      </w:pPr>
    </w:p>
    <w:p w14:paraId="7BD64662" w14:textId="77777777" w:rsidR="00323684" w:rsidRPr="00AF06A9" w:rsidRDefault="00323684" w:rsidP="00AF06A9">
      <w:pPr>
        <w:spacing w:after="24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5"/>
        <w:gridCol w:w="3868"/>
      </w:tblGrid>
      <w:tr w:rsidR="00AF06A9" w:rsidRPr="00AF06A9" w14:paraId="7102C742"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7264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40AE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Methoden voor software engineering</w:t>
            </w:r>
          </w:p>
        </w:tc>
      </w:tr>
      <w:tr w:rsidR="00AF06A9" w:rsidRPr="00AF06A9" w14:paraId="1B103D04"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3278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Docent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096A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Mevrouw Tanja Ubert</w:t>
            </w:r>
          </w:p>
        </w:tc>
      </w:tr>
      <w:tr w:rsidR="00AF06A9" w:rsidRPr="00AF06A9" w14:paraId="623A9980"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18CB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Klas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FD5D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Dinf2dt</w:t>
            </w:r>
          </w:p>
        </w:tc>
      </w:tr>
      <w:tr w:rsidR="00AF06A9" w:rsidRPr="00AF06A9" w14:paraId="65845DF9"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FB6E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Opleiding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8182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Informatica</w:t>
            </w:r>
          </w:p>
        </w:tc>
      </w:tr>
      <w:tr w:rsidR="00AF06A9" w:rsidRPr="00AF06A9" w14:paraId="1F37E1C8"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5FB5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Calibri" w:eastAsia="Times New Roman" w:hAnsi="Calibri" w:cs="Times New Roman"/>
                <w:color w:val="000000"/>
                <w:sz w:val="24"/>
                <w:szCs w:val="24"/>
              </w:rPr>
              <w:t>Auteur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70E72" w14:textId="60A37473" w:rsidR="00AF06A9" w:rsidRDefault="00EB51D9" w:rsidP="00AF06A9">
            <w:pPr>
              <w:spacing w:after="0" w:line="240" w:lineRule="auto"/>
              <w:rPr>
                <w:rFonts w:ascii="Calibri" w:eastAsia="Times New Roman" w:hAnsi="Calibri" w:cs="Times New Roman"/>
                <w:color w:val="000000"/>
                <w:sz w:val="24"/>
                <w:szCs w:val="24"/>
              </w:rPr>
            </w:pPr>
            <w:r w:rsidRPr="00AF06A9">
              <w:rPr>
                <w:rFonts w:ascii="Calibri" w:eastAsia="Times New Roman" w:hAnsi="Calibri" w:cs="Times New Roman"/>
                <w:color w:val="000000"/>
                <w:sz w:val="24"/>
                <w:szCs w:val="24"/>
              </w:rPr>
              <w:t>H. Aydogdu</w:t>
            </w:r>
          </w:p>
          <w:p w14:paraId="66D1F1D8" w14:textId="79B73FC2" w:rsidR="00AF06A9" w:rsidRPr="00AF06A9" w:rsidRDefault="00AF06A9" w:rsidP="00AF06A9">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M.</w:t>
            </w:r>
            <w:r w:rsidR="00EB51D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Sozen</w:t>
            </w:r>
          </w:p>
        </w:tc>
      </w:tr>
    </w:tbl>
    <w:p w14:paraId="3DDD883A" w14:textId="77777777" w:rsidR="00AF06A9" w:rsidRDefault="00AF06A9">
      <w:pPr>
        <w:spacing w:after="200" w:line="276" w:lineRule="auto"/>
      </w:pPr>
    </w:p>
    <w:p w14:paraId="76BFF95A" w14:textId="77777777" w:rsidR="00AF06A9" w:rsidRDefault="00AF06A9">
      <w:pPr>
        <w:spacing w:after="200" w:line="276" w:lineRule="auto"/>
      </w:pPr>
    </w:p>
    <w:p w14:paraId="3DCDDB32" w14:textId="77777777" w:rsidR="00AF06A9" w:rsidRDefault="00AF06A9">
      <w:pPr>
        <w:spacing w:after="200" w:line="276" w:lineRule="auto"/>
      </w:pPr>
    </w:p>
    <w:p w14:paraId="1D5EDD6A" w14:textId="77777777" w:rsidR="00323684" w:rsidRPr="00323684" w:rsidRDefault="00323684" w:rsidP="00323684">
      <w:pPr>
        <w:spacing w:before="240" w:after="60" w:line="240" w:lineRule="auto"/>
        <w:outlineLvl w:val="0"/>
        <w:rPr>
          <w:rFonts w:ascii="Times New Roman" w:eastAsia="Times New Roman" w:hAnsi="Times New Roman" w:cs="Times New Roman"/>
          <w:b/>
          <w:bCs/>
          <w:kern w:val="36"/>
          <w:sz w:val="48"/>
          <w:szCs w:val="48"/>
        </w:rPr>
      </w:pPr>
      <w:bookmarkStart w:id="0" w:name="_Toc463811784"/>
      <w:r>
        <w:rPr>
          <w:rFonts w:ascii="Arial" w:eastAsia="Times New Roman" w:hAnsi="Arial" w:cs="Arial"/>
          <w:color w:val="000000"/>
          <w:kern w:val="36"/>
          <w:sz w:val="40"/>
          <w:szCs w:val="40"/>
        </w:rPr>
        <w:lastRenderedPageBreak/>
        <w:t>Inleiding</w:t>
      </w:r>
      <w:bookmarkEnd w:id="0"/>
    </w:p>
    <w:p w14:paraId="5B60F396" w14:textId="77777777" w:rsidR="00323684" w:rsidRPr="00323684" w:rsidRDefault="00323684" w:rsidP="00323684">
      <w:pPr>
        <w:spacing w:after="0" w:line="240" w:lineRule="auto"/>
        <w:rPr>
          <w:rFonts w:ascii="Times New Roman" w:eastAsia="Times New Roman" w:hAnsi="Times New Roman" w:cs="Times New Roman"/>
          <w:sz w:val="24"/>
          <w:szCs w:val="24"/>
        </w:rPr>
      </w:pPr>
    </w:p>
    <w:p w14:paraId="316DB7A8" w14:textId="2A852FDB" w:rsidR="003446C6" w:rsidRDefault="00BE7C4D" w:rsidP="0032368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Als toekomstige software engineer is het belangrijk om bepaalde software &amp; test methodes goed onder de knie te krijgen. </w:t>
      </w:r>
      <w:r w:rsidR="00190D78">
        <w:rPr>
          <w:rFonts w:ascii="Calibri" w:eastAsia="Times New Roman" w:hAnsi="Calibri" w:cs="Times New Roman"/>
          <w:color w:val="000000"/>
          <w:sz w:val="24"/>
          <w:szCs w:val="24"/>
        </w:rPr>
        <w:t>Want hoe ga je de behoeftes van de klant aanpakken? Hoe ga je om met klanten die weinig budget hebben? Nou</w:t>
      </w:r>
      <w:r w:rsidR="00F74216">
        <w:rPr>
          <w:rFonts w:ascii="Calibri" w:eastAsia="Times New Roman" w:hAnsi="Calibri" w:cs="Times New Roman"/>
          <w:color w:val="000000"/>
          <w:sz w:val="24"/>
          <w:szCs w:val="24"/>
        </w:rPr>
        <w:t>,</w:t>
      </w:r>
      <w:r w:rsidR="00190D78">
        <w:rPr>
          <w:rFonts w:ascii="Calibri" w:eastAsia="Times New Roman" w:hAnsi="Calibri" w:cs="Times New Roman"/>
          <w:color w:val="000000"/>
          <w:sz w:val="24"/>
          <w:szCs w:val="24"/>
        </w:rPr>
        <w:t xml:space="preserve"> d</w:t>
      </w:r>
      <w:r w:rsidR="00F91871">
        <w:rPr>
          <w:rFonts w:ascii="Calibri" w:eastAsia="Times New Roman" w:hAnsi="Calibri" w:cs="Times New Roman"/>
          <w:color w:val="000000"/>
          <w:sz w:val="24"/>
          <w:szCs w:val="24"/>
        </w:rPr>
        <w:t xml:space="preserve">it verslag gaat over die bepaalde methodes. Hierbij kan je denken aan </w:t>
      </w:r>
      <w:r w:rsidR="004C7CF4">
        <w:rPr>
          <w:rFonts w:ascii="Calibri" w:eastAsia="Times New Roman" w:hAnsi="Calibri" w:cs="Times New Roman"/>
          <w:color w:val="000000"/>
          <w:sz w:val="24"/>
          <w:szCs w:val="24"/>
        </w:rPr>
        <w:t>de</w:t>
      </w:r>
      <w:r w:rsidR="00F91871">
        <w:rPr>
          <w:rFonts w:ascii="Calibri" w:eastAsia="Times New Roman" w:hAnsi="Calibri" w:cs="Times New Roman"/>
          <w:color w:val="000000"/>
          <w:sz w:val="24"/>
          <w:szCs w:val="24"/>
        </w:rPr>
        <w:t xml:space="preserve"> Waterfall, incrementele en reuse</w:t>
      </w:r>
      <w:r w:rsidR="00190D78">
        <w:rPr>
          <w:rFonts w:ascii="Calibri" w:eastAsia="Times New Roman" w:hAnsi="Calibri" w:cs="Times New Roman"/>
          <w:color w:val="000000"/>
          <w:sz w:val="24"/>
          <w:szCs w:val="24"/>
        </w:rPr>
        <w:t xml:space="preserve"> methodes. </w:t>
      </w:r>
      <w:r w:rsidR="00641840">
        <w:rPr>
          <w:rFonts w:ascii="Calibri" w:eastAsia="Times New Roman" w:hAnsi="Calibri" w:cs="Times New Roman"/>
          <w:color w:val="000000"/>
          <w:sz w:val="24"/>
          <w:szCs w:val="24"/>
        </w:rPr>
        <w:t>Dit is erg belangrijk om te kunnen ontwikkelen volgens de wensen van de klant. Door de bovenstaande methodes toe te passen kan je heel veel informatie vergaren. Vanuit de vergaarde informatie is er een ruim beeld. De informatie kunnen we verwerken om vervolgens de gewe</w:t>
      </w:r>
      <w:r w:rsidR="00695CD8">
        <w:rPr>
          <w:rFonts w:ascii="Calibri" w:eastAsia="Times New Roman" w:hAnsi="Calibri" w:cs="Times New Roman"/>
          <w:color w:val="000000"/>
          <w:sz w:val="24"/>
          <w:szCs w:val="24"/>
        </w:rPr>
        <w:t xml:space="preserve">nste applicatie te ontwikkelen door gebruik te maken van </w:t>
      </w:r>
      <w:r w:rsidR="00811FBA">
        <w:rPr>
          <w:rFonts w:ascii="Calibri" w:eastAsia="Times New Roman" w:hAnsi="Calibri" w:cs="Times New Roman"/>
          <w:color w:val="000000"/>
          <w:sz w:val="24"/>
          <w:szCs w:val="24"/>
        </w:rPr>
        <w:t>een</w:t>
      </w:r>
      <w:r w:rsidR="00695CD8">
        <w:rPr>
          <w:rFonts w:ascii="Calibri" w:eastAsia="Times New Roman" w:hAnsi="Calibri" w:cs="Times New Roman"/>
          <w:color w:val="000000"/>
          <w:sz w:val="24"/>
          <w:szCs w:val="24"/>
        </w:rPr>
        <w:t xml:space="preserve"> van de bovenstaande methode</w:t>
      </w:r>
      <w:r w:rsidR="0084134C">
        <w:rPr>
          <w:rFonts w:ascii="Calibri" w:eastAsia="Times New Roman" w:hAnsi="Calibri" w:cs="Times New Roman"/>
          <w:color w:val="000000"/>
          <w:sz w:val="24"/>
          <w:szCs w:val="24"/>
        </w:rPr>
        <w:t>s</w:t>
      </w:r>
      <w:r w:rsidR="00695CD8">
        <w:rPr>
          <w:rFonts w:ascii="Calibri" w:eastAsia="Times New Roman" w:hAnsi="Calibri" w:cs="Times New Roman"/>
          <w:color w:val="000000"/>
          <w:sz w:val="24"/>
          <w:szCs w:val="24"/>
        </w:rPr>
        <w:t xml:space="preserve">. </w:t>
      </w:r>
    </w:p>
    <w:p w14:paraId="09995DE3" w14:textId="77777777" w:rsidR="004C7CF4" w:rsidRDefault="004C7CF4" w:rsidP="00323684">
      <w:pPr>
        <w:spacing w:after="0" w:line="240" w:lineRule="auto"/>
        <w:rPr>
          <w:rFonts w:ascii="Calibri" w:eastAsia="Times New Roman" w:hAnsi="Calibri" w:cs="Times New Roman"/>
          <w:color w:val="000000"/>
          <w:sz w:val="24"/>
          <w:szCs w:val="24"/>
        </w:rPr>
      </w:pPr>
    </w:p>
    <w:p w14:paraId="5BB3728E" w14:textId="1415B939" w:rsidR="004C7CF4" w:rsidRDefault="004C7CF4" w:rsidP="0032368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De </w:t>
      </w:r>
      <w:r w:rsidRPr="004C7CF4">
        <w:rPr>
          <w:rFonts w:ascii="Calibri" w:eastAsia="Times New Roman" w:hAnsi="Calibri" w:cs="Times New Roman"/>
          <w:i/>
          <w:color w:val="000000"/>
          <w:sz w:val="24"/>
          <w:szCs w:val="24"/>
        </w:rPr>
        <w:t>waterfall</w:t>
      </w:r>
      <w:r>
        <w:rPr>
          <w:rFonts w:ascii="Calibri" w:eastAsia="Times New Roman" w:hAnsi="Calibri" w:cs="Times New Roman"/>
          <w:color w:val="000000"/>
          <w:sz w:val="24"/>
          <w:szCs w:val="24"/>
        </w:rPr>
        <w:t xml:space="preserve"> methode wordt gebruikt om de ontwikkeling van een software vloeiend naar beneden te laten lopen. Er wordt namelijk ontwikkelt aan de hand van fases. Hierdoor is ook de benaming ontstaan. In dit verslag gaan we doornemen hoe de fases met elkaar communiceren en vloeien. Voorheen was het ontwikkelproces van een software onoverzichtelijk. Met deze methode is er meer duidelijkheid gekomen in ontwikkelprojecten. </w:t>
      </w:r>
    </w:p>
    <w:p w14:paraId="74264FCC" w14:textId="77777777" w:rsidR="00863872" w:rsidRDefault="00863872" w:rsidP="00323684">
      <w:pPr>
        <w:spacing w:after="0" w:line="240" w:lineRule="auto"/>
        <w:rPr>
          <w:rFonts w:ascii="Calibri" w:eastAsia="Times New Roman" w:hAnsi="Calibri" w:cs="Times New Roman"/>
          <w:color w:val="000000"/>
          <w:sz w:val="24"/>
          <w:szCs w:val="24"/>
        </w:rPr>
      </w:pPr>
    </w:p>
    <w:p w14:paraId="7CD03B45" w14:textId="1C9FF492" w:rsidR="00863872" w:rsidRDefault="00863872" w:rsidP="0032368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Bij </w:t>
      </w:r>
      <w:r w:rsidRPr="007A4927">
        <w:rPr>
          <w:rFonts w:ascii="Calibri" w:eastAsia="Times New Roman" w:hAnsi="Calibri" w:cs="Times New Roman"/>
          <w:i/>
          <w:color w:val="000000"/>
          <w:sz w:val="24"/>
          <w:szCs w:val="24"/>
        </w:rPr>
        <w:t>incrementele</w:t>
      </w:r>
      <w:r>
        <w:rPr>
          <w:rFonts w:ascii="Calibri" w:eastAsia="Times New Roman" w:hAnsi="Calibri" w:cs="Times New Roman"/>
          <w:color w:val="000000"/>
          <w:sz w:val="24"/>
          <w:szCs w:val="24"/>
        </w:rPr>
        <w:t xml:space="preserve"> softwareontwikkeling bouw je het systeem geleidelijk en voegt er zodanig meer functionaliteit aan toe. Je begint </w:t>
      </w:r>
      <w:r w:rsidR="003320D7">
        <w:rPr>
          <w:rFonts w:ascii="Calibri" w:eastAsia="Times New Roman" w:hAnsi="Calibri" w:cs="Times New Roman"/>
          <w:color w:val="000000"/>
          <w:sz w:val="24"/>
          <w:szCs w:val="24"/>
        </w:rPr>
        <w:t xml:space="preserve">met het ontwikkelen van </w:t>
      </w:r>
      <w:r>
        <w:rPr>
          <w:rFonts w:ascii="Calibri" w:eastAsia="Times New Roman" w:hAnsi="Calibri" w:cs="Times New Roman"/>
          <w:color w:val="000000"/>
          <w:sz w:val="24"/>
          <w:szCs w:val="24"/>
        </w:rPr>
        <w:t xml:space="preserve">de basis versie van het systeem, vervolgens laat je de omvang, functionaliteit en kwaliteit van het systeem langzaam groeien. Dit zou je bijvoorbeeld kunnen vergelijken met een tekening, naarmate je blijft tekenen ontstaat er een beeld.  Hier zullen wij ons ook in verdiepen. </w:t>
      </w:r>
    </w:p>
    <w:p w14:paraId="592B6CAA" w14:textId="77777777" w:rsidR="00E04597" w:rsidRDefault="00E04597" w:rsidP="00323684">
      <w:pPr>
        <w:spacing w:after="0" w:line="240" w:lineRule="auto"/>
        <w:rPr>
          <w:rFonts w:ascii="Calibri" w:eastAsia="Times New Roman" w:hAnsi="Calibri" w:cs="Times New Roman"/>
          <w:color w:val="000000"/>
          <w:sz w:val="24"/>
          <w:szCs w:val="24"/>
        </w:rPr>
      </w:pPr>
    </w:p>
    <w:p w14:paraId="6AED53B8" w14:textId="3F764614" w:rsidR="003446C6" w:rsidRDefault="00863872" w:rsidP="00323684">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Daarnaast zullen we ons verdiepen in </w:t>
      </w:r>
      <w:r w:rsidR="007A4927">
        <w:rPr>
          <w:rFonts w:ascii="Calibri" w:eastAsia="Times New Roman" w:hAnsi="Calibri" w:cs="Times New Roman"/>
          <w:color w:val="000000"/>
          <w:sz w:val="24"/>
          <w:szCs w:val="24"/>
        </w:rPr>
        <w:t>de</w:t>
      </w:r>
      <w:r>
        <w:rPr>
          <w:rFonts w:ascii="Calibri" w:eastAsia="Times New Roman" w:hAnsi="Calibri" w:cs="Times New Roman"/>
          <w:color w:val="000000"/>
          <w:sz w:val="24"/>
          <w:szCs w:val="24"/>
        </w:rPr>
        <w:t xml:space="preserve"> </w:t>
      </w:r>
      <w:r w:rsidRPr="007A4927">
        <w:rPr>
          <w:rFonts w:ascii="Calibri" w:eastAsia="Times New Roman" w:hAnsi="Calibri" w:cs="Times New Roman"/>
          <w:i/>
          <w:color w:val="000000"/>
          <w:sz w:val="24"/>
          <w:szCs w:val="24"/>
        </w:rPr>
        <w:t>reused</w:t>
      </w:r>
      <w:r>
        <w:rPr>
          <w:rFonts w:ascii="Calibri" w:eastAsia="Times New Roman" w:hAnsi="Calibri" w:cs="Times New Roman"/>
          <w:color w:val="000000"/>
          <w:sz w:val="24"/>
          <w:szCs w:val="24"/>
        </w:rPr>
        <w:t xml:space="preserve"> methode. </w:t>
      </w:r>
      <w:r w:rsidR="003320D7">
        <w:rPr>
          <w:rFonts w:ascii="Calibri" w:eastAsia="Times New Roman" w:hAnsi="Calibri" w:cs="Times New Roman"/>
          <w:color w:val="000000"/>
          <w:sz w:val="24"/>
          <w:szCs w:val="24"/>
        </w:rPr>
        <w:t xml:space="preserve">De reused methode is zoals zijn naam zich al omschrijft. Het gebruiken van eerder ontwikkelde software om een nieuwe software te ontwikkelen. Want waarom zou je helemaal beginnen van scratch? </w:t>
      </w:r>
    </w:p>
    <w:p w14:paraId="269D0C9A" w14:textId="77777777" w:rsidR="007A4927" w:rsidRDefault="007A4927" w:rsidP="00323684">
      <w:pPr>
        <w:spacing w:after="0" w:line="240" w:lineRule="auto"/>
        <w:rPr>
          <w:rFonts w:ascii="Calibri" w:eastAsia="Times New Roman" w:hAnsi="Calibri" w:cs="Times New Roman"/>
          <w:color w:val="000000"/>
          <w:sz w:val="24"/>
          <w:szCs w:val="24"/>
        </w:rPr>
      </w:pPr>
    </w:p>
    <w:p w14:paraId="2DB1B913" w14:textId="77777777" w:rsidR="003446C6" w:rsidRDefault="003446C6" w:rsidP="00323684">
      <w:pPr>
        <w:spacing w:after="0" w:line="240" w:lineRule="auto"/>
        <w:rPr>
          <w:rFonts w:ascii="Calibri" w:eastAsia="Times New Roman" w:hAnsi="Calibri" w:cs="Times New Roman"/>
          <w:color w:val="000000"/>
          <w:sz w:val="24"/>
          <w:szCs w:val="24"/>
        </w:rPr>
      </w:pPr>
    </w:p>
    <w:p w14:paraId="1615D1DD" w14:textId="77777777" w:rsidR="003446C6" w:rsidRDefault="003446C6" w:rsidP="00323684">
      <w:pPr>
        <w:spacing w:after="0" w:line="240" w:lineRule="auto"/>
        <w:rPr>
          <w:rFonts w:ascii="Calibri" w:eastAsia="Times New Roman" w:hAnsi="Calibri" w:cs="Times New Roman"/>
          <w:color w:val="000000"/>
          <w:sz w:val="24"/>
          <w:szCs w:val="24"/>
        </w:rPr>
      </w:pPr>
    </w:p>
    <w:p w14:paraId="5E20DB75" w14:textId="77777777" w:rsidR="003446C6" w:rsidRDefault="003446C6" w:rsidP="00323684">
      <w:pPr>
        <w:spacing w:after="0" w:line="240" w:lineRule="auto"/>
        <w:rPr>
          <w:rFonts w:ascii="Calibri" w:eastAsia="Times New Roman" w:hAnsi="Calibri" w:cs="Times New Roman"/>
          <w:color w:val="000000"/>
          <w:sz w:val="24"/>
          <w:szCs w:val="24"/>
        </w:rPr>
      </w:pPr>
    </w:p>
    <w:p w14:paraId="2D8FFEFB" w14:textId="77777777" w:rsidR="003446C6" w:rsidRDefault="003446C6" w:rsidP="00323684">
      <w:pPr>
        <w:spacing w:after="0" w:line="240" w:lineRule="auto"/>
        <w:rPr>
          <w:rFonts w:ascii="Calibri" w:eastAsia="Times New Roman" w:hAnsi="Calibri" w:cs="Times New Roman"/>
          <w:color w:val="000000"/>
          <w:sz w:val="24"/>
          <w:szCs w:val="24"/>
        </w:rPr>
      </w:pPr>
    </w:p>
    <w:p w14:paraId="0835B71B" w14:textId="77777777" w:rsidR="003446C6" w:rsidRDefault="003446C6" w:rsidP="00323684">
      <w:pPr>
        <w:spacing w:after="0" w:line="240" w:lineRule="auto"/>
        <w:rPr>
          <w:rFonts w:ascii="Calibri" w:eastAsia="Times New Roman" w:hAnsi="Calibri" w:cs="Times New Roman"/>
          <w:color w:val="000000"/>
          <w:sz w:val="24"/>
          <w:szCs w:val="24"/>
        </w:rPr>
      </w:pPr>
    </w:p>
    <w:p w14:paraId="0FBE4B12" w14:textId="77777777" w:rsidR="003446C6" w:rsidRDefault="003446C6" w:rsidP="00323684">
      <w:pPr>
        <w:spacing w:after="0" w:line="240" w:lineRule="auto"/>
        <w:rPr>
          <w:rFonts w:ascii="Calibri" w:eastAsia="Times New Roman" w:hAnsi="Calibri" w:cs="Times New Roman"/>
          <w:color w:val="000000"/>
          <w:sz w:val="24"/>
          <w:szCs w:val="24"/>
        </w:rPr>
      </w:pPr>
    </w:p>
    <w:p w14:paraId="1252B73A" w14:textId="77777777" w:rsidR="003446C6" w:rsidRDefault="003446C6" w:rsidP="00323684">
      <w:pPr>
        <w:spacing w:after="0" w:line="240" w:lineRule="auto"/>
        <w:rPr>
          <w:rFonts w:ascii="Calibri" w:eastAsia="Times New Roman" w:hAnsi="Calibri" w:cs="Times New Roman"/>
          <w:color w:val="000000"/>
          <w:sz w:val="24"/>
          <w:szCs w:val="24"/>
        </w:rPr>
      </w:pPr>
    </w:p>
    <w:p w14:paraId="0A4BDCB4" w14:textId="77777777" w:rsidR="003446C6" w:rsidRDefault="003446C6" w:rsidP="00323684">
      <w:pPr>
        <w:spacing w:after="0" w:line="240" w:lineRule="auto"/>
        <w:rPr>
          <w:rFonts w:ascii="Calibri" w:eastAsia="Times New Roman" w:hAnsi="Calibri" w:cs="Times New Roman"/>
          <w:color w:val="000000"/>
          <w:sz w:val="24"/>
          <w:szCs w:val="24"/>
        </w:rPr>
      </w:pPr>
    </w:p>
    <w:p w14:paraId="1B5E9473" w14:textId="77777777" w:rsidR="00323684" w:rsidRDefault="00323684" w:rsidP="00323684">
      <w:pPr>
        <w:spacing w:after="0" w:line="240" w:lineRule="auto"/>
        <w:rPr>
          <w:rFonts w:ascii="Calibri" w:eastAsia="Times New Roman" w:hAnsi="Calibri" w:cs="Times New Roman"/>
          <w:color w:val="000000"/>
          <w:sz w:val="24"/>
          <w:szCs w:val="24"/>
        </w:rPr>
      </w:pPr>
    </w:p>
    <w:sdt>
      <w:sdtPr>
        <w:rPr>
          <w:rFonts w:asciiTheme="minorHAnsi" w:eastAsiaTheme="minorHAnsi" w:hAnsiTheme="minorHAnsi" w:cstheme="minorBidi"/>
          <w:b w:val="0"/>
          <w:bCs w:val="0"/>
          <w:color w:val="auto"/>
          <w:sz w:val="21"/>
          <w:szCs w:val="22"/>
        </w:rPr>
        <w:id w:val="857310910"/>
        <w:docPartObj>
          <w:docPartGallery w:val="Table of Contents"/>
          <w:docPartUnique/>
        </w:docPartObj>
      </w:sdtPr>
      <w:sdtEndPr/>
      <w:sdtContent>
        <w:p w14:paraId="4EE50044" w14:textId="77777777" w:rsidR="003446C6" w:rsidRDefault="003446C6">
          <w:pPr>
            <w:pStyle w:val="Kopvaninhoudsopgave"/>
          </w:pPr>
          <w:r>
            <w:t>Inhoudsopgave</w:t>
          </w:r>
        </w:p>
        <w:p w14:paraId="424815B5" w14:textId="77777777" w:rsidR="0055792A" w:rsidRDefault="003446C6">
          <w:pPr>
            <w:pStyle w:val="Inhopg1"/>
            <w:tabs>
              <w:tab w:val="right" w:leader="dot" w:pos="8990"/>
            </w:tabs>
            <w:rPr>
              <w:rFonts w:eastAsiaTheme="minorEastAsia"/>
              <w:noProof/>
              <w:sz w:val="22"/>
            </w:rPr>
          </w:pPr>
          <w:r>
            <w:fldChar w:fldCharType="begin"/>
          </w:r>
          <w:r>
            <w:instrText xml:space="preserve"> TOC \o "1-3" \h \z \u </w:instrText>
          </w:r>
          <w:r>
            <w:fldChar w:fldCharType="separate"/>
          </w:r>
          <w:hyperlink w:anchor="_Toc463811784" w:history="1">
            <w:r w:rsidR="0055792A" w:rsidRPr="0068757C">
              <w:rPr>
                <w:rStyle w:val="Hyperlink"/>
                <w:rFonts w:ascii="Arial" w:eastAsia="Times New Roman" w:hAnsi="Arial" w:cs="Arial"/>
                <w:noProof/>
                <w:kern w:val="36"/>
              </w:rPr>
              <w:t>Inleiding</w:t>
            </w:r>
            <w:r w:rsidR="0055792A">
              <w:rPr>
                <w:noProof/>
                <w:webHidden/>
              </w:rPr>
              <w:tab/>
            </w:r>
            <w:r w:rsidR="0055792A">
              <w:rPr>
                <w:noProof/>
                <w:webHidden/>
              </w:rPr>
              <w:fldChar w:fldCharType="begin"/>
            </w:r>
            <w:r w:rsidR="0055792A">
              <w:rPr>
                <w:noProof/>
                <w:webHidden/>
              </w:rPr>
              <w:instrText xml:space="preserve"> PAGEREF _Toc463811784 \h </w:instrText>
            </w:r>
            <w:r w:rsidR="0055792A">
              <w:rPr>
                <w:noProof/>
                <w:webHidden/>
              </w:rPr>
            </w:r>
            <w:r w:rsidR="0055792A">
              <w:rPr>
                <w:noProof/>
                <w:webHidden/>
              </w:rPr>
              <w:fldChar w:fldCharType="separate"/>
            </w:r>
            <w:r w:rsidR="0055792A">
              <w:rPr>
                <w:noProof/>
                <w:webHidden/>
              </w:rPr>
              <w:t>3</w:t>
            </w:r>
            <w:r w:rsidR="0055792A">
              <w:rPr>
                <w:noProof/>
                <w:webHidden/>
              </w:rPr>
              <w:fldChar w:fldCharType="end"/>
            </w:r>
          </w:hyperlink>
        </w:p>
        <w:p w14:paraId="627594E6" w14:textId="77777777" w:rsidR="0055792A" w:rsidRDefault="001C6E4D">
          <w:pPr>
            <w:pStyle w:val="Inhopg1"/>
            <w:tabs>
              <w:tab w:val="right" w:leader="dot" w:pos="8990"/>
            </w:tabs>
            <w:rPr>
              <w:rFonts w:eastAsiaTheme="minorEastAsia"/>
              <w:noProof/>
              <w:sz w:val="22"/>
            </w:rPr>
          </w:pPr>
          <w:hyperlink w:anchor="_Toc463811785" w:history="1">
            <w:r w:rsidR="0055792A" w:rsidRPr="0068757C">
              <w:rPr>
                <w:rStyle w:val="Hyperlink"/>
                <w:noProof/>
              </w:rPr>
              <w:t>Opdracht 1.a</w:t>
            </w:r>
            <w:r w:rsidR="0055792A">
              <w:rPr>
                <w:noProof/>
                <w:webHidden/>
              </w:rPr>
              <w:tab/>
            </w:r>
            <w:r w:rsidR="0055792A">
              <w:rPr>
                <w:noProof/>
                <w:webHidden/>
              </w:rPr>
              <w:fldChar w:fldCharType="begin"/>
            </w:r>
            <w:r w:rsidR="0055792A">
              <w:rPr>
                <w:noProof/>
                <w:webHidden/>
              </w:rPr>
              <w:instrText xml:space="preserve"> PAGEREF _Toc463811785 \h </w:instrText>
            </w:r>
            <w:r w:rsidR="0055792A">
              <w:rPr>
                <w:noProof/>
                <w:webHidden/>
              </w:rPr>
            </w:r>
            <w:r w:rsidR="0055792A">
              <w:rPr>
                <w:noProof/>
                <w:webHidden/>
              </w:rPr>
              <w:fldChar w:fldCharType="separate"/>
            </w:r>
            <w:r w:rsidR="0055792A">
              <w:rPr>
                <w:noProof/>
                <w:webHidden/>
              </w:rPr>
              <w:t>5</w:t>
            </w:r>
            <w:r w:rsidR="0055792A">
              <w:rPr>
                <w:noProof/>
                <w:webHidden/>
              </w:rPr>
              <w:fldChar w:fldCharType="end"/>
            </w:r>
          </w:hyperlink>
        </w:p>
        <w:p w14:paraId="53DE14B8" w14:textId="77777777" w:rsidR="0055792A" w:rsidRDefault="001C6E4D">
          <w:pPr>
            <w:pStyle w:val="Inhopg1"/>
            <w:tabs>
              <w:tab w:val="right" w:leader="dot" w:pos="8990"/>
            </w:tabs>
            <w:rPr>
              <w:rFonts w:eastAsiaTheme="minorEastAsia"/>
              <w:noProof/>
              <w:sz w:val="22"/>
            </w:rPr>
          </w:pPr>
          <w:hyperlink w:anchor="_Toc463811786" w:history="1">
            <w:r w:rsidR="0055792A" w:rsidRPr="0068757C">
              <w:rPr>
                <w:rStyle w:val="Hyperlink"/>
                <w:noProof/>
              </w:rPr>
              <w:t>Opdracht 1.b</w:t>
            </w:r>
            <w:r w:rsidR="0055792A">
              <w:rPr>
                <w:noProof/>
                <w:webHidden/>
              </w:rPr>
              <w:tab/>
            </w:r>
            <w:r w:rsidR="0055792A">
              <w:rPr>
                <w:noProof/>
                <w:webHidden/>
              </w:rPr>
              <w:fldChar w:fldCharType="begin"/>
            </w:r>
            <w:r w:rsidR="0055792A">
              <w:rPr>
                <w:noProof/>
                <w:webHidden/>
              </w:rPr>
              <w:instrText xml:space="preserve"> PAGEREF _Toc463811786 \h </w:instrText>
            </w:r>
            <w:r w:rsidR="0055792A">
              <w:rPr>
                <w:noProof/>
                <w:webHidden/>
              </w:rPr>
            </w:r>
            <w:r w:rsidR="0055792A">
              <w:rPr>
                <w:noProof/>
                <w:webHidden/>
              </w:rPr>
              <w:fldChar w:fldCharType="separate"/>
            </w:r>
            <w:r w:rsidR="0055792A">
              <w:rPr>
                <w:noProof/>
                <w:webHidden/>
              </w:rPr>
              <w:t>5</w:t>
            </w:r>
            <w:r w:rsidR="0055792A">
              <w:rPr>
                <w:noProof/>
                <w:webHidden/>
              </w:rPr>
              <w:fldChar w:fldCharType="end"/>
            </w:r>
          </w:hyperlink>
        </w:p>
        <w:p w14:paraId="09CDB688" w14:textId="77777777" w:rsidR="0055792A" w:rsidRDefault="001C6E4D">
          <w:pPr>
            <w:pStyle w:val="Inhopg1"/>
            <w:tabs>
              <w:tab w:val="right" w:leader="dot" w:pos="8990"/>
            </w:tabs>
            <w:rPr>
              <w:rFonts w:eastAsiaTheme="minorEastAsia"/>
              <w:noProof/>
              <w:sz w:val="22"/>
            </w:rPr>
          </w:pPr>
          <w:hyperlink w:anchor="_Toc463811787" w:history="1">
            <w:r w:rsidR="0055792A" w:rsidRPr="0068757C">
              <w:rPr>
                <w:rStyle w:val="Hyperlink"/>
                <w:noProof/>
              </w:rPr>
              <w:t>Opdracht 1.c</w:t>
            </w:r>
            <w:r w:rsidR="0055792A">
              <w:rPr>
                <w:noProof/>
                <w:webHidden/>
              </w:rPr>
              <w:tab/>
            </w:r>
            <w:r w:rsidR="0055792A">
              <w:rPr>
                <w:noProof/>
                <w:webHidden/>
              </w:rPr>
              <w:fldChar w:fldCharType="begin"/>
            </w:r>
            <w:r w:rsidR="0055792A">
              <w:rPr>
                <w:noProof/>
                <w:webHidden/>
              </w:rPr>
              <w:instrText xml:space="preserve"> PAGEREF _Toc463811787 \h </w:instrText>
            </w:r>
            <w:r w:rsidR="0055792A">
              <w:rPr>
                <w:noProof/>
                <w:webHidden/>
              </w:rPr>
            </w:r>
            <w:r w:rsidR="0055792A">
              <w:rPr>
                <w:noProof/>
                <w:webHidden/>
              </w:rPr>
              <w:fldChar w:fldCharType="separate"/>
            </w:r>
            <w:r w:rsidR="0055792A">
              <w:rPr>
                <w:noProof/>
                <w:webHidden/>
              </w:rPr>
              <w:t>5</w:t>
            </w:r>
            <w:r w:rsidR="0055792A">
              <w:rPr>
                <w:noProof/>
                <w:webHidden/>
              </w:rPr>
              <w:fldChar w:fldCharType="end"/>
            </w:r>
          </w:hyperlink>
        </w:p>
        <w:p w14:paraId="33E03129" w14:textId="77777777" w:rsidR="0055792A" w:rsidRDefault="001C6E4D">
          <w:pPr>
            <w:pStyle w:val="Inhopg1"/>
            <w:tabs>
              <w:tab w:val="right" w:leader="dot" w:pos="8990"/>
            </w:tabs>
            <w:rPr>
              <w:rFonts w:eastAsiaTheme="minorEastAsia"/>
              <w:noProof/>
              <w:sz w:val="22"/>
            </w:rPr>
          </w:pPr>
          <w:hyperlink w:anchor="_Toc463811788" w:history="1">
            <w:r w:rsidR="0055792A" w:rsidRPr="0068757C">
              <w:rPr>
                <w:rStyle w:val="Hyperlink"/>
                <w:noProof/>
              </w:rPr>
              <w:t>Opdracht 1.d - De waterfall methode</w:t>
            </w:r>
            <w:r w:rsidR="0055792A">
              <w:rPr>
                <w:noProof/>
                <w:webHidden/>
              </w:rPr>
              <w:tab/>
            </w:r>
            <w:r w:rsidR="0055792A">
              <w:rPr>
                <w:noProof/>
                <w:webHidden/>
              </w:rPr>
              <w:fldChar w:fldCharType="begin"/>
            </w:r>
            <w:r w:rsidR="0055792A">
              <w:rPr>
                <w:noProof/>
                <w:webHidden/>
              </w:rPr>
              <w:instrText xml:space="preserve"> PAGEREF _Toc463811788 \h </w:instrText>
            </w:r>
            <w:r w:rsidR="0055792A">
              <w:rPr>
                <w:noProof/>
                <w:webHidden/>
              </w:rPr>
            </w:r>
            <w:r w:rsidR="0055792A">
              <w:rPr>
                <w:noProof/>
                <w:webHidden/>
              </w:rPr>
              <w:fldChar w:fldCharType="separate"/>
            </w:r>
            <w:r w:rsidR="0055792A">
              <w:rPr>
                <w:noProof/>
                <w:webHidden/>
              </w:rPr>
              <w:t>6</w:t>
            </w:r>
            <w:r w:rsidR="0055792A">
              <w:rPr>
                <w:noProof/>
                <w:webHidden/>
              </w:rPr>
              <w:fldChar w:fldCharType="end"/>
            </w:r>
          </w:hyperlink>
        </w:p>
        <w:p w14:paraId="3ACABCC0" w14:textId="77777777" w:rsidR="0055792A" w:rsidRDefault="001C6E4D">
          <w:pPr>
            <w:pStyle w:val="Inhopg1"/>
            <w:tabs>
              <w:tab w:val="right" w:leader="dot" w:pos="8990"/>
            </w:tabs>
            <w:rPr>
              <w:rFonts w:eastAsiaTheme="minorEastAsia"/>
              <w:noProof/>
              <w:sz w:val="22"/>
            </w:rPr>
          </w:pPr>
          <w:hyperlink w:anchor="_Toc463811789" w:history="1">
            <w:r w:rsidR="0055792A" w:rsidRPr="0068757C">
              <w:rPr>
                <w:rStyle w:val="Hyperlink"/>
                <w:noProof/>
              </w:rPr>
              <w:t>Opdracht 1.d - de incrementele methode.</w:t>
            </w:r>
            <w:r w:rsidR="0055792A">
              <w:rPr>
                <w:noProof/>
                <w:webHidden/>
              </w:rPr>
              <w:tab/>
            </w:r>
            <w:r w:rsidR="0055792A">
              <w:rPr>
                <w:noProof/>
                <w:webHidden/>
              </w:rPr>
              <w:fldChar w:fldCharType="begin"/>
            </w:r>
            <w:r w:rsidR="0055792A">
              <w:rPr>
                <w:noProof/>
                <w:webHidden/>
              </w:rPr>
              <w:instrText xml:space="preserve"> PAGEREF _Toc463811789 \h </w:instrText>
            </w:r>
            <w:r w:rsidR="0055792A">
              <w:rPr>
                <w:noProof/>
                <w:webHidden/>
              </w:rPr>
            </w:r>
            <w:r w:rsidR="0055792A">
              <w:rPr>
                <w:noProof/>
                <w:webHidden/>
              </w:rPr>
              <w:fldChar w:fldCharType="separate"/>
            </w:r>
            <w:r w:rsidR="0055792A">
              <w:rPr>
                <w:noProof/>
                <w:webHidden/>
              </w:rPr>
              <w:t>9</w:t>
            </w:r>
            <w:r w:rsidR="0055792A">
              <w:rPr>
                <w:noProof/>
                <w:webHidden/>
              </w:rPr>
              <w:fldChar w:fldCharType="end"/>
            </w:r>
          </w:hyperlink>
        </w:p>
        <w:p w14:paraId="0EB7D6D6" w14:textId="77777777" w:rsidR="0055792A" w:rsidRDefault="001C6E4D">
          <w:pPr>
            <w:pStyle w:val="Inhopg1"/>
            <w:tabs>
              <w:tab w:val="right" w:leader="dot" w:pos="8990"/>
            </w:tabs>
            <w:rPr>
              <w:rFonts w:eastAsiaTheme="minorEastAsia"/>
              <w:noProof/>
              <w:sz w:val="22"/>
            </w:rPr>
          </w:pPr>
          <w:hyperlink w:anchor="_Toc463811790" w:history="1">
            <w:r w:rsidR="0055792A" w:rsidRPr="0068757C">
              <w:rPr>
                <w:rStyle w:val="Hyperlink"/>
                <w:noProof/>
              </w:rPr>
              <w:t>Opdracht 1.e Change Management - Specification</w:t>
            </w:r>
            <w:r w:rsidR="0055792A">
              <w:rPr>
                <w:noProof/>
                <w:webHidden/>
              </w:rPr>
              <w:tab/>
            </w:r>
            <w:r w:rsidR="0055792A">
              <w:rPr>
                <w:noProof/>
                <w:webHidden/>
              </w:rPr>
              <w:fldChar w:fldCharType="begin"/>
            </w:r>
            <w:r w:rsidR="0055792A">
              <w:rPr>
                <w:noProof/>
                <w:webHidden/>
              </w:rPr>
              <w:instrText xml:space="preserve"> PAGEREF _Toc463811790 \h </w:instrText>
            </w:r>
            <w:r w:rsidR="0055792A">
              <w:rPr>
                <w:noProof/>
                <w:webHidden/>
              </w:rPr>
            </w:r>
            <w:r w:rsidR="0055792A">
              <w:rPr>
                <w:noProof/>
                <w:webHidden/>
              </w:rPr>
              <w:fldChar w:fldCharType="separate"/>
            </w:r>
            <w:r w:rsidR="0055792A">
              <w:rPr>
                <w:noProof/>
                <w:webHidden/>
              </w:rPr>
              <w:t>9</w:t>
            </w:r>
            <w:r w:rsidR="0055792A">
              <w:rPr>
                <w:noProof/>
                <w:webHidden/>
              </w:rPr>
              <w:fldChar w:fldCharType="end"/>
            </w:r>
          </w:hyperlink>
        </w:p>
        <w:p w14:paraId="3DB9955A" w14:textId="77777777" w:rsidR="0055792A" w:rsidRDefault="001C6E4D">
          <w:pPr>
            <w:pStyle w:val="Inhopg1"/>
            <w:tabs>
              <w:tab w:val="right" w:leader="dot" w:pos="8990"/>
            </w:tabs>
            <w:rPr>
              <w:rFonts w:eastAsiaTheme="minorEastAsia"/>
              <w:noProof/>
              <w:sz w:val="22"/>
            </w:rPr>
          </w:pPr>
          <w:hyperlink w:anchor="_Toc463811791" w:history="1">
            <w:r w:rsidR="0055792A" w:rsidRPr="0068757C">
              <w:rPr>
                <w:rStyle w:val="Hyperlink"/>
                <w:noProof/>
              </w:rPr>
              <w:t>Opdracht 2.b Gebaseerd op etnografie</w:t>
            </w:r>
            <w:r w:rsidR="0055792A">
              <w:rPr>
                <w:noProof/>
                <w:webHidden/>
              </w:rPr>
              <w:tab/>
            </w:r>
            <w:r w:rsidR="0055792A">
              <w:rPr>
                <w:noProof/>
                <w:webHidden/>
              </w:rPr>
              <w:fldChar w:fldCharType="begin"/>
            </w:r>
            <w:r w:rsidR="0055792A">
              <w:rPr>
                <w:noProof/>
                <w:webHidden/>
              </w:rPr>
              <w:instrText xml:space="preserve"> PAGEREF _Toc463811791 \h </w:instrText>
            </w:r>
            <w:r w:rsidR="0055792A">
              <w:rPr>
                <w:noProof/>
                <w:webHidden/>
              </w:rPr>
            </w:r>
            <w:r w:rsidR="0055792A">
              <w:rPr>
                <w:noProof/>
                <w:webHidden/>
              </w:rPr>
              <w:fldChar w:fldCharType="separate"/>
            </w:r>
            <w:r w:rsidR="0055792A">
              <w:rPr>
                <w:noProof/>
                <w:webHidden/>
              </w:rPr>
              <w:t>9</w:t>
            </w:r>
            <w:r w:rsidR="0055792A">
              <w:rPr>
                <w:noProof/>
                <w:webHidden/>
              </w:rPr>
              <w:fldChar w:fldCharType="end"/>
            </w:r>
          </w:hyperlink>
        </w:p>
        <w:p w14:paraId="13A36DB9" w14:textId="77777777" w:rsidR="0055792A" w:rsidRDefault="001C6E4D">
          <w:pPr>
            <w:pStyle w:val="Inhopg1"/>
            <w:tabs>
              <w:tab w:val="right" w:leader="dot" w:pos="8990"/>
            </w:tabs>
            <w:rPr>
              <w:rFonts w:eastAsiaTheme="minorEastAsia"/>
              <w:noProof/>
              <w:sz w:val="22"/>
            </w:rPr>
          </w:pPr>
          <w:hyperlink w:anchor="_Toc463811792" w:history="1">
            <w:r w:rsidR="0055792A" w:rsidRPr="0068757C">
              <w:rPr>
                <w:rStyle w:val="Hyperlink"/>
                <w:noProof/>
              </w:rPr>
              <w:t>Opdracht 1.d - reuse methode.</w:t>
            </w:r>
            <w:r w:rsidR="0055792A">
              <w:rPr>
                <w:noProof/>
                <w:webHidden/>
              </w:rPr>
              <w:tab/>
            </w:r>
            <w:r w:rsidR="0055792A">
              <w:rPr>
                <w:noProof/>
                <w:webHidden/>
              </w:rPr>
              <w:fldChar w:fldCharType="begin"/>
            </w:r>
            <w:r w:rsidR="0055792A">
              <w:rPr>
                <w:noProof/>
                <w:webHidden/>
              </w:rPr>
              <w:instrText xml:space="preserve"> PAGEREF _Toc463811792 \h </w:instrText>
            </w:r>
            <w:r w:rsidR="0055792A">
              <w:rPr>
                <w:noProof/>
                <w:webHidden/>
              </w:rPr>
            </w:r>
            <w:r w:rsidR="0055792A">
              <w:rPr>
                <w:noProof/>
                <w:webHidden/>
              </w:rPr>
              <w:fldChar w:fldCharType="separate"/>
            </w:r>
            <w:r w:rsidR="0055792A">
              <w:rPr>
                <w:noProof/>
                <w:webHidden/>
              </w:rPr>
              <w:t>11</w:t>
            </w:r>
            <w:r w:rsidR="0055792A">
              <w:rPr>
                <w:noProof/>
                <w:webHidden/>
              </w:rPr>
              <w:fldChar w:fldCharType="end"/>
            </w:r>
          </w:hyperlink>
        </w:p>
        <w:p w14:paraId="7FB50561" w14:textId="77777777" w:rsidR="0055792A" w:rsidRDefault="001C6E4D">
          <w:pPr>
            <w:pStyle w:val="Inhopg1"/>
            <w:tabs>
              <w:tab w:val="right" w:leader="dot" w:pos="8990"/>
            </w:tabs>
            <w:rPr>
              <w:rFonts w:eastAsiaTheme="minorEastAsia"/>
              <w:noProof/>
              <w:sz w:val="22"/>
            </w:rPr>
          </w:pPr>
          <w:hyperlink w:anchor="_Toc463811793" w:history="1">
            <w:r w:rsidR="0055792A" w:rsidRPr="0068757C">
              <w:rPr>
                <w:rStyle w:val="Hyperlink"/>
                <w:noProof/>
              </w:rPr>
              <w:t>Opdracht 2.a Use-case diagram</w:t>
            </w:r>
            <w:r w:rsidR="0055792A">
              <w:rPr>
                <w:noProof/>
                <w:webHidden/>
              </w:rPr>
              <w:tab/>
            </w:r>
            <w:r w:rsidR="0055792A">
              <w:rPr>
                <w:noProof/>
                <w:webHidden/>
              </w:rPr>
              <w:fldChar w:fldCharType="begin"/>
            </w:r>
            <w:r w:rsidR="0055792A">
              <w:rPr>
                <w:noProof/>
                <w:webHidden/>
              </w:rPr>
              <w:instrText xml:space="preserve"> PAGEREF _Toc463811793 \h </w:instrText>
            </w:r>
            <w:r w:rsidR="0055792A">
              <w:rPr>
                <w:noProof/>
                <w:webHidden/>
              </w:rPr>
            </w:r>
            <w:r w:rsidR="0055792A">
              <w:rPr>
                <w:noProof/>
                <w:webHidden/>
              </w:rPr>
              <w:fldChar w:fldCharType="separate"/>
            </w:r>
            <w:r w:rsidR="0055792A">
              <w:rPr>
                <w:noProof/>
                <w:webHidden/>
              </w:rPr>
              <w:t>13</w:t>
            </w:r>
            <w:r w:rsidR="0055792A">
              <w:rPr>
                <w:noProof/>
                <w:webHidden/>
              </w:rPr>
              <w:fldChar w:fldCharType="end"/>
            </w:r>
          </w:hyperlink>
        </w:p>
        <w:p w14:paraId="5E9C5CC3" w14:textId="77777777" w:rsidR="0055792A" w:rsidRDefault="001C6E4D">
          <w:pPr>
            <w:pStyle w:val="Inhopg1"/>
            <w:tabs>
              <w:tab w:val="right" w:leader="dot" w:pos="8990"/>
            </w:tabs>
            <w:rPr>
              <w:rFonts w:eastAsiaTheme="minorEastAsia"/>
              <w:noProof/>
              <w:sz w:val="22"/>
            </w:rPr>
          </w:pPr>
          <w:hyperlink w:anchor="_Toc463811794" w:history="1">
            <w:r w:rsidR="0055792A" w:rsidRPr="0068757C">
              <w:rPr>
                <w:rStyle w:val="Hyperlink"/>
                <w:noProof/>
              </w:rPr>
              <w:t>Opdracht 2.c - vergelijken</w:t>
            </w:r>
            <w:r w:rsidR="0055792A">
              <w:rPr>
                <w:noProof/>
                <w:webHidden/>
              </w:rPr>
              <w:tab/>
            </w:r>
            <w:r w:rsidR="0055792A">
              <w:rPr>
                <w:noProof/>
                <w:webHidden/>
              </w:rPr>
              <w:fldChar w:fldCharType="begin"/>
            </w:r>
            <w:r w:rsidR="0055792A">
              <w:rPr>
                <w:noProof/>
                <w:webHidden/>
              </w:rPr>
              <w:instrText xml:space="preserve"> PAGEREF _Toc463811794 \h </w:instrText>
            </w:r>
            <w:r w:rsidR="0055792A">
              <w:rPr>
                <w:noProof/>
                <w:webHidden/>
              </w:rPr>
            </w:r>
            <w:r w:rsidR="0055792A">
              <w:rPr>
                <w:noProof/>
                <w:webHidden/>
              </w:rPr>
              <w:fldChar w:fldCharType="separate"/>
            </w:r>
            <w:r w:rsidR="0055792A">
              <w:rPr>
                <w:noProof/>
                <w:webHidden/>
              </w:rPr>
              <w:t>15</w:t>
            </w:r>
            <w:r w:rsidR="0055792A">
              <w:rPr>
                <w:noProof/>
                <w:webHidden/>
              </w:rPr>
              <w:fldChar w:fldCharType="end"/>
            </w:r>
          </w:hyperlink>
        </w:p>
        <w:p w14:paraId="2F9F8EDD" w14:textId="77777777" w:rsidR="0055792A" w:rsidRDefault="001C6E4D">
          <w:pPr>
            <w:pStyle w:val="Inhopg1"/>
            <w:tabs>
              <w:tab w:val="right" w:leader="dot" w:pos="8990"/>
            </w:tabs>
            <w:rPr>
              <w:rFonts w:eastAsiaTheme="minorEastAsia"/>
              <w:noProof/>
              <w:sz w:val="22"/>
            </w:rPr>
          </w:pPr>
          <w:hyperlink w:anchor="_Toc463811795" w:history="1">
            <w:r w:rsidR="0055792A" w:rsidRPr="0068757C">
              <w:rPr>
                <w:rStyle w:val="Hyperlink"/>
                <w:noProof/>
              </w:rPr>
              <w:t>Opdracht 3.a</w:t>
            </w:r>
            <w:r w:rsidR="0055792A">
              <w:rPr>
                <w:noProof/>
                <w:webHidden/>
              </w:rPr>
              <w:tab/>
            </w:r>
            <w:r w:rsidR="0055792A">
              <w:rPr>
                <w:noProof/>
                <w:webHidden/>
              </w:rPr>
              <w:fldChar w:fldCharType="begin"/>
            </w:r>
            <w:r w:rsidR="0055792A">
              <w:rPr>
                <w:noProof/>
                <w:webHidden/>
              </w:rPr>
              <w:instrText xml:space="preserve"> PAGEREF _Toc463811795 \h </w:instrText>
            </w:r>
            <w:r w:rsidR="0055792A">
              <w:rPr>
                <w:noProof/>
                <w:webHidden/>
              </w:rPr>
            </w:r>
            <w:r w:rsidR="0055792A">
              <w:rPr>
                <w:noProof/>
                <w:webHidden/>
              </w:rPr>
              <w:fldChar w:fldCharType="separate"/>
            </w:r>
            <w:r w:rsidR="0055792A">
              <w:rPr>
                <w:noProof/>
                <w:webHidden/>
              </w:rPr>
              <w:t>16</w:t>
            </w:r>
            <w:r w:rsidR="0055792A">
              <w:rPr>
                <w:noProof/>
                <w:webHidden/>
              </w:rPr>
              <w:fldChar w:fldCharType="end"/>
            </w:r>
          </w:hyperlink>
        </w:p>
        <w:p w14:paraId="17388EF4" w14:textId="77777777" w:rsidR="0055792A" w:rsidRDefault="001C6E4D">
          <w:pPr>
            <w:pStyle w:val="Inhopg1"/>
            <w:tabs>
              <w:tab w:val="right" w:leader="dot" w:pos="8990"/>
            </w:tabs>
            <w:rPr>
              <w:rFonts w:eastAsiaTheme="minorEastAsia"/>
              <w:noProof/>
              <w:sz w:val="22"/>
            </w:rPr>
          </w:pPr>
          <w:hyperlink w:anchor="_Toc463811796" w:history="1">
            <w:r w:rsidR="0055792A" w:rsidRPr="0068757C">
              <w:rPr>
                <w:rStyle w:val="Hyperlink"/>
                <w:noProof/>
              </w:rPr>
              <w:t>Opdracht 3.b</w:t>
            </w:r>
            <w:r w:rsidR="0055792A">
              <w:rPr>
                <w:noProof/>
                <w:webHidden/>
              </w:rPr>
              <w:tab/>
            </w:r>
            <w:r w:rsidR="0055792A">
              <w:rPr>
                <w:noProof/>
                <w:webHidden/>
              </w:rPr>
              <w:fldChar w:fldCharType="begin"/>
            </w:r>
            <w:r w:rsidR="0055792A">
              <w:rPr>
                <w:noProof/>
                <w:webHidden/>
              </w:rPr>
              <w:instrText xml:space="preserve"> PAGEREF _Toc463811796 \h </w:instrText>
            </w:r>
            <w:r w:rsidR="0055792A">
              <w:rPr>
                <w:noProof/>
                <w:webHidden/>
              </w:rPr>
            </w:r>
            <w:r w:rsidR="0055792A">
              <w:rPr>
                <w:noProof/>
                <w:webHidden/>
              </w:rPr>
              <w:fldChar w:fldCharType="separate"/>
            </w:r>
            <w:r w:rsidR="0055792A">
              <w:rPr>
                <w:noProof/>
                <w:webHidden/>
              </w:rPr>
              <w:t>22</w:t>
            </w:r>
            <w:r w:rsidR="0055792A">
              <w:rPr>
                <w:noProof/>
                <w:webHidden/>
              </w:rPr>
              <w:fldChar w:fldCharType="end"/>
            </w:r>
          </w:hyperlink>
        </w:p>
        <w:p w14:paraId="6FD0D1DF" w14:textId="77777777" w:rsidR="0055792A" w:rsidRDefault="001C6E4D">
          <w:pPr>
            <w:pStyle w:val="Inhopg1"/>
            <w:tabs>
              <w:tab w:val="right" w:leader="dot" w:pos="8990"/>
            </w:tabs>
            <w:rPr>
              <w:rFonts w:eastAsiaTheme="minorEastAsia"/>
              <w:noProof/>
              <w:sz w:val="22"/>
            </w:rPr>
          </w:pPr>
          <w:hyperlink w:anchor="_Toc463811797" w:history="1">
            <w:r w:rsidR="0055792A" w:rsidRPr="0068757C">
              <w:rPr>
                <w:rStyle w:val="Hyperlink"/>
                <w:noProof/>
              </w:rPr>
              <w:t>Opdracht 3.c</w:t>
            </w:r>
            <w:r w:rsidR="0055792A">
              <w:rPr>
                <w:noProof/>
                <w:webHidden/>
              </w:rPr>
              <w:tab/>
            </w:r>
            <w:r w:rsidR="0055792A">
              <w:rPr>
                <w:noProof/>
                <w:webHidden/>
              </w:rPr>
              <w:fldChar w:fldCharType="begin"/>
            </w:r>
            <w:r w:rsidR="0055792A">
              <w:rPr>
                <w:noProof/>
                <w:webHidden/>
              </w:rPr>
              <w:instrText xml:space="preserve"> PAGEREF _Toc463811797 \h </w:instrText>
            </w:r>
            <w:r w:rsidR="0055792A">
              <w:rPr>
                <w:noProof/>
                <w:webHidden/>
              </w:rPr>
            </w:r>
            <w:r w:rsidR="0055792A">
              <w:rPr>
                <w:noProof/>
                <w:webHidden/>
              </w:rPr>
              <w:fldChar w:fldCharType="separate"/>
            </w:r>
            <w:r w:rsidR="0055792A">
              <w:rPr>
                <w:noProof/>
                <w:webHidden/>
              </w:rPr>
              <w:t>23</w:t>
            </w:r>
            <w:r w:rsidR="0055792A">
              <w:rPr>
                <w:noProof/>
                <w:webHidden/>
              </w:rPr>
              <w:fldChar w:fldCharType="end"/>
            </w:r>
          </w:hyperlink>
        </w:p>
        <w:p w14:paraId="391050CC" w14:textId="77777777" w:rsidR="0055792A" w:rsidRDefault="001C6E4D">
          <w:pPr>
            <w:pStyle w:val="Inhopg1"/>
            <w:tabs>
              <w:tab w:val="right" w:leader="dot" w:pos="8990"/>
            </w:tabs>
            <w:rPr>
              <w:rFonts w:eastAsiaTheme="minorEastAsia"/>
              <w:noProof/>
              <w:sz w:val="22"/>
            </w:rPr>
          </w:pPr>
          <w:hyperlink w:anchor="_Toc463811798" w:history="1">
            <w:r w:rsidR="0055792A" w:rsidRPr="0068757C">
              <w:rPr>
                <w:rStyle w:val="Hyperlink"/>
                <w:noProof/>
              </w:rPr>
              <w:t>Opdracht 4.a</w:t>
            </w:r>
            <w:r w:rsidR="0055792A">
              <w:rPr>
                <w:noProof/>
                <w:webHidden/>
              </w:rPr>
              <w:tab/>
            </w:r>
            <w:r w:rsidR="0055792A">
              <w:rPr>
                <w:noProof/>
                <w:webHidden/>
              </w:rPr>
              <w:fldChar w:fldCharType="begin"/>
            </w:r>
            <w:r w:rsidR="0055792A">
              <w:rPr>
                <w:noProof/>
                <w:webHidden/>
              </w:rPr>
              <w:instrText xml:space="preserve"> PAGEREF _Toc463811798 \h </w:instrText>
            </w:r>
            <w:r w:rsidR="0055792A">
              <w:rPr>
                <w:noProof/>
                <w:webHidden/>
              </w:rPr>
            </w:r>
            <w:r w:rsidR="0055792A">
              <w:rPr>
                <w:noProof/>
                <w:webHidden/>
              </w:rPr>
              <w:fldChar w:fldCharType="separate"/>
            </w:r>
            <w:r w:rsidR="0055792A">
              <w:rPr>
                <w:noProof/>
                <w:webHidden/>
              </w:rPr>
              <w:t>23</w:t>
            </w:r>
            <w:r w:rsidR="0055792A">
              <w:rPr>
                <w:noProof/>
                <w:webHidden/>
              </w:rPr>
              <w:fldChar w:fldCharType="end"/>
            </w:r>
          </w:hyperlink>
        </w:p>
        <w:p w14:paraId="41F87475" w14:textId="77777777" w:rsidR="0055792A" w:rsidRDefault="001C6E4D">
          <w:pPr>
            <w:pStyle w:val="Inhopg1"/>
            <w:tabs>
              <w:tab w:val="right" w:leader="dot" w:pos="8990"/>
            </w:tabs>
            <w:rPr>
              <w:rFonts w:eastAsiaTheme="minorEastAsia"/>
              <w:noProof/>
              <w:sz w:val="22"/>
            </w:rPr>
          </w:pPr>
          <w:hyperlink w:anchor="_Toc463811799" w:history="1">
            <w:r w:rsidR="0055792A" w:rsidRPr="0068757C">
              <w:rPr>
                <w:rStyle w:val="Hyperlink"/>
                <w:noProof/>
              </w:rPr>
              <w:t>Opdracht 4.b</w:t>
            </w:r>
            <w:r w:rsidR="0055792A">
              <w:rPr>
                <w:noProof/>
                <w:webHidden/>
              </w:rPr>
              <w:tab/>
            </w:r>
            <w:r w:rsidR="0055792A">
              <w:rPr>
                <w:noProof/>
                <w:webHidden/>
              </w:rPr>
              <w:fldChar w:fldCharType="begin"/>
            </w:r>
            <w:r w:rsidR="0055792A">
              <w:rPr>
                <w:noProof/>
                <w:webHidden/>
              </w:rPr>
              <w:instrText xml:space="preserve"> PAGEREF _Toc463811799 \h </w:instrText>
            </w:r>
            <w:r w:rsidR="0055792A">
              <w:rPr>
                <w:noProof/>
                <w:webHidden/>
              </w:rPr>
            </w:r>
            <w:r w:rsidR="0055792A">
              <w:rPr>
                <w:noProof/>
                <w:webHidden/>
              </w:rPr>
              <w:fldChar w:fldCharType="separate"/>
            </w:r>
            <w:r w:rsidR="0055792A">
              <w:rPr>
                <w:noProof/>
                <w:webHidden/>
              </w:rPr>
              <w:t>25</w:t>
            </w:r>
            <w:r w:rsidR="0055792A">
              <w:rPr>
                <w:noProof/>
                <w:webHidden/>
              </w:rPr>
              <w:fldChar w:fldCharType="end"/>
            </w:r>
          </w:hyperlink>
        </w:p>
        <w:p w14:paraId="739877E1" w14:textId="77777777" w:rsidR="0055792A" w:rsidRDefault="001C6E4D">
          <w:pPr>
            <w:pStyle w:val="Inhopg1"/>
            <w:tabs>
              <w:tab w:val="right" w:leader="dot" w:pos="8990"/>
            </w:tabs>
            <w:rPr>
              <w:rFonts w:eastAsiaTheme="minorEastAsia"/>
              <w:noProof/>
              <w:sz w:val="22"/>
            </w:rPr>
          </w:pPr>
          <w:hyperlink w:anchor="_Toc463811800" w:history="1">
            <w:r w:rsidR="0055792A" w:rsidRPr="0068757C">
              <w:rPr>
                <w:rStyle w:val="Hyperlink"/>
                <w:noProof/>
                <w:lang w:val="en-US"/>
              </w:rPr>
              <w:t>Opdracht 4.c</w:t>
            </w:r>
            <w:r w:rsidR="0055792A">
              <w:rPr>
                <w:noProof/>
                <w:webHidden/>
              </w:rPr>
              <w:tab/>
            </w:r>
            <w:r w:rsidR="0055792A">
              <w:rPr>
                <w:noProof/>
                <w:webHidden/>
              </w:rPr>
              <w:fldChar w:fldCharType="begin"/>
            </w:r>
            <w:r w:rsidR="0055792A">
              <w:rPr>
                <w:noProof/>
                <w:webHidden/>
              </w:rPr>
              <w:instrText xml:space="preserve"> PAGEREF _Toc463811800 \h </w:instrText>
            </w:r>
            <w:r w:rsidR="0055792A">
              <w:rPr>
                <w:noProof/>
                <w:webHidden/>
              </w:rPr>
            </w:r>
            <w:r w:rsidR="0055792A">
              <w:rPr>
                <w:noProof/>
                <w:webHidden/>
              </w:rPr>
              <w:fldChar w:fldCharType="separate"/>
            </w:r>
            <w:r w:rsidR="0055792A">
              <w:rPr>
                <w:noProof/>
                <w:webHidden/>
              </w:rPr>
              <w:t>25</w:t>
            </w:r>
            <w:r w:rsidR="0055792A">
              <w:rPr>
                <w:noProof/>
                <w:webHidden/>
              </w:rPr>
              <w:fldChar w:fldCharType="end"/>
            </w:r>
          </w:hyperlink>
        </w:p>
        <w:p w14:paraId="3B3BE89A" w14:textId="77777777" w:rsidR="0055792A" w:rsidRDefault="001C6E4D">
          <w:pPr>
            <w:pStyle w:val="Inhopg1"/>
            <w:tabs>
              <w:tab w:val="right" w:leader="dot" w:pos="8990"/>
            </w:tabs>
            <w:rPr>
              <w:rFonts w:eastAsiaTheme="minorEastAsia"/>
              <w:noProof/>
              <w:sz w:val="22"/>
            </w:rPr>
          </w:pPr>
          <w:hyperlink w:anchor="_Toc463811801" w:history="1">
            <w:r w:rsidR="0055792A" w:rsidRPr="0068757C">
              <w:rPr>
                <w:rStyle w:val="Hyperlink"/>
                <w:noProof/>
                <w:lang w:val="en-US"/>
              </w:rPr>
              <w:t>Evaluation and reflection 1 (Huseyin Aydogdu)</w:t>
            </w:r>
            <w:r w:rsidR="0055792A">
              <w:rPr>
                <w:noProof/>
                <w:webHidden/>
              </w:rPr>
              <w:tab/>
            </w:r>
            <w:r w:rsidR="0055792A">
              <w:rPr>
                <w:noProof/>
                <w:webHidden/>
              </w:rPr>
              <w:fldChar w:fldCharType="begin"/>
            </w:r>
            <w:r w:rsidR="0055792A">
              <w:rPr>
                <w:noProof/>
                <w:webHidden/>
              </w:rPr>
              <w:instrText xml:space="preserve"> PAGEREF _Toc463811801 \h </w:instrText>
            </w:r>
            <w:r w:rsidR="0055792A">
              <w:rPr>
                <w:noProof/>
                <w:webHidden/>
              </w:rPr>
            </w:r>
            <w:r w:rsidR="0055792A">
              <w:rPr>
                <w:noProof/>
                <w:webHidden/>
              </w:rPr>
              <w:fldChar w:fldCharType="separate"/>
            </w:r>
            <w:r w:rsidR="0055792A">
              <w:rPr>
                <w:noProof/>
                <w:webHidden/>
              </w:rPr>
              <w:t>26</w:t>
            </w:r>
            <w:r w:rsidR="0055792A">
              <w:rPr>
                <w:noProof/>
                <w:webHidden/>
              </w:rPr>
              <w:fldChar w:fldCharType="end"/>
            </w:r>
          </w:hyperlink>
        </w:p>
        <w:p w14:paraId="04572B26" w14:textId="77777777" w:rsidR="003446C6" w:rsidRDefault="003446C6">
          <w:r>
            <w:rPr>
              <w:b/>
              <w:bCs/>
            </w:rPr>
            <w:fldChar w:fldCharType="end"/>
          </w:r>
        </w:p>
      </w:sdtContent>
    </w:sdt>
    <w:p w14:paraId="1F1F040F" w14:textId="77777777" w:rsidR="003446C6" w:rsidRDefault="003446C6" w:rsidP="00323684">
      <w:pPr>
        <w:spacing w:after="0" w:line="240" w:lineRule="auto"/>
        <w:rPr>
          <w:rFonts w:ascii="Calibri" w:eastAsia="Times New Roman" w:hAnsi="Calibri" w:cs="Times New Roman"/>
          <w:color w:val="000000"/>
          <w:sz w:val="24"/>
          <w:szCs w:val="24"/>
        </w:rPr>
      </w:pPr>
    </w:p>
    <w:p w14:paraId="03EB7038" w14:textId="77777777" w:rsidR="00323684" w:rsidRDefault="00323684" w:rsidP="00323684">
      <w:pPr>
        <w:spacing w:after="0" w:line="240" w:lineRule="auto"/>
        <w:rPr>
          <w:rFonts w:ascii="Calibri" w:eastAsia="Times New Roman" w:hAnsi="Calibri" w:cs="Times New Roman"/>
          <w:color w:val="000000"/>
          <w:sz w:val="24"/>
          <w:szCs w:val="24"/>
        </w:rPr>
      </w:pPr>
    </w:p>
    <w:p w14:paraId="7A3CD3BB" w14:textId="77777777" w:rsidR="00323684" w:rsidRDefault="00323684" w:rsidP="00323684">
      <w:pPr>
        <w:spacing w:after="0" w:line="240" w:lineRule="auto"/>
        <w:rPr>
          <w:rFonts w:ascii="Calibri" w:eastAsia="Times New Roman" w:hAnsi="Calibri" w:cs="Times New Roman"/>
          <w:color w:val="000000"/>
          <w:sz w:val="24"/>
          <w:szCs w:val="24"/>
        </w:rPr>
      </w:pPr>
    </w:p>
    <w:p w14:paraId="0A93A067" w14:textId="77777777" w:rsidR="00602A41" w:rsidRDefault="00602A41" w:rsidP="00323684">
      <w:pPr>
        <w:spacing w:after="0" w:line="240" w:lineRule="auto"/>
        <w:rPr>
          <w:rFonts w:ascii="Calibri" w:eastAsia="Times New Roman" w:hAnsi="Calibri" w:cs="Times New Roman"/>
          <w:color w:val="000000"/>
          <w:sz w:val="24"/>
          <w:szCs w:val="24"/>
        </w:rPr>
      </w:pPr>
    </w:p>
    <w:p w14:paraId="5C7D3F72" w14:textId="77777777" w:rsidR="00602A41" w:rsidRDefault="00602A41" w:rsidP="00323684">
      <w:pPr>
        <w:spacing w:after="0" w:line="240" w:lineRule="auto"/>
        <w:rPr>
          <w:rFonts w:ascii="Calibri" w:eastAsia="Times New Roman" w:hAnsi="Calibri" w:cs="Times New Roman"/>
          <w:color w:val="000000"/>
          <w:sz w:val="24"/>
          <w:szCs w:val="24"/>
        </w:rPr>
      </w:pPr>
    </w:p>
    <w:p w14:paraId="4BF7E2D0" w14:textId="77777777" w:rsidR="00602A41" w:rsidRDefault="00602A41" w:rsidP="00323684">
      <w:pPr>
        <w:spacing w:after="0" w:line="240" w:lineRule="auto"/>
        <w:rPr>
          <w:rFonts w:ascii="Calibri" w:eastAsia="Times New Roman" w:hAnsi="Calibri" w:cs="Times New Roman"/>
          <w:color w:val="000000"/>
          <w:sz w:val="24"/>
          <w:szCs w:val="24"/>
        </w:rPr>
      </w:pPr>
    </w:p>
    <w:p w14:paraId="7FC51CB3" w14:textId="77777777" w:rsidR="00602A41" w:rsidRDefault="00602A41" w:rsidP="00323684">
      <w:pPr>
        <w:spacing w:after="0" w:line="240" w:lineRule="auto"/>
        <w:rPr>
          <w:rFonts w:ascii="Calibri" w:eastAsia="Times New Roman" w:hAnsi="Calibri" w:cs="Times New Roman"/>
          <w:color w:val="000000"/>
          <w:sz w:val="24"/>
          <w:szCs w:val="24"/>
        </w:rPr>
      </w:pPr>
    </w:p>
    <w:p w14:paraId="47EB08BF" w14:textId="77777777" w:rsidR="00602A41" w:rsidRDefault="00602A41" w:rsidP="00323684">
      <w:pPr>
        <w:spacing w:after="0" w:line="240" w:lineRule="auto"/>
        <w:rPr>
          <w:rFonts w:ascii="Calibri" w:eastAsia="Times New Roman" w:hAnsi="Calibri" w:cs="Times New Roman"/>
          <w:color w:val="000000"/>
          <w:sz w:val="24"/>
          <w:szCs w:val="24"/>
        </w:rPr>
      </w:pPr>
    </w:p>
    <w:p w14:paraId="1EBB5BD5" w14:textId="77777777" w:rsidR="00602A41" w:rsidRDefault="00602A41" w:rsidP="00323684">
      <w:pPr>
        <w:spacing w:after="0" w:line="240" w:lineRule="auto"/>
        <w:rPr>
          <w:rFonts w:ascii="Calibri" w:eastAsia="Times New Roman" w:hAnsi="Calibri" w:cs="Times New Roman"/>
          <w:color w:val="000000"/>
          <w:sz w:val="24"/>
          <w:szCs w:val="24"/>
        </w:rPr>
      </w:pPr>
    </w:p>
    <w:p w14:paraId="14BEC90E" w14:textId="77777777" w:rsidR="00602A41" w:rsidRDefault="00602A41" w:rsidP="00323684">
      <w:pPr>
        <w:spacing w:after="0" w:line="240" w:lineRule="auto"/>
        <w:rPr>
          <w:rFonts w:ascii="Calibri" w:eastAsia="Times New Roman" w:hAnsi="Calibri" w:cs="Times New Roman"/>
          <w:color w:val="000000"/>
          <w:sz w:val="24"/>
          <w:szCs w:val="24"/>
        </w:rPr>
      </w:pPr>
    </w:p>
    <w:p w14:paraId="7633ED48" w14:textId="77777777" w:rsidR="00602A41" w:rsidRDefault="00602A41" w:rsidP="00323684">
      <w:pPr>
        <w:spacing w:after="0" w:line="240" w:lineRule="auto"/>
        <w:rPr>
          <w:rFonts w:ascii="Calibri" w:eastAsia="Times New Roman" w:hAnsi="Calibri" w:cs="Times New Roman"/>
          <w:color w:val="000000"/>
          <w:sz w:val="24"/>
          <w:szCs w:val="24"/>
        </w:rPr>
      </w:pPr>
    </w:p>
    <w:p w14:paraId="4122E322" w14:textId="77777777" w:rsidR="00602A41" w:rsidRDefault="00602A41" w:rsidP="00323684">
      <w:pPr>
        <w:spacing w:after="0" w:line="240" w:lineRule="auto"/>
        <w:rPr>
          <w:rFonts w:ascii="Calibri" w:eastAsia="Times New Roman" w:hAnsi="Calibri" w:cs="Times New Roman"/>
          <w:color w:val="000000"/>
          <w:sz w:val="24"/>
          <w:szCs w:val="24"/>
        </w:rPr>
      </w:pPr>
    </w:p>
    <w:p w14:paraId="7270727B" w14:textId="77777777" w:rsidR="00323684" w:rsidRDefault="00323684" w:rsidP="00323684">
      <w:pPr>
        <w:spacing w:after="0" w:line="240" w:lineRule="auto"/>
        <w:rPr>
          <w:rFonts w:ascii="Calibri" w:eastAsia="Times New Roman" w:hAnsi="Calibri" w:cs="Times New Roman"/>
          <w:color w:val="000000"/>
          <w:sz w:val="24"/>
          <w:szCs w:val="24"/>
        </w:rPr>
      </w:pPr>
    </w:p>
    <w:p w14:paraId="5EE4BE6F" w14:textId="77777777" w:rsidR="005B1271" w:rsidRPr="00AF06A9" w:rsidRDefault="005B1271" w:rsidP="005B1271">
      <w:pPr>
        <w:pStyle w:val="Sectiekop"/>
        <w:rPr>
          <w:rFonts w:ascii="Times New Roman" w:hAnsi="Times New Roman" w:cs="Times New Roman"/>
          <w:szCs w:val="24"/>
        </w:rPr>
      </w:pPr>
      <w:bookmarkStart w:id="1" w:name="_Toc463811785"/>
      <w:r w:rsidRPr="00AF06A9">
        <w:lastRenderedPageBreak/>
        <w:t xml:space="preserve">Opdracht </w:t>
      </w:r>
      <w:r>
        <w:t>1</w:t>
      </w:r>
      <w:r w:rsidRPr="00AF06A9">
        <w:t>.a</w:t>
      </w:r>
      <w:bookmarkEnd w:id="1"/>
    </w:p>
    <w:p w14:paraId="086A9BF1" w14:textId="77777777" w:rsidR="00AF06A9" w:rsidRPr="00AF06A9" w:rsidRDefault="00AF06A9" w:rsidP="005B1271">
      <w:pPr>
        <w:rPr>
          <w:rFonts w:ascii="Times New Roman" w:eastAsia="Times New Roman" w:hAnsi="Times New Roman" w:cs="Times New Roman"/>
          <w:sz w:val="24"/>
          <w:szCs w:val="24"/>
          <w:lang w:val="en-US"/>
        </w:rPr>
      </w:pPr>
      <w:r w:rsidRPr="00AF06A9">
        <w:rPr>
          <w:rFonts w:ascii="Arial" w:eastAsia="Times New Roman" w:hAnsi="Arial" w:cs="Arial"/>
          <w:color w:val="000000"/>
          <w:sz w:val="22"/>
          <w:lang w:val="en-US"/>
        </w:rPr>
        <w:t>De pc-builder project is een “</w:t>
      </w:r>
      <w:r w:rsidRPr="00AF06A9">
        <w:rPr>
          <w:rFonts w:ascii="Arial" w:eastAsia="Times New Roman" w:hAnsi="Arial" w:cs="Arial"/>
          <w:i/>
          <w:iCs/>
          <w:color w:val="000000"/>
          <w:sz w:val="22"/>
          <w:lang w:val="en-US"/>
        </w:rPr>
        <w:t>Interactive transaction-based application</w:t>
      </w:r>
      <w:r w:rsidRPr="00AF06A9">
        <w:rPr>
          <w:rFonts w:ascii="Arial" w:eastAsia="Times New Roman" w:hAnsi="Arial" w:cs="Arial"/>
          <w:color w:val="000000"/>
          <w:sz w:val="22"/>
          <w:lang w:val="en-US"/>
        </w:rPr>
        <w:t>”.</w:t>
      </w:r>
    </w:p>
    <w:p w14:paraId="7CED2A7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pc-builder is een toepassing welke uitgevoerd kan worden op een externe computer. In dit geval gaat het hierbij om de gebruiker die de website benaderd vanuit zijn eigen computer. De pc-builder is een webapplicatie waarbij er communicatie wordt gemaakt met een extern systeem. Hier kan de gebruiker componenten samenstellen en de producten aanschaffen. De pc-builder is een interactieve toepassing welke voorzien is van grote data die opgehaald wordt door verschillende websites. Componenten worden verzameld en er komt een configuratie als output. </w:t>
      </w:r>
    </w:p>
    <w:p w14:paraId="31820C3D"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51C5C3F" w14:textId="77777777" w:rsidR="005B1271" w:rsidRPr="00AF06A9" w:rsidRDefault="005B1271" w:rsidP="005B1271">
      <w:pPr>
        <w:pStyle w:val="Sectiekop"/>
        <w:rPr>
          <w:rFonts w:ascii="Times New Roman" w:hAnsi="Times New Roman" w:cs="Times New Roman"/>
          <w:szCs w:val="24"/>
        </w:rPr>
      </w:pPr>
      <w:bookmarkStart w:id="2" w:name="_Toc463811786"/>
      <w:r w:rsidRPr="00AF06A9">
        <w:t xml:space="preserve">Opdracht </w:t>
      </w:r>
      <w:r>
        <w:t>1</w:t>
      </w:r>
      <w:r w:rsidRPr="00AF06A9">
        <w:t>.</w:t>
      </w:r>
      <w:r>
        <w:t>b</w:t>
      </w:r>
      <w:bookmarkEnd w:id="2"/>
    </w:p>
    <w:p w14:paraId="0C0BBFCC" w14:textId="5D07E78A"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212121"/>
          <w:sz w:val="22"/>
          <w:shd w:val="clear" w:color="auto" w:fill="FFFFFF"/>
        </w:rPr>
        <w:t xml:space="preserve">Als we de pc-builder zouden moeten omzetten naar een andere soort type software. Dan hadden wij gekozen voor een </w:t>
      </w:r>
      <w:r w:rsidRPr="00AF06A9">
        <w:rPr>
          <w:rFonts w:ascii="Arial" w:eastAsia="Times New Roman" w:hAnsi="Arial" w:cs="Arial"/>
          <w:i/>
          <w:iCs/>
          <w:color w:val="212121"/>
          <w:sz w:val="22"/>
          <w:shd w:val="clear" w:color="auto" w:fill="FFFFFF"/>
        </w:rPr>
        <w:t>“</w:t>
      </w:r>
      <w:r w:rsidR="00C40783" w:rsidRPr="00AF06A9">
        <w:rPr>
          <w:rFonts w:ascii="Arial" w:eastAsia="Times New Roman" w:hAnsi="Arial" w:cs="Arial"/>
          <w:i/>
          <w:iCs/>
          <w:color w:val="212121"/>
          <w:sz w:val="22"/>
          <w:shd w:val="clear" w:color="auto" w:fill="FFFFFF"/>
        </w:rPr>
        <w:t>Standalone</w:t>
      </w:r>
      <w:r w:rsidRPr="00AF06A9">
        <w:rPr>
          <w:rFonts w:ascii="Arial" w:eastAsia="Times New Roman" w:hAnsi="Arial" w:cs="Arial"/>
          <w:i/>
          <w:iCs/>
          <w:color w:val="212121"/>
          <w:sz w:val="22"/>
          <w:shd w:val="clear" w:color="auto" w:fill="FFFFFF"/>
        </w:rPr>
        <w:t xml:space="preserve"> application”</w:t>
      </w:r>
      <w:r w:rsidR="00F96B97">
        <w:rPr>
          <w:rFonts w:ascii="Arial" w:eastAsia="Times New Roman" w:hAnsi="Arial" w:cs="Arial"/>
          <w:color w:val="212121"/>
          <w:sz w:val="22"/>
          <w:shd w:val="clear" w:color="auto" w:fill="FFFFFF"/>
        </w:rPr>
        <w:t>. De standa</w:t>
      </w:r>
      <w:r w:rsidR="00F96B97" w:rsidRPr="00AF06A9">
        <w:rPr>
          <w:rFonts w:ascii="Arial" w:eastAsia="Times New Roman" w:hAnsi="Arial" w:cs="Arial"/>
          <w:color w:val="212121"/>
          <w:sz w:val="22"/>
          <w:shd w:val="clear" w:color="auto" w:fill="FFFFFF"/>
        </w:rPr>
        <w:t>lone</w:t>
      </w:r>
      <w:r w:rsidRPr="00AF06A9">
        <w:rPr>
          <w:rFonts w:ascii="Arial" w:eastAsia="Times New Roman" w:hAnsi="Arial" w:cs="Arial"/>
          <w:color w:val="212121"/>
          <w:sz w:val="22"/>
          <w:shd w:val="clear" w:color="auto" w:fill="FFFFFF"/>
        </w:rPr>
        <w:t xml:space="preserve"> applicatie bevat alle benodigde functionaliteiten en hoeft niet worden aangesloten op een netwerk. De standalone applicatie zou met updates voorzien kunnen worden van redelijk up-to-date informatie. De configuratie kan vervolgens worden afgedrukt om de onderdelen te bestellen bij de winkel. </w:t>
      </w:r>
    </w:p>
    <w:p w14:paraId="39C99F98"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6FC63B0" w14:textId="77777777" w:rsidR="005B1271" w:rsidRPr="00AF06A9" w:rsidRDefault="005B1271" w:rsidP="005B1271">
      <w:pPr>
        <w:pStyle w:val="Sectiekop"/>
        <w:rPr>
          <w:rFonts w:ascii="Times New Roman" w:hAnsi="Times New Roman" w:cs="Times New Roman"/>
          <w:szCs w:val="24"/>
        </w:rPr>
      </w:pPr>
      <w:bookmarkStart w:id="3" w:name="_Toc463811787"/>
      <w:r w:rsidRPr="00AF06A9">
        <w:t xml:space="preserve">Opdracht </w:t>
      </w:r>
      <w:r>
        <w:t>1</w:t>
      </w:r>
      <w:r w:rsidRPr="00AF06A9">
        <w:t>.</w:t>
      </w:r>
      <w:r>
        <w:t>c</w:t>
      </w:r>
      <w:bookmarkEnd w:id="3"/>
    </w:p>
    <w:p w14:paraId="1B8905C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De ontwikkelaar zou een afspraak kunnen maken met of ontwikkelen in opdracht van een grote partij zoals Bol.com en vervolgens gaan profileren dat het een onafhankelijk zoekmachines is. Nietsvermoedende gebruikers kunnen de dupe worden en moeten vervolgens wellicht meer betalen door deze afspraak.</w:t>
      </w:r>
    </w:p>
    <w:p w14:paraId="72AF1E32"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432656E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data dat wordt gecrawld kan gezien worden als een vorm van piraterij. De pc-builder kan data ophalen van websites welke niet worden bekend gemaakt door de pc-builder. Vervolgens wordt er wel een bestelling geplaatst op de desbetreffende website zonder dat er informatie over het bedrijf wordt gedeeld aan de gebruiker. Het kan dus zijn dat een bepaalde website niet wilt hebben dat er gesnuffeld wordt in zijn database waar de componenten toch goedkoper zijn waardoor de pc-builder aantrekkelijker is in gebruik. </w:t>
      </w:r>
    </w:p>
    <w:p w14:paraId="30DFD32D"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15B52C3C" w14:textId="77777777" w:rsidR="005B1271" w:rsidRDefault="005B1271" w:rsidP="005B1271">
      <w:pPr>
        <w:pStyle w:val="Sectiekop"/>
      </w:pPr>
    </w:p>
    <w:p w14:paraId="626EA6D4" w14:textId="77777777" w:rsidR="005B1271" w:rsidRDefault="005B1271" w:rsidP="005B1271">
      <w:pPr>
        <w:pStyle w:val="Sectiekop"/>
      </w:pPr>
    </w:p>
    <w:p w14:paraId="4A02F339" w14:textId="77777777" w:rsidR="005B1271" w:rsidRDefault="005B1271" w:rsidP="005B1271"/>
    <w:p w14:paraId="6E39B43C" w14:textId="77777777" w:rsidR="005B1271" w:rsidRDefault="005B1271" w:rsidP="005B1271"/>
    <w:p w14:paraId="36C45C88" w14:textId="77777777" w:rsidR="005B1271" w:rsidRPr="005B1271" w:rsidRDefault="005B1271" w:rsidP="005B1271"/>
    <w:p w14:paraId="261E9544" w14:textId="77777777" w:rsidR="00AF06A9" w:rsidRPr="005B1271" w:rsidRDefault="005B1271" w:rsidP="005B1271">
      <w:pPr>
        <w:pStyle w:val="Sectiekop"/>
      </w:pPr>
      <w:bookmarkStart w:id="4" w:name="_Toc463811788"/>
      <w:r w:rsidRPr="005B1271">
        <w:lastRenderedPageBreak/>
        <w:t xml:space="preserve">Opdracht 1.d - </w:t>
      </w:r>
      <w:r w:rsidR="00AF06A9" w:rsidRPr="005B1271">
        <w:t>De waterfall methode</w:t>
      </w:r>
      <w:bookmarkEnd w:id="4"/>
    </w:p>
    <w:p w14:paraId="7E510C98" w14:textId="7D47679D" w:rsidR="00AF06A9" w:rsidRPr="0055792A" w:rsidRDefault="00EB51D9" w:rsidP="0055792A">
      <w:pPr>
        <w:rPr>
          <w:b/>
        </w:rPr>
      </w:pPr>
      <w:r>
        <w:rPr>
          <w:b/>
        </w:rPr>
        <w:t>Requirement Gathering &amp; A</w:t>
      </w:r>
      <w:r w:rsidR="00AF06A9" w:rsidRPr="0055792A">
        <w:rPr>
          <w:b/>
        </w:rPr>
        <w:t>nalysis;</w:t>
      </w:r>
    </w:p>
    <w:p w14:paraId="065D1A9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Alle mogelijke eisen van het systeem dat ontwikkeld zal worden, worden in deze fase gedocumenteerd. De gebruiker surft naar de webpagina van de pc-builder.</w:t>
      </w:r>
    </w:p>
    <w:p w14:paraId="3CD1873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Vervolgens heeft de gebruiker de keuze om een nieuw configuratie te beginnen of een eerder opgeslagen configuratie te starten. Als de gebruiker kiest voor een nieuwe configuratie heeft de gebruiker de optie om te kiezen uit een component. Hierbij speelt de volgorde van de componenten geen rol. De gebruiker kan beginnen met het kiezen van een CPU, moederbord of een videokaart om de configuratie een draai te geven aan de gewenste eisen. Aan de hand van de gekozen componenten wordt door de pc-builder een filter gemaakt. De bedoeling van de filter is dat de uiteindelijke configuratie compatible is met de machine die wordt geconfigureerd. Spring Boot wordt gebruikt om de </w:t>
      </w:r>
      <w:r w:rsidR="006268F8" w:rsidRPr="00AF06A9">
        <w:rPr>
          <w:rFonts w:ascii="Arial" w:eastAsia="Times New Roman" w:hAnsi="Arial" w:cs="Arial"/>
          <w:color w:val="000000"/>
          <w:sz w:val="22"/>
        </w:rPr>
        <w:t>userinterface</w:t>
      </w:r>
      <w:r w:rsidRPr="00AF06A9">
        <w:rPr>
          <w:rFonts w:ascii="Arial" w:eastAsia="Times New Roman" w:hAnsi="Arial" w:cs="Arial"/>
          <w:color w:val="000000"/>
          <w:sz w:val="22"/>
        </w:rPr>
        <w:t xml:space="preserve"> te genereren. De input van de gebruikers wordt gebruikt om de informatie van de database op te vragen. In feite is deze Spring-boot laag een service die de informatie in de database omzet in kleurrijke en gebruiksvriendelijke </w:t>
      </w:r>
      <w:r w:rsidR="006268F8" w:rsidRPr="00AF06A9">
        <w:rPr>
          <w:rFonts w:ascii="Arial" w:eastAsia="Times New Roman" w:hAnsi="Arial" w:cs="Arial"/>
          <w:color w:val="000000"/>
          <w:sz w:val="22"/>
        </w:rPr>
        <w:t>userinterface</w:t>
      </w:r>
      <w:r w:rsidRPr="00AF06A9">
        <w:rPr>
          <w:rFonts w:ascii="Arial" w:eastAsia="Times New Roman" w:hAnsi="Arial" w:cs="Arial"/>
          <w:color w:val="000000"/>
          <w:sz w:val="22"/>
        </w:rPr>
        <w:t xml:space="preserve">. In de backend wordt deze informatie eerst gefilterd op basis van compatibiliteit. </w:t>
      </w:r>
      <w:r w:rsidR="00750BAF" w:rsidRPr="00AF06A9">
        <w:rPr>
          <w:rFonts w:ascii="Arial" w:eastAsia="Times New Roman" w:hAnsi="Arial" w:cs="Arial"/>
          <w:color w:val="000000"/>
          <w:sz w:val="22"/>
        </w:rPr>
        <w:t>De</w:t>
      </w:r>
      <w:r w:rsidRPr="00AF06A9">
        <w:rPr>
          <w:rFonts w:ascii="Arial" w:eastAsia="Times New Roman" w:hAnsi="Arial" w:cs="Arial"/>
          <w:color w:val="000000"/>
          <w:sz w:val="22"/>
        </w:rPr>
        <w:t xml:space="preserve"> juistheid van de informatie wordt </w:t>
      </w:r>
      <w:r w:rsidR="00750BAF" w:rsidRPr="00AF06A9">
        <w:rPr>
          <w:rFonts w:ascii="Arial" w:eastAsia="Times New Roman" w:hAnsi="Arial" w:cs="Arial"/>
          <w:color w:val="000000"/>
          <w:sz w:val="22"/>
        </w:rPr>
        <w:t>gezorgd</w:t>
      </w:r>
      <w:r w:rsidRPr="00AF06A9">
        <w:rPr>
          <w:rFonts w:ascii="Arial" w:eastAsia="Times New Roman" w:hAnsi="Arial" w:cs="Arial"/>
          <w:color w:val="000000"/>
          <w:sz w:val="22"/>
        </w:rPr>
        <w:t xml:space="preserve"> door de verificatie </w:t>
      </w:r>
      <w:r w:rsidR="00750BAF" w:rsidRPr="00AF06A9">
        <w:rPr>
          <w:rFonts w:ascii="Arial" w:eastAsia="Times New Roman" w:hAnsi="Arial" w:cs="Arial"/>
          <w:color w:val="000000"/>
          <w:sz w:val="22"/>
        </w:rPr>
        <w:t>proces</w:t>
      </w:r>
      <w:r w:rsidRPr="00AF06A9">
        <w:rPr>
          <w:rFonts w:ascii="Arial" w:eastAsia="Times New Roman" w:hAnsi="Arial" w:cs="Arial"/>
          <w:color w:val="000000"/>
          <w:sz w:val="22"/>
        </w:rPr>
        <w:t xml:space="preserve"> die nodig is voordat de informatie op </w:t>
      </w:r>
      <w:r w:rsidR="00750BAF" w:rsidRPr="00AF06A9">
        <w:rPr>
          <w:rFonts w:ascii="Arial" w:eastAsia="Times New Roman" w:hAnsi="Arial" w:cs="Arial"/>
          <w:color w:val="000000"/>
          <w:sz w:val="22"/>
        </w:rPr>
        <w:t>de</w:t>
      </w:r>
      <w:r w:rsidRPr="00AF06A9">
        <w:rPr>
          <w:rFonts w:ascii="Arial" w:eastAsia="Times New Roman" w:hAnsi="Arial" w:cs="Arial"/>
          <w:color w:val="000000"/>
          <w:sz w:val="22"/>
        </w:rPr>
        <w:t xml:space="preserve"> website belandt. De crawler werkt onafhankelijk van de rest van het systeem en zorgt dat de database altijd wordt aangevuld met up-to-date informatie. </w:t>
      </w:r>
    </w:p>
    <w:p w14:paraId="4D3E2971" w14:textId="77777777" w:rsidR="006268F8" w:rsidRDefault="00AF06A9" w:rsidP="006268F8">
      <w:pPr>
        <w:spacing w:after="240" w:line="240" w:lineRule="auto"/>
        <w:rPr>
          <w:b/>
        </w:rPr>
      </w:pPr>
      <w:r w:rsidRPr="00AF06A9">
        <w:rPr>
          <w:rFonts w:ascii="Times New Roman" w:eastAsia="Times New Roman" w:hAnsi="Times New Roman" w:cs="Times New Roman"/>
          <w:sz w:val="24"/>
          <w:szCs w:val="24"/>
        </w:rPr>
        <w:br/>
      </w:r>
    </w:p>
    <w:p w14:paraId="64C8BEAC" w14:textId="77777777" w:rsidR="006268F8" w:rsidRDefault="006268F8" w:rsidP="006268F8">
      <w:pPr>
        <w:spacing w:after="240" w:line="240" w:lineRule="auto"/>
        <w:rPr>
          <w:b/>
        </w:rPr>
      </w:pPr>
    </w:p>
    <w:p w14:paraId="0447B889" w14:textId="77777777" w:rsidR="006268F8" w:rsidRDefault="006268F8" w:rsidP="006268F8">
      <w:pPr>
        <w:spacing w:after="240" w:line="240" w:lineRule="auto"/>
        <w:rPr>
          <w:b/>
        </w:rPr>
      </w:pPr>
    </w:p>
    <w:p w14:paraId="4E7F1066" w14:textId="77777777" w:rsidR="006268F8" w:rsidRDefault="006268F8" w:rsidP="006268F8">
      <w:pPr>
        <w:spacing w:after="240" w:line="240" w:lineRule="auto"/>
        <w:rPr>
          <w:b/>
        </w:rPr>
      </w:pPr>
    </w:p>
    <w:p w14:paraId="7BA4EE78" w14:textId="77777777" w:rsidR="006268F8" w:rsidRDefault="006268F8" w:rsidP="006268F8">
      <w:pPr>
        <w:spacing w:after="240" w:line="240" w:lineRule="auto"/>
        <w:rPr>
          <w:b/>
        </w:rPr>
      </w:pPr>
    </w:p>
    <w:p w14:paraId="015D747F" w14:textId="77777777" w:rsidR="006268F8" w:rsidRDefault="006268F8" w:rsidP="006268F8">
      <w:pPr>
        <w:spacing w:after="240" w:line="240" w:lineRule="auto"/>
        <w:rPr>
          <w:b/>
        </w:rPr>
      </w:pPr>
    </w:p>
    <w:p w14:paraId="794AEC32" w14:textId="77777777" w:rsidR="006268F8" w:rsidRDefault="006268F8" w:rsidP="006268F8">
      <w:pPr>
        <w:spacing w:after="240" w:line="240" w:lineRule="auto"/>
        <w:rPr>
          <w:b/>
        </w:rPr>
      </w:pPr>
    </w:p>
    <w:p w14:paraId="4A5445FB" w14:textId="77777777" w:rsidR="006268F8" w:rsidRDefault="006268F8" w:rsidP="006268F8">
      <w:pPr>
        <w:spacing w:after="240" w:line="240" w:lineRule="auto"/>
        <w:rPr>
          <w:b/>
        </w:rPr>
      </w:pPr>
    </w:p>
    <w:p w14:paraId="1E0D9151" w14:textId="77777777" w:rsidR="006268F8" w:rsidRDefault="006268F8" w:rsidP="006268F8">
      <w:pPr>
        <w:spacing w:after="240" w:line="240" w:lineRule="auto"/>
        <w:rPr>
          <w:b/>
        </w:rPr>
      </w:pPr>
    </w:p>
    <w:p w14:paraId="098C8FD2" w14:textId="77777777" w:rsidR="006268F8" w:rsidRDefault="006268F8" w:rsidP="006268F8">
      <w:pPr>
        <w:spacing w:after="240" w:line="240" w:lineRule="auto"/>
        <w:rPr>
          <w:b/>
        </w:rPr>
      </w:pPr>
    </w:p>
    <w:p w14:paraId="70761206" w14:textId="77777777" w:rsidR="006268F8" w:rsidRDefault="006268F8" w:rsidP="006268F8">
      <w:pPr>
        <w:spacing w:after="240" w:line="240" w:lineRule="auto"/>
        <w:rPr>
          <w:b/>
        </w:rPr>
      </w:pPr>
    </w:p>
    <w:p w14:paraId="7C9E6CDB" w14:textId="77777777" w:rsidR="006268F8" w:rsidRDefault="006268F8" w:rsidP="006268F8">
      <w:pPr>
        <w:spacing w:after="240" w:line="240" w:lineRule="auto"/>
        <w:rPr>
          <w:b/>
        </w:rPr>
      </w:pPr>
    </w:p>
    <w:p w14:paraId="64C3175A" w14:textId="77777777" w:rsidR="006268F8" w:rsidRDefault="006268F8" w:rsidP="006268F8">
      <w:pPr>
        <w:spacing w:after="240" w:line="240" w:lineRule="auto"/>
        <w:rPr>
          <w:b/>
        </w:rPr>
      </w:pPr>
    </w:p>
    <w:p w14:paraId="2B63B309" w14:textId="77777777" w:rsidR="00AF06A9" w:rsidRPr="0055792A" w:rsidRDefault="00AF06A9" w:rsidP="006268F8">
      <w:pPr>
        <w:spacing w:after="240" w:line="240" w:lineRule="auto"/>
        <w:rPr>
          <w:b/>
        </w:rPr>
      </w:pPr>
      <w:r w:rsidRPr="0055792A">
        <w:rPr>
          <w:b/>
        </w:rPr>
        <w:lastRenderedPageBreak/>
        <w:t>System design;</w:t>
      </w:r>
    </w:p>
    <w:p w14:paraId="2AD823D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De specifieke eisen van de eerste fase worden bestudeerd en het design wordt voorbereid. Hierdoor beschrijven we kleine eenheden die geprogrammeerd worden. Bij het maken van de syste</w:t>
      </w:r>
      <w:r w:rsidR="006268F8">
        <w:rPr>
          <w:rFonts w:ascii="Arial" w:eastAsia="Times New Roman" w:hAnsi="Arial" w:cs="Arial"/>
          <w:color w:val="000000"/>
          <w:sz w:val="22"/>
        </w:rPr>
        <w:t>e</w:t>
      </w:r>
      <w:r w:rsidRPr="00AF06A9">
        <w:rPr>
          <w:rFonts w:ascii="Arial" w:eastAsia="Times New Roman" w:hAnsi="Arial" w:cs="Arial"/>
          <w:color w:val="000000"/>
          <w:sz w:val="22"/>
        </w:rPr>
        <w:t xml:space="preserve">m design zijn we tegen bepaalde eisen aangelopen waarover we niet hebben gedacht. </w:t>
      </w:r>
    </w:p>
    <w:p w14:paraId="40E45C4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13B3FF5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Overzicht van de kleine eenheden die stapsgewijs geprogrammeerd moeten worden:</w:t>
      </w:r>
    </w:p>
    <w:p w14:paraId="7B5731EC" w14:textId="77777777" w:rsidR="00AF06A9" w:rsidRPr="00AF06A9" w:rsidRDefault="00AF06A9" w:rsidP="00AF06A9">
      <w:pPr>
        <w:numPr>
          <w:ilvl w:val="0"/>
          <w:numId w:val="6"/>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 xml:space="preserve">Crawler </w:t>
      </w:r>
    </w:p>
    <w:p w14:paraId="5B2326F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Een standalone service die zorgt voor input naar spring boot.</w:t>
      </w:r>
    </w:p>
    <w:p w14:paraId="6E9AB1DC"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3FA646D9" w14:textId="77777777" w:rsidR="00AF06A9" w:rsidRPr="00AF06A9" w:rsidRDefault="00AF06A9" w:rsidP="00AF06A9">
      <w:pPr>
        <w:numPr>
          <w:ilvl w:val="0"/>
          <w:numId w:val="7"/>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Spring Boot</w:t>
      </w:r>
    </w:p>
    <w:p w14:paraId="68F8CB7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Service die zorgt dat de input wordt doorgevoerd naar de database en van de database naar de gebruiker.</w:t>
      </w:r>
    </w:p>
    <w:p w14:paraId="2BA2B63A"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1C359DAC" w14:textId="77777777" w:rsidR="00AF06A9" w:rsidRPr="00AF06A9" w:rsidRDefault="00AF06A9" w:rsidP="00AF06A9">
      <w:pPr>
        <w:numPr>
          <w:ilvl w:val="0"/>
          <w:numId w:val="8"/>
        </w:numPr>
        <w:spacing w:after="0" w:line="240" w:lineRule="auto"/>
        <w:textAlignment w:val="baseline"/>
        <w:rPr>
          <w:rFonts w:ascii="Arial" w:eastAsia="Times New Roman" w:hAnsi="Arial" w:cs="Arial"/>
          <w:color w:val="000000"/>
          <w:sz w:val="22"/>
        </w:rPr>
      </w:pPr>
      <w:r w:rsidRPr="00AF06A9">
        <w:rPr>
          <w:rFonts w:ascii="Arial" w:eastAsia="Times New Roman" w:hAnsi="Arial" w:cs="Arial"/>
          <w:b/>
          <w:bCs/>
          <w:color w:val="000000"/>
          <w:sz w:val="22"/>
        </w:rPr>
        <w:t>Analytics</w:t>
      </w:r>
    </w:p>
    <w:p w14:paraId="4FEE97B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Koppeling tussen de website en externe partij die de statistieken </w:t>
      </w:r>
      <w:r w:rsidR="006268F8" w:rsidRPr="00AF06A9">
        <w:rPr>
          <w:rFonts w:ascii="Arial" w:eastAsia="Times New Roman" w:hAnsi="Arial" w:cs="Arial"/>
          <w:color w:val="000000"/>
          <w:sz w:val="22"/>
        </w:rPr>
        <w:t>bijhoudt</w:t>
      </w:r>
      <w:r w:rsidRPr="00AF06A9">
        <w:rPr>
          <w:rFonts w:ascii="Arial" w:eastAsia="Times New Roman" w:hAnsi="Arial" w:cs="Arial"/>
          <w:color w:val="000000"/>
          <w:sz w:val="22"/>
        </w:rPr>
        <w:t xml:space="preserve">. </w:t>
      </w:r>
    </w:p>
    <w:p w14:paraId="0F3F2538"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48391BD" w14:textId="77777777" w:rsidR="00AF06A9" w:rsidRPr="00AF06A9" w:rsidRDefault="00AF06A9" w:rsidP="00AF06A9">
      <w:pPr>
        <w:numPr>
          <w:ilvl w:val="0"/>
          <w:numId w:val="9"/>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Bestelling module(bezoeker)</w:t>
      </w:r>
    </w:p>
    <w:p w14:paraId="467AC29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Een bezoeker kan de website benaderen en hoeft niet </w:t>
      </w:r>
      <w:r w:rsidR="006268F8" w:rsidRPr="00AF06A9">
        <w:rPr>
          <w:rFonts w:ascii="Arial" w:eastAsia="Times New Roman" w:hAnsi="Arial" w:cs="Arial"/>
          <w:color w:val="000000"/>
          <w:sz w:val="22"/>
        </w:rPr>
        <w:t>per se</w:t>
      </w:r>
      <w:r w:rsidRPr="00AF06A9">
        <w:rPr>
          <w:rFonts w:ascii="Arial" w:eastAsia="Times New Roman" w:hAnsi="Arial" w:cs="Arial"/>
          <w:color w:val="000000"/>
          <w:sz w:val="22"/>
        </w:rPr>
        <w:t xml:space="preserve"> in te loggen. De bezoeker kan ook een pc configureren echter kan de bezoeker de configuratie niet opslaan indien de bezoeker niet inlogt. De gebruiker kan wel een bestelling plaatsen door alleen zijn </w:t>
      </w:r>
      <w:r w:rsidR="006268F8" w:rsidRPr="00AF06A9">
        <w:rPr>
          <w:rFonts w:ascii="Arial" w:eastAsia="Times New Roman" w:hAnsi="Arial" w:cs="Arial"/>
          <w:color w:val="000000"/>
          <w:sz w:val="22"/>
        </w:rPr>
        <w:t>NAW-gegevens</w:t>
      </w:r>
      <w:r w:rsidRPr="00AF06A9">
        <w:rPr>
          <w:rFonts w:ascii="Arial" w:eastAsia="Times New Roman" w:hAnsi="Arial" w:cs="Arial"/>
          <w:color w:val="000000"/>
          <w:sz w:val="22"/>
        </w:rPr>
        <w:t xml:space="preserve"> in te voeren na een configuratie bij het bestel menu.</w:t>
      </w:r>
    </w:p>
    <w:p w14:paraId="6E873CBE"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55323FD4" w14:textId="77777777" w:rsidR="00AF06A9" w:rsidRPr="00AF06A9" w:rsidRDefault="00AF06A9" w:rsidP="00AF06A9">
      <w:pPr>
        <w:numPr>
          <w:ilvl w:val="0"/>
          <w:numId w:val="10"/>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Bestelling module(gebruiker)</w:t>
      </w:r>
    </w:p>
    <w:p w14:paraId="03C79D2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Winkelmand, Bestelling en verwerken van betalingstransacties. De gebruiker heeft de mogelijkheid om in te loggen door middel van authenticatie. Hierbij kan de gebruiker een eerder geconfigureerde pc aanpassen en/of bestellen.</w:t>
      </w:r>
    </w:p>
    <w:p w14:paraId="1BE3D129"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DDBC107" w14:textId="77777777" w:rsidR="00AF06A9" w:rsidRPr="00AF06A9" w:rsidRDefault="006268F8" w:rsidP="00AF06A9">
      <w:pPr>
        <w:numPr>
          <w:ilvl w:val="0"/>
          <w:numId w:val="11"/>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Userinterface</w:t>
      </w:r>
      <w:r w:rsidR="00AF06A9" w:rsidRPr="00AF06A9">
        <w:rPr>
          <w:rFonts w:ascii="Arial" w:eastAsia="Times New Roman" w:hAnsi="Arial" w:cs="Arial"/>
          <w:b/>
          <w:bCs/>
          <w:color w:val="000000"/>
          <w:sz w:val="22"/>
        </w:rPr>
        <w:t xml:space="preserve"> </w:t>
      </w:r>
      <w:r w:rsidRPr="00AF06A9">
        <w:rPr>
          <w:rFonts w:ascii="Arial" w:eastAsia="Times New Roman" w:hAnsi="Arial" w:cs="Arial"/>
          <w:b/>
          <w:bCs/>
          <w:color w:val="000000"/>
          <w:sz w:val="22"/>
        </w:rPr>
        <w:t>m.b.t.</w:t>
      </w:r>
      <w:r w:rsidR="00AF06A9" w:rsidRPr="00AF06A9">
        <w:rPr>
          <w:rFonts w:ascii="Arial" w:eastAsia="Times New Roman" w:hAnsi="Arial" w:cs="Arial"/>
          <w:b/>
          <w:bCs/>
          <w:color w:val="000000"/>
          <w:sz w:val="22"/>
        </w:rPr>
        <w:t xml:space="preserve"> admin</w:t>
      </w:r>
    </w:p>
    <w:p w14:paraId="4288E6A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 krijgt een speciale pagina te zien waar de informatie kan worden geverifieerd.</w:t>
      </w:r>
    </w:p>
    <w:p w14:paraId="1906A9CF"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2FAD22B2" w14:textId="77777777" w:rsidR="00AF06A9" w:rsidRPr="00AF06A9" w:rsidRDefault="00AF06A9" w:rsidP="00AF06A9">
      <w:pPr>
        <w:numPr>
          <w:ilvl w:val="0"/>
          <w:numId w:val="12"/>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Database model</w:t>
      </w:r>
    </w:p>
    <w:p w14:paraId="2018DED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informatie die nodig is voor de matcher om te kunnen matchen en om een bestelling te plaatsen. Daarnaast informatie over </w:t>
      </w:r>
      <w:r w:rsidR="006268F8" w:rsidRPr="00AF06A9">
        <w:rPr>
          <w:rFonts w:ascii="Arial" w:eastAsia="Times New Roman" w:hAnsi="Arial" w:cs="Arial"/>
          <w:color w:val="000000"/>
          <w:sz w:val="22"/>
        </w:rPr>
        <w:t>transacties</w:t>
      </w:r>
      <w:r w:rsidRPr="00AF06A9">
        <w:rPr>
          <w:rFonts w:ascii="Arial" w:eastAsia="Times New Roman" w:hAnsi="Arial" w:cs="Arial"/>
          <w:color w:val="000000"/>
          <w:sz w:val="22"/>
        </w:rPr>
        <w:t xml:space="preserve"> en bestellingen moeten voorkomen in de database model.</w:t>
      </w:r>
    </w:p>
    <w:p w14:paraId="752A496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724DF590" w14:textId="77777777" w:rsidR="00AF06A9" w:rsidRPr="00AF06A9" w:rsidRDefault="00AF06A9" w:rsidP="00AF06A9">
      <w:pPr>
        <w:numPr>
          <w:ilvl w:val="0"/>
          <w:numId w:val="13"/>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Matcher(</w:t>
      </w:r>
      <w:r w:rsidR="006268F8" w:rsidRPr="00AF06A9">
        <w:rPr>
          <w:rFonts w:ascii="Arial" w:eastAsia="Times New Roman" w:hAnsi="Arial" w:cs="Arial"/>
          <w:b/>
          <w:bCs/>
          <w:color w:val="000000"/>
          <w:sz w:val="22"/>
        </w:rPr>
        <w:t>backend</w:t>
      </w:r>
      <w:r w:rsidRPr="00AF06A9">
        <w:rPr>
          <w:rFonts w:ascii="Arial" w:eastAsia="Times New Roman" w:hAnsi="Arial" w:cs="Arial"/>
          <w:b/>
          <w:bCs/>
          <w:color w:val="000000"/>
          <w:sz w:val="22"/>
        </w:rPr>
        <w:t>)</w:t>
      </w:r>
    </w:p>
    <w:p w14:paraId="33D281B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Matcher zorgt ervoor dat componenten die compatibel zijn worden </w:t>
      </w:r>
      <w:r w:rsidR="006268F8" w:rsidRPr="00AF06A9">
        <w:rPr>
          <w:rFonts w:ascii="Arial" w:eastAsia="Times New Roman" w:hAnsi="Arial" w:cs="Arial"/>
          <w:color w:val="000000"/>
          <w:sz w:val="22"/>
        </w:rPr>
        <w:t>getoond</w:t>
      </w:r>
      <w:r w:rsidRPr="00AF06A9">
        <w:rPr>
          <w:rFonts w:ascii="Arial" w:eastAsia="Times New Roman" w:hAnsi="Arial" w:cs="Arial"/>
          <w:color w:val="000000"/>
          <w:sz w:val="22"/>
        </w:rPr>
        <w:t>.</w:t>
      </w:r>
    </w:p>
    <w:p w14:paraId="2DC7DCD8"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770123F" w14:textId="77777777" w:rsidR="00AF06A9" w:rsidRPr="00AF06A9" w:rsidRDefault="00AF06A9" w:rsidP="00AF06A9">
      <w:pPr>
        <w:numPr>
          <w:ilvl w:val="0"/>
          <w:numId w:val="14"/>
        </w:numPr>
        <w:spacing w:after="0" w:line="240" w:lineRule="auto"/>
        <w:textAlignment w:val="baseline"/>
        <w:rPr>
          <w:rFonts w:ascii="Arial" w:eastAsia="Times New Roman" w:hAnsi="Arial" w:cs="Arial"/>
          <w:b/>
          <w:bCs/>
          <w:color w:val="000000"/>
          <w:sz w:val="22"/>
        </w:rPr>
      </w:pPr>
      <w:r w:rsidRPr="00AF06A9">
        <w:rPr>
          <w:rFonts w:ascii="Arial" w:eastAsia="Times New Roman" w:hAnsi="Arial" w:cs="Arial"/>
          <w:b/>
          <w:bCs/>
          <w:color w:val="000000"/>
          <w:sz w:val="22"/>
        </w:rPr>
        <w:t>Bug meld module</w:t>
      </w:r>
    </w:p>
    <w:p w14:paraId="5178FB8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Gevonden bugs kan worden gemeld door met een knop de bug te melden.</w:t>
      </w:r>
    </w:p>
    <w:p w14:paraId="2956B241" w14:textId="77777777" w:rsidR="00AF06A9" w:rsidRPr="00AF06A9" w:rsidRDefault="00AF06A9" w:rsidP="00AF06A9">
      <w:pPr>
        <w:spacing w:after="240" w:line="240" w:lineRule="auto"/>
        <w:rPr>
          <w:rFonts w:ascii="Times New Roman" w:eastAsia="Times New Roman" w:hAnsi="Times New Roman" w:cs="Times New Roman"/>
          <w:sz w:val="24"/>
          <w:szCs w:val="24"/>
        </w:rPr>
      </w:pPr>
    </w:p>
    <w:p w14:paraId="7E012846" w14:textId="77777777" w:rsidR="00AF06A9" w:rsidRPr="0055792A" w:rsidRDefault="00AF06A9" w:rsidP="0055792A">
      <w:pPr>
        <w:rPr>
          <w:b/>
        </w:rPr>
      </w:pPr>
      <w:r w:rsidRPr="0055792A">
        <w:rPr>
          <w:b/>
        </w:rPr>
        <w:lastRenderedPageBreak/>
        <w:t>Implementation;</w:t>
      </w:r>
    </w:p>
    <w:p w14:paraId="0D72FC4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Het systeem wordt eerst ontwikkeld in kleine eenheden zoals hierboven beschreven welke afkomstig zijn van </w:t>
      </w:r>
      <w:r w:rsidR="006268F8" w:rsidRPr="00AF06A9">
        <w:rPr>
          <w:rFonts w:ascii="Arial" w:eastAsia="Times New Roman" w:hAnsi="Arial" w:cs="Arial"/>
          <w:color w:val="000000"/>
          <w:sz w:val="22"/>
        </w:rPr>
        <w:t>de</w:t>
      </w:r>
      <w:r w:rsidRPr="00AF06A9">
        <w:rPr>
          <w:rFonts w:ascii="Arial" w:eastAsia="Times New Roman" w:hAnsi="Arial" w:cs="Arial"/>
          <w:color w:val="000000"/>
          <w:sz w:val="22"/>
        </w:rPr>
        <w:t xml:space="preserve"> </w:t>
      </w:r>
      <w:r w:rsidR="006268F8" w:rsidRPr="00AF06A9">
        <w:rPr>
          <w:rFonts w:ascii="Arial" w:eastAsia="Times New Roman" w:hAnsi="Arial" w:cs="Arial"/>
          <w:color w:val="000000"/>
          <w:sz w:val="22"/>
        </w:rPr>
        <w:t>systeemarchitectuur</w:t>
      </w:r>
      <w:r w:rsidRPr="00AF06A9">
        <w:rPr>
          <w:rFonts w:ascii="Arial" w:eastAsia="Times New Roman" w:hAnsi="Arial" w:cs="Arial"/>
          <w:color w:val="000000"/>
          <w:sz w:val="22"/>
        </w:rPr>
        <w:t xml:space="preserve">. Nadat we de eisen hebben verzameld van de pc-builder zijn we begonnen met de opzet van de software. Het gaat om de eisen die beschreven zijn onder </w:t>
      </w:r>
      <w:r w:rsidRPr="00AF06A9">
        <w:rPr>
          <w:rFonts w:ascii="Arial" w:eastAsia="Times New Roman" w:hAnsi="Arial" w:cs="Arial"/>
          <w:i/>
          <w:iCs/>
          <w:color w:val="000000"/>
          <w:sz w:val="22"/>
        </w:rPr>
        <w:t xml:space="preserve">“Requirement gathering &amp; analysis”. </w:t>
      </w:r>
      <w:r w:rsidRPr="00AF06A9">
        <w:rPr>
          <w:rFonts w:ascii="Arial" w:eastAsia="Times New Roman" w:hAnsi="Arial" w:cs="Arial"/>
          <w:color w:val="000000"/>
          <w:sz w:val="22"/>
        </w:rPr>
        <w:t xml:space="preserve">Vervolgens worden de eenheden getest op functionaliteit die ook wordt aangeduid als Testing Unit. </w:t>
      </w:r>
    </w:p>
    <w:p w14:paraId="0F4499D8"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55CE9E7A" w14:textId="77777777" w:rsidR="00AF06A9" w:rsidRPr="0055792A" w:rsidRDefault="00AF06A9" w:rsidP="0055792A">
      <w:pPr>
        <w:rPr>
          <w:b/>
        </w:rPr>
      </w:pPr>
      <w:r w:rsidRPr="0055792A">
        <w:rPr>
          <w:b/>
        </w:rPr>
        <w:t>Integration and Testing;</w:t>
      </w:r>
    </w:p>
    <w:p w14:paraId="72A2923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Alles wat ontwikkeld is in de implementatiefase zoals hierboven beschreven worden geïntegreerd na het testen van elke eenheid. Het hele systeem wordt getest op eventuele fouten en mislukkingen. Alle modules worden getest met unittests om de afzonderlijke werking die verwacht wordt te waarborgen. Het systeem kent een onderscheid in test-</w:t>
      </w:r>
      <w:r w:rsidR="006268F8" w:rsidRPr="00AF06A9">
        <w:rPr>
          <w:rFonts w:ascii="Arial" w:eastAsia="Times New Roman" w:hAnsi="Arial" w:cs="Arial"/>
          <w:color w:val="000000"/>
          <w:sz w:val="22"/>
        </w:rPr>
        <w:t>, acceptatie</w:t>
      </w:r>
      <w:r w:rsidRPr="00AF06A9">
        <w:rPr>
          <w:rFonts w:ascii="Arial" w:eastAsia="Times New Roman" w:hAnsi="Arial" w:cs="Arial"/>
          <w:color w:val="000000"/>
          <w:sz w:val="22"/>
        </w:rPr>
        <w:t xml:space="preserve">- en productieomgeving. Hierdoor kan het systeem getest worden zonder dat de productie hier last van heeft. Bugs die worden gemeld vanuit de Bug </w:t>
      </w:r>
      <w:r w:rsidR="006268F8" w:rsidRPr="00AF06A9">
        <w:rPr>
          <w:rFonts w:ascii="Arial" w:eastAsia="Times New Roman" w:hAnsi="Arial" w:cs="Arial"/>
          <w:color w:val="000000"/>
          <w:sz w:val="22"/>
        </w:rPr>
        <w:t>meldt</w:t>
      </w:r>
      <w:r w:rsidRPr="00AF06A9">
        <w:rPr>
          <w:rFonts w:ascii="Arial" w:eastAsia="Times New Roman" w:hAnsi="Arial" w:cs="Arial"/>
          <w:color w:val="000000"/>
          <w:sz w:val="22"/>
        </w:rPr>
        <w:t xml:space="preserve"> module worden geïmplementeerd in test en daarna in de acceptatieomgeving.</w:t>
      </w:r>
    </w:p>
    <w:p w14:paraId="61CF8D3C" w14:textId="77777777" w:rsidR="0055792A" w:rsidRDefault="0055792A" w:rsidP="0055792A">
      <w:pPr>
        <w:rPr>
          <w:b/>
        </w:rPr>
      </w:pPr>
    </w:p>
    <w:p w14:paraId="726A2769" w14:textId="77777777" w:rsidR="00AF06A9" w:rsidRPr="0055792A" w:rsidRDefault="00AF06A9" w:rsidP="0055792A">
      <w:pPr>
        <w:rPr>
          <w:b/>
        </w:rPr>
      </w:pPr>
      <w:r w:rsidRPr="0055792A">
        <w:rPr>
          <w:b/>
        </w:rPr>
        <w:t>Deployment of system;</w:t>
      </w:r>
    </w:p>
    <w:p w14:paraId="6D76E79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Zodra de pc-builder functioneel is en voldoet aan de functionele eisen wordt het systeem </w:t>
      </w:r>
      <w:r w:rsidR="00750BAF">
        <w:rPr>
          <w:rFonts w:ascii="Arial" w:eastAsia="Times New Roman" w:hAnsi="Arial" w:cs="Arial"/>
          <w:color w:val="000000"/>
          <w:sz w:val="22"/>
        </w:rPr>
        <w:t>gepatcht</w:t>
      </w:r>
      <w:r w:rsidRPr="00AF06A9">
        <w:rPr>
          <w:rFonts w:ascii="Arial" w:eastAsia="Times New Roman" w:hAnsi="Arial" w:cs="Arial"/>
          <w:color w:val="000000"/>
          <w:sz w:val="22"/>
        </w:rPr>
        <w:t xml:space="preserve"> in de productieomgeving. Tijdens deze patch wordt de website kort in maintenance gezet. De pc-builder wordt d.m.v. een go-live test getest zodat het volledig operationeel kan zijn en vervolgens wordt het vrijgegeven in de markt.</w:t>
      </w:r>
    </w:p>
    <w:p w14:paraId="059EB2C5" w14:textId="77777777" w:rsidR="00AF06A9" w:rsidRPr="0055792A" w:rsidRDefault="00AF06A9" w:rsidP="0055792A">
      <w:pPr>
        <w:rPr>
          <w:b/>
        </w:rPr>
      </w:pPr>
    </w:p>
    <w:p w14:paraId="343CE43E" w14:textId="77777777" w:rsidR="00AF06A9" w:rsidRPr="0055792A" w:rsidRDefault="00AF06A9" w:rsidP="0055792A">
      <w:pPr>
        <w:rPr>
          <w:b/>
        </w:rPr>
      </w:pPr>
      <w:r w:rsidRPr="0055792A">
        <w:rPr>
          <w:b/>
        </w:rPr>
        <w:t>Maintenance;</w:t>
      </w:r>
    </w:p>
    <w:p w14:paraId="1F0CEC9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Er zijn problemen die voorkomen in de omgeving van de klant. Om deze problemen op te lossen worden er patches gemaakt en uitgerold. Onderhoud wordt gepleegd om te voldoen aan de operationele eisen.</w:t>
      </w:r>
    </w:p>
    <w:p w14:paraId="4DDD8DC3"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4794460F" w14:textId="77777777" w:rsidR="005B1271" w:rsidRDefault="00AF06A9" w:rsidP="005B1271">
      <w:pPr>
        <w:spacing w:after="0" w:line="240" w:lineRule="auto"/>
        <w:rPr>
          <w:rFonts w:ascii="Arial" w:eastAsia="Times New Roman" w:hAnsi="Arial" w:cs="Arial"/>
          <w:color w:val="000000"/>
          <w:sz w:val="22"/>
        </w:rPr>
      </w:pPr>
      <w:r w:rsidRPr="00AF06A9">
        <w:rPr>
          <w:rFonts w:ascii="Arial" w:eastAsia="Times New Roman" w:hAnsi="Arial" w:cs="Arial"/>
          <w:color w:val="000000"/>
          <w:sz w:val="22"/>
        </w:rPr>
        <w:t>De crawler subsysteem staat los van de rest van het systeem en wordt ge</w:t>
      </w:r>
      <w:r w:rsidR="00750BAF">
        <w:rPr>
          <w:rFonts w:ascii="Arial" w:eastAsia="Times New Roman" w:hAnsi="Arial" w:cs="Arial"/>
          <w:color w:val="000000"/>
          <w:sz w:val="22"/>
        </w:rPr>
        <w:t>-</w:t>
      </w:r>
      <w:r w:rsidRPr="00AF06A9">
        <w:rPr>
          <w:rFonts w:ascii="Arial" w:eastAsia="Times New Roman" w:hAnsi="Arial" w:cs="Arial"/>
          <w:color w:val="000000"/>
          <w:sz w:val="22"/>
        </w:rPr>
        <w:t xml:space="preserve">update </w:t>
      </w:r>
      <w:r w:rsidR="00750BAF" w:rsidRPr="00AF06A9">
        <w:rPr>
          <w:rFonts w:ascii="Arial" w:eastAsia="Times New Roman" w:hAnsi="Arial" w:cs="Arial"/>
          <w:color w:val="000000"/>
          <w:sz w:val="22"/>
        </w:rPr>
        <w:t>d.m.v.</w:t>
      </w:r>
      <w:r w:rsidRPr="00AF06A9">
        <w:rPr>
          <w:rFonts w:ascii="Arial" w:eastAsia="Times New Roman" w:hAnsi="Arial" w:cs="Arial"/>
          <w:color w:val="000000"/>
          <w:sz w:val="22"/>
        </w:rPr>
        <w:t xml:space="preserve"> patches wanneer daar behoefte voor is, zonder het systeem te sluiten voor maintenance. De </w:t>
      </w:r>
      <w:r w:rsidR="00750BAF" w:rsidRPr="00AF06A9">
        <w:rPr>
          <w:rFonts w:ascii="Arial" w:eastAsia="Times New Roman" w:hAnsi="Arial" w:cs="Arial"/>
          <w:color w:val="000000"/>
          <w:sz w:val="22"/>
        </w:rPr>
        <w:t>userinterface</w:t>
      </w:r>
      <w:r w:rsidRPr="00AF06A9">
        <w:rPr>
          <w:rFonts w:ascii="Arial" w:eastAsia="Times New Roman" w:hAnsi="Arial" w:cs="Arial"/>
          <w:color w:val="000000"/>
          <w:sz w:val="22"/>
        </w:rPr>
        <w:t xml:space="preserve"> en de </w:t>
      </w:r>
      <w:r w:rsidR="00750BAF" w:rsidRPr="00AF06A9">
        <w:rPr>
          <w:rFonts w:ascii="Arial" w:eastAsia="Times New Roman" w:hAnsi="Arial" w:cs="Arial"/>
          <w:color w:val="000000"/>
          <w:sz w:val="22"/>
        </w:rPr>
        <w:t>backend</w:t>
      </w:r>
      <w:r w:rsidRPr="00AF06A9">
        <w:rPr>
          <w:rFonts w:ascii="Arial" w:eastAsia="Times New Roman" w:hAnsi="Arial" w:cs="Arial"/>
          <w:color w:val="000000"/>
          <w:sz w:val="22"/>
        </w:rPr>
        <w:t xml:space="preserve"> worden gepatcht in de testomgeving en wordt pas live genomen nadat het volledig is getest.</w:t>
      </w:r>
    </w:p>
    <w:p w14:paraId="1E508D96" w14:textId="77777777" w:rsidR="00A54280" w:rsidRDefault="00A54280" w:rsidP="005B1271">
      <w:pPr>
        <w:spacing w:after="0" w:line="240" w:lineRule="auto"/>
        <w:rPr>
          <w:rFonts w:ascii="Arial" w:eastAsia="Times New Roman" w:hAnsi="Arial" w:cs="Arial"/>
          <w:color w:val="000000"/>
          <w:sz w:val="22"/>
        </w:rPr>
      </w:pPr>
    </w:p>
    <w:p w14:paraId="135468B2" w14:textId="77777777" w:rsidR="00A54280" w:rsidRDefault="00A54280" w:rsidP="005B1271">
      <w:pPr>
        <w:spacing w:after="0" w:line="240" w:lineRule="auto"/>
        <w:rPr>
          <w:rFonts w:ascii="Arial" w:eastAsia="Times New Roman" w:hAnsi="Arial" w:cs="Arial"/>
          <w:color w:val="000000"/>
          <w:sz w:val="22"/>
        </w:rPr>
      </w:pPr>
    </w:p>
    <w:p w14:paraId="284126CB" w14:textId="77777777" w:rsidR="00A54280" w:rsidRDefault="00A54280" w:rsidP="005B1271">
      <w:pPr>
        <w:spacing w:after="0" w:line="240" w:lineRule="auto"/>
        <w:rPr>
          <w:rFonts w:ascii="Arial" w:eastAsia="Times New Roman" w:hAnsi="Arial" w:cs="Arial"/>
          <w:color w:val="000000"/>
          <w:kern w:val="36"/>
          <w:sz w:val="40"/>
          <w:szCs w:val="40"/>
        </w:rPr>
      </w:pPr>
    </w:p>
    <w:p w14:paraId="667A0113" w14:textId="77777777" w:rsidR="005B1271" w:rsidRPr="005B1271" w:rsidRDefault="005B1271" w:rsidP="005B1271">
      <w:pPr>
        <w:pStyle w:val="Sectiekop"/>
      </w:pPr>
      <w:bookmarkStart w:id="5" w:name="_Toc463811789"/>
      <w:r w:rsidRPr="005B1271">
        <w:lastRenderedPageBreak/>
        <w:t>Opdracht 1.d - de incrementele methode.</w:t>
      </w:r>
      <w:bookmarkEnd w:id="5"/>
    </w:p>
    <w:p w14:paraId="7188331B" w14:textId="77777777" w:rsidR="00AF06A9" w:rsidRPr="00AF06A9" w:rsidRDefault="00AF06A9" w:rsidP="005B1271">
      <w:pPr>
        <w:rPr>
          <w:rFonts w:ascii="Times New Roman" w:hAnsi="Times New Roman" w:cs="Times New Roman"/>
          <w:sz w:val="24"/>
          <w:szCs w:val="24"/>
        </w:rPr>
      </w:pPr>
      <w:r w:rsidRPr="00AF06A9">
        <w:rPr>
          <w:noProof/>
        </w:rPr>
        <w:drawing>
          <wp:inline distT="0" distB="0" distL="0" distR="0" wp14:anchorId="22C72818" wp14:editId="4D59D2B2">
            <wp:extent cx="2865120" cy="1912620"/>
            <wp:effectExtent l="0" t="0" r="0" b="0"/>
            <wp:docPr id="14" name="Afbeelding 14" descr="https://lh5.googleusercontent.com/WJRaUJPyKxVNCIGyoQz8raAb34neDmdwNqduRpVZvqCzNkre_ZGIAYSIe4BMFdkm8j07Q4sxwfj3gy8RIGLy80dEuLz7j_zDKqXXEXzO0Ix3pBIfVp4VNOUTaOizUezg4d27Z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JRaUJPyKxVNCIGyoQz8raAb34neDmdwNqduRpVZvqCzNkre_ZGIAYSIe4BMFdkm8j07Q4sxwfj3gy8RIGLy80dEuLz7j_zDKqXXEXzO0Ix3pBIfVp4VNOUTaOizUezg4d27ZF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912620"/>
                    </a:xfrm>
                    <a:prstGeom prst="rect">
                      <a:avLst/>
                    </a:prstGeom>
                    <a:noFill/>
                    <a:ln>
                      <a:noFill/>
                    </a:ln>
                  </pic:spPr>
                </pic:pic>
              </a:graphicData>
            </a:graphic>
          </wp:inline>
        </w:drawing>
      </w:r>
    </w:p>
    <w:p w14:paraId="111D80A8" w14:textId="77777777" w:rsidR="00AF06A9" w:rsidRPr="00AF06A9" w:rsidRDefault="001C6E4D" w:rsidP="00AF06A9">
      <w:pPr>
        <w:spacing w:after="0" w:line="240" w:lineRule="auto"/>
        <w:rPr>
          <w:rFonts w:ascii="Times New Roman" w:eastAsia="Times New Roman" w:hAnsi="Times New Roman" w:cs="Times New Roman"/>
          <w:sz w:val="24"/>
          <w:szCs w:val="24"/>
        </w:rPr>
      </w:pPr>
      <w:hyperlink r:id="rId13" w:history="1">
        <w:r w:rsidR="00AF06A9" w:rsidRPr="00AF06A9">
          <w:rPr>
            <w:rFonts w:ascii="Arial" w:eastAsia="Times New Roman" w:hAnsi="Arial" w:cs="Arial"/>
            <w:color w:val="1155CC"/>
            <w:sz w:val="16"/>
            <w:szCs w:val="16"/>
            <w:u w:val="single"/>
          </w:rPr>
          <w:t>http://www.testingexcellence.com/wp-content/uploads/2008/11/incremental-model-e1425812395282.jpg</w:t>
        </w:r>
      </w:hyperlink>
    </w:p>
    <w:p w14:paraId="33DD6B99"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507599C2" w14:textId="77777777" w:rsidR="00AF06A9" w:rsidRPr="00602A41" w:rsidRDefault="00602A41" w:rsidP="00602A41">
      <w:pPr>
        <w:pStyle w:val="Sectiekop"/>
      </w:pPr>
      <w:r>
        <w:br/>
      </w:r>
      <w:bookmarkStart w:id="6" w:name="_Toc463811790"/>
      <w:r>
        <w:t xml:space="preserve">Opdracht 1.e Change Management - </w:t>
      </w:r>
      <w:r w:rsidRPr="00AF06A9">
        <w:t>Specification</w:t>
      </w:r>
      <w:bookmarkEnd w:id="6"/>
      <w:r>
        <w:t xml:space="preserve"> </w:t>
      </w:r>
      <w:r>
        <w:tab/>
      </w:r>
    </w:p>
    <w:p w14:paraId="4A9884C3" w14:textId="4EBE9AE8" w:rsidR="00AF06A9" w:rsidRPr="00AF06A9" w:rsidRDefault="00AF06A9" w:rsidP="00602A41">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Aan de hand van etnografie wordt er een specificatie gemaakt. Voor de pc-builder is dit niet een juiste theorie om mee te werken. Dit heeft te maken met het feit dat de </w:t>
      </w:r>
      <w:r w:rsidR="00CE042F" w:rsidRPr="00AF06A9">
        <w:rPr>
          <w:rFonts w:ascii="Arial" w:eastAsia="Times New Roman" w:hAnsi="Arial" w:cs="Arial"/>
          <w:color w:val="000000"/>
          <w:sz w:val="22"/>
        </w:rPr>
        <w:t>pc-builder</w:t>
      </w:r>
      <w:r w:rsidRPr="00AF06A9">
        <w:rPr>
          <w:rFonts w:ascii="Arial" w:eastAsia="Times New Roman" w:hAnsi="Arial" w:cs="Arial"/>
          <w:color w:val="000000"/>
          <w:sz w:val="22"/>
        </w:rPr>
        <w:t xml:space="preserve"> een onderdeel is van de </w:t>
      </w:r>
      <w:r w:rsidR="00CE042F" w:rsidRPr="00AF06A9">
        <w:rPr>
          <w:rFonts w:ascii="Arial" w:eastAsia="Times New Roman" w:hAnsi="Arial" w:cs="Arial"/>
          <w:color w:val="000000"/>
          <w:sz w:val="22"/>
        </w:rPr>
        <w:t>consumentenmarkt</w:t>
      </w:r>
      <w:r w:rsidRPr="00AF06A9">
        <w:rPr>
          <w:rFonts w:ascii="Arial" w:eastAsia="Times New Roman" w:hAnsi="Arial" w:cs="Arial"/>
          <w:color w:val="000000"/>
          <w:sz w:val="22"/>
        </w:rPr>
        <w:t xml:space="preserve"> en geen </w:t>
      </w:r>
      <w:r w:rsidR="00CE042F" w:rsidRPr="00AF06A9">
        <w:rPr>
          <w:rFonts w:ascii="Arial" w:eastAsia="Times New Roman" w:hAnsi="Arial" w:cs="Arial"/>
          <w:color w:val="000000"/>
          <w:sz w:val="22"/>
        </w:rPr>
        <w:t>bestaand</w:t>
      </w:r>
      <w:r w:rsidRPr="00AF06A9">
        <w:rPr>
          <w:rFonts w:ascii="Arial" w:eastAsia="Times New Roman" w:hAnsi="Arial" w:cs="Arial"/>
          <w:color w:val="000000"/>
          <w:sz w:val="22"/>
        </w:rPr>
        <w:t xml:space="preserve"> beroep is, waarbij je kunt analyseren wat de gebruiker doet. Echter heeft de stakeholder voor deze methode gekozen omdat de stakeholder niet uit zijn comfortzone wilt stappen. Omdat wij een professioneel bedrijf zijn die een zakelijk houding hebben gaan wij dit aanpakken d.m.v. prototyping door de initiële versie te baseren op de outline </w:t>
      </w:r>
      <w:r w:rsidR="00CE042F" w:rsidRPr="00AF06A9">
        <w:rPr>
          <w:rFonts w:ascii="Arial" w:eastAsia="Times New Roman" w:hAnsi="Arial" w:cs="Arial"/>
          <w:color w:val="000000"/>
          <w:sz w:val="22"/>
        </w:rPr>
        <w:t>definitie</w:t>
      </w:r>
      <w:r w:rsidRPr="00AF06A9">
        <w:rPr>
          <w:rFonts w:ascii="Arial" w:eastAsia="Times New Roman" w:hAnsi="Arial" w:cs="Arial"/>
          <w:color w:val="000000"/>
          <w:sz w:val="22"/>
        </w:rPr>
        <w:t xml:space="preserve"> van </w:t>
      </w:r>
      <w:r w:rsidR="00750BAF" w:rsidRPr="00AF06A9">
        <w:rPr>
          <w:rFonts w:ascii="Arial" w:eastAsia="Times New Roman" w:hAnsi="Arial" w:cs="Arial"/>
          <w:color w:val="000000"/>
          <w:sz w:val="22"/>
        </w:rPr>
        <w:t>het</w:t>
      </w:r>
      <w:r w:rsidRPr="00AF06A9">
        <w:rPr>
          <w:rFonts w:ascii="Arial" w:eastAsia="Times New Roman" w:hAnsi="Arial" w:cs="Arial"/>
          <w:color w:val="000000"/>
          <w:sz w:val="22"/>
        </w:rPr>
        <w:t xml:space="preserve"> gesprek met de stakeholder. Vervolgens kiezen we een groep van 10 testgebruikers die met de </w:t>
      </w:r>
      <w:r w:rsidR="00CE042F" w:rsidRPr="00AF06A9">
        <w:rPr>
          <w:rFonts w:ascii="Arial" w:eastAsia="Times New Roman" w:hAnsi="Arial" w:cs="Arial"/>
          <w:color w:val="000000"/>
          <w:sz w:val="22"/>
        </w:rPr>
        <w:t>executabele</w:t>
      </w:r>
      <w:r w:rsidRPr="00AF06A9">
        <w:rPr>
          <w:rFonts w:ascii="Arial" w:eastAsia="Times New Roman" w:hAnsi="Arial" w:cs="Arial"/>
          <w:color w:val="000000"/>
          <w:sz w:val="22"/>
        </w:rPr>
        <w:t xml:space="preserve"> prototype gaan werken en wordt met deze resultaten </w:t>
      </w:r>
      <w:r w:rsidR="00CE042F" w:rsidRPr="00AF06A9">
        <w:rPr>
          <w:rFonts w:ascii="Arial" w:eastAsia="Times New Roman" w:hAnsi="Arial" w:cs="Arial"/>
          <w:color w:val="000000"/>
          <w:sz w:val="22"/>
        </w:rPr>
        <w:t>het</w:t>
      </w:r>
      <w:r w:rsidRPr="00AF06A9">
        <w:rPr>
          <w:rFonts w:ascii="Arial" w:eastAsia="Times New Roman" w:hAnsi="Arial" w:cs="Arial"/>
          <w:color w:val="000000"/>
          <w:sz w:val="22"/>
        </w:rPr>
        <w:t xml:space="preserve"> </w:t>
      </w:r>
      <w:r w:rsidR="00750BAF" w:rsidRPr="00AF06A9">
        <w:rPr>
          <w:rFonts w:ascii="Arial" w:eastAsia="Times New Roman" w:hAnsi="Arial" w:cs="Arial"/>
          <w:color w:val="000000"/>
          <w:sz w:val="22"/>
        </w:rPr>
        <w:t>evaluatierapport</w:t>
      </w:r>
      <w:r w:rsidRPr="00AF06A9">
        <w:rPr>
          <w:rFonts w:ascii="Arial" w:eastAsia="Times New Roman" w:hAnsi="Arial" w:cs="Arial"/>
          <w:color w:val="000000"/>
          <w:sz w:val="22"/>
        </w:rPr>
        <w:t xml:space="preserve"> opgesteld. Door gebruik te maken van prototyping zorgen we dat we een redelijk aangevulde requirements hebben om de initiële versie te kunnen bouwen. Als eerste heeft de stakeholder als vo</w:t>
      </w:r>
      <w:r w:rsidR="00EB51D9">
        <w:rPr>
          <w:rFonts w:ascii="Arial" w:eastAsia="Times New Roman" w:hAnsi="Arial" w:cs="Arial"/>
          <w:color w:val="000000"/>
          <w:sz w:val="22"/>
        </w:rPr>
        <w:t>orbeeld de pc-configuratie van A</w:t>
      </w:r>
      <w:r w:rsidRPr="00AF06A9">
        <w:rPr>
          <w:rFonts w:ascii="Arial" w:eastAsia="Times New Roman" w:hAnsi="Arial" w:cs="Arial"/>
          <w:color w:val="000000"/>
          <w:sz w:val="22"/>
        </w:rPr>
        <w:t xml:space="preserve">lternate laten zien. Hieruit zijn een aantal vragen naar voren gekomen. </w:t>
      </w:r>
    </w:p>
    <w:p w14:paraId="582A0C26" w14:textId="0035EF67" w:rsidR="00AF06A9" w:rsidRPr="00AF06A9" w:rsidRDefault="00EB51D9" w:rsidP="00AF06A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2"/>
        </w:rPr>
        <w:t>In de situatie van A</w:t>
      </w:r>
      <w:r w:rsidR="00AF06A9" w:rsidRPr="00AF06A9">
        <w:rPr>
          <w:rFonts w:ascii="Arial" w:eastAsia="Times New Roman" w:hAnsi="Arial" w:cs="Arial"/>
          <w:color w:val="000000"/>
          <w:sz w:val="22"/>
        </w:rPr>
        <w:t xml:space="preserve">lternate kan de gebruiker 3 soorten computers assembleren. Namelijk een Game pc, een pc van scratch of een server. </w:t>
      </w:r>
    </w:p>
    <w:p w14:paraId="7201E673" w14:textId="77777777" w:rsidR="00A81334" w:rsidRDefault="00A81334" w:rsidP="00602A41">
      <w:pPr>
        <w:pStyle w:val="Sectiekop"/>
      </w:pPr>
      <w:bookmarkStart w:id="7" w:name="_Toc463811791"/>
    </w:p>
    <w:p w14:paraId="2570568F" w14:textId="77777777" w:rsidR="00A81334" w:rsidRDefault="00A81334" w:rsidP="00602A41">
      <w:pPr>
        <w:pStyle w:val="Sectiekop"/>
      </w:pPr>
    </w:p>
    <w:p w14:paraId="7E642BCC" w14:textId="77777777" w:rsidR="00602A41" w:rsidRPr="00AF06A9" w:rsidRDefault="00602A41" w:rsidP="00602A41">
      <w:pPr>
        <w:pStyle w:val="Sectiekop"/>
      </w:pPr>
      <w:r>
        <w:t>Opdracht 2.b Gebaseerd op etnografie</w:t>
      </w:r>
      <w:bookmarkEnd w:id="7"/>
    </w:p>
    <w:p w14:paraId="63F12EB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Vraag</w:t>
      </w:r>
      <w:r w:rsidRPr="00AF06A9">
        <w:rPr>
          <w:rFonts w:ascii="Arial" w:eastAsia="Times New Roman" w:hAnsi="Arial" w:cs="Arial"/>
          <w:color w:val="000000"/>
          <w:sz w:val="22"/>
        </w:rPr>
        <w:t xml:space="preserve">: Wat zijn uw eisen? Wilt u ook 3 verschillende soorten computers laten configureren? </w:t>
      </w:r>
      <w:r w:rsidRPr="00AF06A9">
        <w:rPr>
          <w:rFonts w:ascii="Arial" w:eastAsia="Times New Roman" w:hAnsi="Arial" w:cs="Arial"/>
          <w:b/>
          <w:bCs/>
          <w:color w:val="000000"/>
          <w:sz w:val="22"/>
        </w:rPr>
        <w:t>Antwoord</w:t>
      </w:r>
      <w:r w:rsidRPr="00AF06A9">
        <w:rPr>
          <w:rFonts w:ascii="Arial" w:eastAsia="Times New Roman" w:hAnsi="Arial" w:cs="Arial"/>
          <w:color w:val="000000"/>
          <w:sz w:val="22"/>
        </w:rPr>
        <w:t xml:space="preserve">: Nee, ik wil een pc van scratch laten builden. Echter wil ik de optie wel openhouden voor in de toekomst. </w:t>
      </w:r>
    </w:p>
    <w:p w14:paraId="3699004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Vraag</w:t>
      </w:r>
      <w:r w:rsidRPr="00AF06A9">
        <w:rPr>
          <w:rFonts w:ascii="Arial" w:eastAsia="Times New Roman" w:hAnsi="Arial" w:cs="Arial"/>
          <w:color w:val="000000"/>
          <w:sz w:val="22"/>
        </w:rPr>
        <w:t>: Dient de gebruiker in te loggen?</w:t>
      </w:r>
    </w:p>
    <w:p w14:paraId="26ABDA8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Antwoord</w:t>
      </w:r>
      <w:r w:rsidRPr="00AF06A9">
        <w:rPr>
          <w:rFonts w:ascii="Arial" w:eastAsia="Times New Roman" w:hAnsi="Arial" w:cs="Arial"/>
          <w:color w:val="000000"/>
          <w:sz w:val="22"/>
        </w:rPr>
        <w:t>: Nee, dit hoeft niet persé. Echter als de gebruiker de configuratie wilt opslaan en later verder gaan, dan moet het wel mogelijk zijn.</w:t>
      </w:r>
    </w:p>
    <w:p w14:paraId="29EABB1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2D174F19" w14:textId="2B6D3A6E" w:rsidR="00AF06A9" w:rsidRPr="00AF06A9" w:rsidRDefault="00EB51D9" w:rsidP="00AF06A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2"/>
        </w:rPr>
        <w:t>Aan de hand van A</w:t>
      </w:r>
      <w:r w:rsidR="00AF06A9" w:rsidRPr="00AF06A9">
        <w:rPr>
          <w:rFonts w:ascii="Arial" w:eastAsia="Times New Roman" w:hAnsi="Arial" w:cs="Arial"/>
          <w:color w:val="000000"/>
          <w:sz w:val="22"/>
        </w:rPr>
        <w:t>lternate is er de mogelijkheid om de gewenste component als eerste te selecteren</w:t>
      </w:r>
    </w:p>
    <w:p w14:paraId="7242365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Vraag</w:t>
      </w:r>
      <w:r w:rsidRPr="00AF06A9">
        <w:rPr>
          <w:rFonts w:ascii="Arial" w:eastAsia="Times New Roman" w:hAnsi="Arial" w:cs="Arial"/>
          <w:color w:val="000000"/>
          <w:sz w:val="22"/>
        </w:rPr>
        <w:t xml:space="preserve">: Moet er een bepaalde volgorde zijn bij het selecteren van een component. Dus moet een gebruiker als eerst kiezen voor een </w:t>
      </w:r>
      <w:r w:rsidR="00CE042F" w:rsidRPr="00AF06A9">
        <w:rPr>
          <w:rFonts w:ascii="Arial" w:eastAsia="Times New Roman" w:hAnsi="Arial" w:cs="Arial"/>
          <w:color w:val="000000"/>
          <w:sz w:val="22"/>
        </w:rPr>
        <w:t>bepaald</w:t>
      </w:r>
      <w:r w:rsidRPr="00AF06A9">
        <w:rPr>
          <w:rFonts w:ascii="Arial" w:eastAsia="Times New Roman" w:hAnsi="Arial" w:cs="Arial"/>
          <w:color w:val="000000"/>
          <w:sz w:val="22"/>
        </w:rPr>
        <w:t xml:space="preserve"> moederbord, </w:t>
      </w:r>
      <w:r w:rsidR="00CE042F" w:rsidRPr="00AF06A9">
        <w:rPr>
          <w:rFonts w:ascii="Arial" w:eastAsia="Times New Roman" w:hAnsi="Arial" w:cs="Arial"/>
          <w:color w:val="000000"/>
          <w:sz w:val="22"/>
        </w:rPr>
        <w:t>CPU</w:t>
      </w:r>
      <w:r w:rsidRPr="00AF06A9">
        <w:rPr>
          <w:rFonts w:ascii="Arial" w:eastAsia="Times New Roman" w:hAnsi="Arial" w:cs="Arial"/>
          <w:color w:val="000000"/>
          <w:sz w:val="22"/>
        </w:rPr>
        <w:t>, etc., of is de gebruiker daar vrij in?</w:t>
      </w:r>
    </w:p>
    <w:p w14:paraId="712B93A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Antwoord</w:t>
      </w:r>
      <w:r w:rsidRPr="00AF06A9">
        <w:rPr>
          <w:rFonts w:ascii="Arial" w:eastAsia="Times New Roman" w:hAnsi="Arial" w:cs="Arial"/>
          <w:color w:val="000000"/>
          <w:sz w:val="22"/>
        </w:rPr>
        <w:t xml:space="preserve">: Nee de gebruiker kan gewoon beginnen waar hij/zij wilt beginnen. </w:t>
      </w:r>
    </w:p>
    <w:p w14:paraId="2FCC44D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Vraag</w:t>
      </w:r>
      <w:r w:rsidRPr="00AF06A9">
        <w:rPr>
          <w:rFonts w:ascii="Arial" w:eastAsia="Times New Roman" w:hAnsi="Arial" w:cs="Arial"/>
          <w:color w:val="000000"/>
          <w:sz w:val="22"/>
        </w:rPr>
        <w:t>: Dient de gebruiker een configuratie volledig af te maken, dus een compleet computer voordat hij uitcheckt?</w:t>
      </w:r>
    </w:p>
    <w:p w14:paraId="4A789CA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Antwoord</w:t>
      </w:r>
      <w:r w:rsidRPr="00AF06A9">
        <w:rPr>
          <w:rFonts w:ascii="Arial" w:eastAsia="Times New Roman" w:hAnsi="Arial" w:cs="Arial"/>
          <w:color w:val="000000"/>
          <w:sz w:val="22"/>
        </w:rPr>
        <w:t>: Nee de gebruiker kan ook alleen op zoek naar een component en vervolgens uitchecken(betalen/bestellen)</w:t>
      </w:r>
    </w:p>
    <w:p w14:paraId="101DA7C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5CB953BB" w14:textId="77777777" w:rsidR="00AF06A9" w:rsidRPr="00A54280" w:rsidRDefault="00AF06A9" w:rsidP="00A54280">
      <w:pPr>
        <w:rPr>
          <w:rFonts w:ascii="Times New Roman" w:hAnsi="Times New Roman" w:cs="Times New Roman"/>
          <w:b/>
          <w:sz w:val="36"/>
          <w:szCs w:val="36"/>
        </w:rPr>
      </w:pPr>
      <w:r w:rsidRPr="00A54280">
        <w:rPr>
          <w:b/>
        </w:rPr>
        <w:t>Development</w:t>
      </w:r>
    </w:p>
    <w:p w14:paraId="4CCE04C0"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Aan de hand van de specificaties wordt er </w:t>
      </w:r>
      <w:r w:rsidR="00CE042F">
        <w:rPr>
          <w:rFonts w:ascii="Arial" w:eastAsia="Times New Roman" w:hAnsi="Arial" w:cs="Arial"/>
          <w:color w:val="000000"/>
          <w:sz w:val="22"/>
        </w:rPr>
        <w:t>ontwikkelt</w:t>
      </w:r>
      <w:r w:rsidRPr="00AF06A9">
        <w:rPr>
          <w:rFonts w:ascii="Arial" w:eastAsia="Times New Roman" w:hAnsi="Arial" w:cs="Arial"/>
          <w:color w:val="000000"/>
          <w:sz w:val="22"/>
        </w:rPr>
        <w:t xml:space="preserve">. Hierbij hebben we een </w:t>
      </w:r>
      <w:r w:rsidR="00CE042F" w:rsidRPr="00AF06A9">
        <w:rPr>
          <w:rFonts w:ascii="Arial" w:eastAsia="Times New Roman" w:hAnsi="Arial" w:cs="Arial"/>
          <w:color w:val="000000"/>
          <w:sz w:val="22"/>
        </w:rPr>
        <w:t>beter</w:t>
      </w:r>
      <w:r w:rsidRPr="00AF06A9">
        <w:rPr>
          <w:rFonts w:ascii="Arial" w:eastAsia="Times New Roman" w:hAnsi="Arial" w:cs="Arial"/>
          <w:color w:val="000000"/>
          <w:sz w:val="22"/>
        </w:rPr>
        <w:t xml:space="preserve"> beeld gekregen aan de hand van de vragen en antwoorden. Er moet een inlogscherm gemaakt worden waarbij gegevens worden opgeslagen voor de gebruiker die dit wenst. De gebruiker kan dan zijn/haar configuratie opslaan en later verder gaan. Ook bezoekers kunnen een computer configureren. Echter kunnen zij niet bestellen zonder in te loggen. De bezoekers kunnen een overzicht van de componenten uitprinten.</w:t>
      </w:r>
    </w:p>
    <w:p w14:paraId="16990F19" w14:textId="77777777" w:rsidR="00AF06A9" w:rsidRPr="00A54280" w:rsidRDefault="00AF06A9" w:rsidP="00A54280">
      <w:pPr>
        <w:rPr>
          <w:rFonts w:ascii="Times New Roman" w:hAnsi="Times New Roman" w:cs="Times New Roman"/>
          <w:b/>
          <w:sz w:val="36"/>
          <w:szCs w:val="36"/>
        </w:rPr>
      </w:pPr>
      <w:r w:rsidRPr="00A54280">
        <w:rPr>
          <w:b/>
        </w:rPr>
        <w:t>Validation</w:t>
      </w:r>
    </w:p>
    <w:p w14:paraId="08E4E14A"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Pc-builder wordt functioneel getest door de developer, er wordt een demo gegeven aan de stakeholders. Daarnaast wordt er een demo groep geselecteerd die met het systeem kunnen testen. Hierbij kunnen we stunten door de configuraties volledig gratis aan te bieden om het interessanter te maken voor het publiek. </w:t>
      </w:r>
    </w:p>
    <w:p w14:paraId="4FA397FE" w14:textId="77777777" w:rsidR="00AF06A9" w:rsidRPr="00A54280" w:rsidRDefault="00AF06A9" w:rsidP="00A54280">
      <w:pPr>
        <w:rPr>
          <w:rFonts w:ascii="Times New Roman" w:hAnsi="Times New Roman" w:cs="Times New Roman"/>
          <w:b/>
          <w:sz w:val="36"/>
          <w:szCs w:val="36"/>
        </w:rPr>
      </w:pPr>
      <w:r w:rsidRPr="00A54280">
        <w:rPr>
          <w:b/>
        </w:rPr>
        <w:t>Initial Version</w:t>
      </w:r>
    </w:p>
    <w:p w14:paraId="520AC962"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eerste versie bevat alleen de belangrijke features die gebruikt kunnen worden. De belangrijke features zijn, zoeken naar componenten, configuratie samenstellen. Hierbij laten </w:t>
      </w:r>
      <w:r w:rsidRPr="00AF06A9">
        <w:rPr>
          <w:rFonts w:ascii="Arial" w:eastAsia="Times New Roman" w:hAnsi="Arial" w:cs="Arial"/>
          <w:color w:val="000000"/>
          <w:sz w:val="22"/>
        </w:rPr>
        <w:lastRenderedPageBreak/>
        <w:t xml:space="preserve">we zoekresultaten opslaan, inloggen en bestelling module terzijde. Deze </w:t>
      </w:r>
      <w:r w:rsidR="00CE042F" w:rsidRPr="00AF06A9">
        <w:rPr>
          <w:rFonts w:ascii="Arial" w:eastAsia="Times New Roman" w:hAnsi="Arial" w:cs="Arial"/>
          <w:color w:val="000000"/>
          <w:sz w:val="22"/>
        </w:rPr>
        <w:t>modules</w:t>
      </w:r>
      <w:r w:rsidRPr="00AF06A9">
        <w:rPr>
          <w:rFonts w:ascii="Arial" w:eastAsia="Times New Roman" w:hAnsi="Arial" w:cs="Arial"/>
          <w:color w:val="000000"/>
          <w:sz w:val="22"/>
        </w:rPr>
        <w:t xml:space="preserve"> worden naderhand in de volgende releases gebouwd.</w:t>
      </w:r>
    </w:p>
    <w:p w14:paraId="02DC93D7" w14:textId="77777777" w:rsidR="00AF06A9" w:rsidRPr="00A54280" w:rsidRDefault="00AF06A9" w:rsidP="00A54280">
      <w:pPr>
        <w:rPr>
          <w:rFonts w:ascii="Times New Roman" w:hAnsi="Times New Roman" w:cs="Times New Roman"/>
          <w:b/>
          <w:sz w:val="36"/>
          <w:szCs w:val="36"/>
        </w:rPr>
      </w:pPr>
      <w:r w:rsidRPr="00AF06A9">
        <w:br/>
      </w:r>
      <w:r w:rsidRPr="00A54280">
        <w:rPr>
          <w:b/>
        </w:rPr>
        <w:t>Intermediate Versions</w:t>
      </w:r>
    </w:p>
    <w:p w14:paraId="63204D69"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Nadat de belangrijke features zijn ontwikkeld, worden de nieuwe features met een intermediate versie uitgebracht. De applicatie wordt in feite om de belangrijke features heen ontwikkeld. Hierin wordt gedocumenteerd wat er in de belangrijke features terzijde zijn gelaten. Hierin nemen we opslaan van configuratie, inloggen van de gebruiker en zoeken naar de componenten mee. Tevens is dit een referentie voor de stakeholder om aan te kunnen tonen dat alles op planning is. </w:t>
      </w:r>
    </w:p>
    <w:p w14:paraId="694698B9" w14:textId="77777777" w:rsidR="00AF06A9" w:rsidRPr="00A54280" w:rsidRDefault="00AF06A9" w:rsidP="00A54280">
      <w:pPr>
        <w:rPr>
          <w:rFonts w:ascii="Times New Roman" w:hAnsi="Times New Roman" w:cs="Times New Roman"/>
          <w:b/>
          <w:sz w:val="36"/>
          <w:szCs w:val="36"/>
        </w:rPr>
      </w:pPr>
      <w:r w:rsidRPr="00A54280">
        <w:rPr>
          <w:b/>
        </w:rPr>
        <w:t xml:space="preserve">Final Version </w:t>
      </w:r>
    </w:p>
    <w:p w14:paraId="545DF169"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pc-builder moet volledig operationeel zijn en alle requirements moeten in de pc-builder verwerkt zijn. Wel wordt er een gehele system test gedaan, de zogenaamde black box test. </w:t>
      </w:r>
      <w:r w:rsidR="00CE042F" w:rsidRPr="00AF06A9">
        <w:rPr>
          <w:rFonts w:ascii="Arial" w:eastAsia="Times New Roman" w:hAnsi="Arial" w:cs="Arial"/>
          <w:color w:val="000000"/>
          <w:sz w:val="22"/>
        </w:rPr>
        <w:t>Het</w:t>
      </w:r>
      <w:r w:rsidRPr="00AF06A9">
        <w:rPr>
          <w:rFonts w:ascii="Arial" w:eastAsia="Times New Roman" w:hAnsi="Arial" w:cs="Arial"/>
          <w:color w:val="000000"/>
          <w:sz w:val="22"/>
        </w:rPr>
        <w:t xml:space="preserve"> doel van de integratie test is om het systeem in zijn geheel te testen. Vervolgens wordt er een final </w:t>
      </w:r>
      <w:r w:rsidR="00CE042F" w:rsidRPr="00AF06A9">
        <w:rPr>
          <w:rFonts w:ascii="Arial" w:eastAsia="Times New Roman" w:hAnsi="Arial" w:cs="Arial"/>
          <w:color w:val="000000"/>
          <w:sz w:val="22"/>
        </w:rPr>
        <w:t>version</w:t>
      </w:r>
      <w:r w:rsidRPr="00AF06A9">
        <w:rPr>
          <w:rFonts w:ascii="Arial" w:eastAsia="Times New Roman" w:hAnsi="Arial" w:cs="Arial"/>
          <w:color w:val="000000"/>
          <w:sz w:val="22"/>
        </w:rPr>
        <w:t xml:space="preserve"> afgeleverd. </w:t>
      </w:r>
    </w:p>
    <w:p w14:paraId="33031AD1" w14:textId="77777777" w:rsidR="005B1271" w:rsidRDefault="005B1271" w:rsidP="005B1271">
      <w:pPr>
        <w:pStyle w:val="Sectiekop"/>
      </w:pPr>
      <w:bookmarkStart w:id="8" w:name="_Toc463811792"/>
      <w:r w:rsidRPr="005B1271">
        <w:t>Opdracht 1.d - reuse methode.</w:t>
      </w:r>
      <w:bookmarkEnd w:id="8"/>
    </w:p>
    <w:p w14:paraId="19289D51" w14:textId="77777777" w:rsidR="005B1271" w:rsidRPr="005B1271" w:rsidRDefault="005B1271" w:rsidP="005B1271"/>
    <w:p w14:paraId="4627FAA7" w14:textId="77777777" w:rsidR="00AF06A9" w:rsidRPr="00602A41" w:rsidRDefault="00AF06A9" w:rsidP="00AF06A9">
      <w:pPr>
        <w:spacing w:after="0" w:line="240" w:lineRule="auto"/>
        <w:rPr>
          <w:rFonts w:ascii="Arial" w:eastAsia="Times New Roman" w:hAnsi="Arial" w:cs="Arial"/>
          <w:color w:val="000000"/>
          <w:sz w:val="22"/>
        </w:rPr>
      </w:pPr>
      <w:r w:rsidRPr="00602A41">
        <w:rPr>
          <w:rFonts w:ascii="Arial" w:eastAsia="Times New Roman" w:hAnsi="Arial" w:cs="Arial"/>
          <w:color w:val="000000"/>
          <w:sz w:val="22"/>
        </w:rPr>
        <w:t>De reuse-oriented model ook wel bekend als reuse-oriented development (ROD) is een belangrijk onderdeel in de software engineering. Deze methode zorgt ervoor dat een nieuwe project niet volledig van scratch ontwikkeld moet worden, hierdoor kunnen we tijd en geld besparen.</w:t>
      </w:r>
    </w:p>
    <w:p w14:paraId="06C7A46D" w14:textId="77777777" w:rsidR="00AF06A9" w:rsidRPr="00602A41" w:rsidRDefault="00AF06A9" w:rsidP="00AF06A9">
      <w:pPr>
        <w:spacing w:after="0" w:line="240" w:lineRule="auto"/>
        <w:rPr>
          <w:rFonts w:ascii="Arial" w:eastAsia="Times New Roman" w:hAnsi="Arial" w:cs="Arial"/>
          <w:color w:val="000000"/>
          <w:sz w:val="22"/>
        </w:rPr>
      </w:pPr>
    </w:p>
    <w:p w14:paraId="33FB8F36" w14:textId="77777777" w:rsidR="00AF06A9" w:rsidRPr="00602A41" w:rsidRDefault="00AF06A9" w:rsidP="00AF06A9">
      <w:pPr>
        <w:spacing w:after="0" w:line="240" w:lineRule="auto"/>
        <w:rPr>
          <w:rFonts w:ascii="Arial" w:eastAsia="Times New Roman" w:hAnsi="Arial" w:cs="Arial"/>
          <w:color w:val="000000"/>
          <w:sz w:val="22"/>
        </w:rPr>
      </w:pPr>
      <w:r w:rsidRPr="00602A41">
        <w:rPr>
          <w:rFonts w:ascii="Arial" w:eastAsia="Times New Roman" w:hAnsi="Arial" w:cs="Arial"/>
          <w:color w:val="000000"/>
          <w:sz w:val="22"/>
        </w:rPr>
        <w:t>De achterliggende gedachten van reused oriented developing is er voor zorg te dragen dat een software met een hoge kwaliteit wordt ontwikkeld en betrouwbaar is. Daarnaast worden de kosten ook gedrukt waardoor deze methode aantrekkelijk is voor de klant.</w:t>
      </w:r>
    </w:p>
    <w:p w14:paraId="54B1EB80"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602A41">
        <w:rPr>
          <w:rFonts w:ascii="Arial" w:eastAsia="Times New Roman" w:hAnsi="Arial" w:cs="Arial"/>
          <w:color w:val="000000"/>
          <w:sz w:val="22"/>
        </w:rPr>
        <w:br/>
      </w:r>
      <w:r w:rsidRPr="00AF06A9">
        <w:rPr>
          <w:rFonts w:ascii="Times New Roman" w:eastAsia="Times New Roman" w:hAnsi="Times New Roman" w:cs="Times New Roman"/>
          <w:sz w:val="24"/>
          <w:szCs w:val="24"/>
        </w:rPr>
        <w:br/>
      </w:r>
    </w:p>
    <w:p w14:paraId="48A46205" w14:textId="77777777" w:rsidR="00A54280" w:rsidRDefault="00AF06A9" w:rsidP="00AF06A9">
      <w:pPr>
        <w:spacing w:after="0" w:line="240" w:lineRule="auto"/>
        <w:rPr>
          <w:rFonts w:ascii="Times New Roman" w:eastAsia="Times New Roman" w:hAnsi="Times New Roman" w:cs="Times New Roman"/>
          <w:sz w:val="24"/>
          <w:szCs w:val="24"/>
        </w:rPr>
      </w:pPr>
      <w:r w:rsidRPr="00AF06A9">
        <w:rPr>
          <w:rFonts w:ascii="Roboto" w:eastAsia="Times New Roman" w:hAnsi="Roboto" w:cs="Times New Roman"/>
          <w:b/>
          <w:bCs/>
          <w:noProof/>
          <w:color w:val="000000"/>
          <w:sz w:val="20"/>
          <w:szCs w:val="20"/>
          <w:shd w:val="clear" w:color="auto" w:fill="F1F8E9"/>
        </w:rPr>
        <w:drawing>
          <wp:inline distT="0" distB="0" distL="0" distR="0" wp14:anchorId="09F4D66D" wp14:editId="10D2CC52">
            <wp:extent cx="5621867" cy="1569720"/>
            <wp:effectExtent l="0" t="0" r="0" b="0"/>
            <wp:docPr id="13" name="Afbeelding 13" descr="reuse-ori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use-orient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482" cy="1569892"/>
                    </a:xfrm>
                    <a:prstGeom prst="rect">
                      <a:avLst/>
                    </a:prstGeom>
                    <a:noFill/>
                    <a:ln>
                      <a:noFill/>
                    </a:ln>
                  </pic:spPr>
                </pic:pic>
              </a:graphicData>
            </a:graphic>
          </wp:inline>
        </w:drawing>
      </w:r>
    </w:p>
    <w:p w14:paraId="65512F75" w14:textId="77777777" w:rsidR="00A54280" w:rsidRDefault="00A54280" w:rsidP="00A54280">
      <w:pPr>
        <w:rPr>
          <w:rFonts w:ascii="Arial" w:eastAsia="Times New Roman" w:hAnsi="Arial" w:cs="Arial"/>
          <w:color w:val="000000"/>
          <w:sz w:val="22"/>
        </w:rPr>
      </w:pPr>
      <w:r w:rsidRPr="005B1271">
        <w:lastRenderedPageBreak/>
        <w:t>Requirements Specification</w:t>
      </w:r>
    </w:p>
    <w:p w14:paraId="76968CF1" w14:textId="77777777" w:rsidR="00AF06A9" w:rsidRPr="00AF06A9" w:rsidRDefault="00AF06A9" w:rsidP="00A54280">
      <w:pPr>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Voor het verkrijgen van de requirements hebben we gebruik gemaakt van de user story methode. </w:t>
      </w:r>
    </w:p>
    <w:p w14:paraId="08A9F9E8" w14:textId="77777777" w:rsidR="00AF06A9" w:rsidRPr="00AF06A9" w:rsidRDefault="00AF06A9" w:rsidP="00A54280">
      <w:pPr>
        <w:rPr>
          <w:rFonts w:ascii="Times New Roman" w:eastAsia="Times New Roman" w:hAnsi="Times New Roman" w:cs="Times New Roman"/>
          <w:sz w:val="24"/>
          <w:szCs w:val="24"/>
        </w:rPr>
      </w:pPr>
    </w:p>
    <w:p w14:paraId="7BE4F299" w14:textId="77777777" w:rsidR="00AF06A9" w:rsidRDefault="00AF06A9" w:rsidP="00A54280">
      <w:pPr>
        <w:rPr>
          <w:rFonts w:ascii="Arial" w:eastAsia="Times New Roman" w:hAnsi="Arial" w:cs="Arial"/>
          <w:color w:val="000000"/>
          <w:sz w:val="22"/>
        </w:rPr>
      </w:pPr>
      <w:r w:rsidRPr="00AF06A9">
        <w:rPr>
          <w:rFonts w:ascii="Arial" w:eastAsia="Times New Roman" w:hAnsi="Arial" w:cs="Arial"/>
          <w:color w:val="000000"/>
          <w:sz w:val="22"/>
        </w:rPr>
        <w:t xml:space="preserve">User story`s </w:t>
      </w:r>
    </w:p>
    <w:p w14:paraId="193BD610" w14:textId="77777777" w:rsidR="005B1271" w:rsidRPr="00AF06A9" w:rsidRDefault="005B1271" w:rsidP="00AF06A9">
      <w:pPr>
        <w:spacing w:after="0" w:line="240" w:lineRule="auto"/>
        <w:rPr>
          <w:rFonts w:ascii="Times New Roman" w:eastAsia="Times New Roman" w:hAnsi="Times New Roman" w:cs="Times New Roman"/>
          <w:sz w:val="24"/>
          <w:szCs w:val="24"/>
        </w:rPr>
      </w:pPr>
    </w:p>
    <w:p w14:paraId="278FEEAB" w14:textId="77777777" w:rsidR="00AF06A9" w:rsidRPr="00AF06A9" w:rsidRDefault="00AF06A9" w:rsidP="00AF06A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46"/>
        <w:gridCol w:w="638"/>
      </w:tblGrid>
      <w:tr w:rsidR="00AF06A9" w:rsidRPr="00AF06A9" w14:paraId="6B2DFF4E" w14:textId="77777777" w:rsidTr="00AF06A9">
        <w:trPr>
          <w:trHeight w:val="2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3DB34" w14:textId="77777777" w:rsidR="00AF06A9" w:rsidRPr="00AF06A9" w:rsidRDefault="00AF06A9" w:rsidP="00AF06A9">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D45DE" w14:textId="77777777" w:rsidR="00AF06A9" w:rsidRPr="00EB51D9" w:rsidRDefault="00AF06A9" w:rsidP="00AF06A9">
            <w:pPr>
              <w:spacing w:after="0" w:line="240" w:lineRule="auto"/>
              <w:rPr>
                <w:rFonts w:ascii="Times New Roman" w:eastAsia="Times New Roman" w:hAnsi="Times New Roman" w:cs="Times New Roman"/>
                <w:b/>
                <w:sz w:val="24"/>
                <w:szCs w:val="24"/>
              </w:rPr>
            </w:pPr>
            <w:r w:rsidRPr="00EB51D9">
              <w:rPr>
                <w:rFonts w:ascii="Arial" w:eastAsia="Times New Roman" w:hAnsi="Arial" w:cs="Arial"/>
                <w:b/>
                <w:color w:val="000000"/>
                <w:sz w:val="22"/>
              </w:rPr>
              <w:t>Prio</w:t>
            </w:r>
          </w:p>
        </w:tc>
      </w:tr>
      <w:tr w:rsidR="00AF06A9" w:rsidRPr="00AF06A9" w14:paraId="3A8A3E89"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8533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op een willekeurig component kunnen zoeken zodat ik een keuze krijg gesorteerd op prijs, prijs/performance en 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E276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p>
        </w:tc>
      </w:tr>
      <w:tr w:rsidR="00AF06A9" w:rsidRPr="00AF06A9" w14:paraId="2FEB434A"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DD68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dat het systeem de gekozen componenten als filter gebruikt zodat ik de keuze kan maken die altijd compatibel is met elkaar.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BBAD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w:t>
            </w:r>
          </w:p>
        </w:tc>
      </w:tr>
      <w:tr w:rsidR="00AF06A9" w:rsidRPr="00AF06A9" w14:paraId="37C659D5"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1336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een master bestelling kunnen plaatsen die alle onderdelen besteld van verschillende websites zodat het gebruiksvriendelijk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E58E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w:t>
            </w:r>
          </w:p>
        </w:tc>
      </w:tr>
      <w:tr w:rsidR="00AF06A9" w:rsidRPr="00AF06A9" w14:paraId="2080B3D5"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232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kunnen registreren zodat ik kan inloggen.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DB8A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p>
        </w:tc>
      </w:tr>
      <w:tr w:rsidR="00AF06A9" w:rsidRPr="00AF06A9" w14:paraId="29EB74B7"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FC6D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kunnen inloggen zodat ik mijn bestellingen kan volgen.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B5B5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w:t>
            </w:r>
          </w:p>
        </w:tc>
      </w:tr>
      <w:tr w:rsidR="00AF06A9" w:rsidRPr="00AF06A9" w14:paraId="0AF25397"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96A1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kunnen inloggen zodat ik mijn zoekopdracht kan opslaan.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7FDD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w:t>
            </w:r>
          </w:p>
        </w:tc>
      </w:tr>
      <w:tr w:rsidR="00AF06A9" w:rsidRPr="00AF06A9" w14:paraId="0410D234"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D6E9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admin wil ik componenten kunnen aanpassen en verifiëren zodat het systeem altijd up-to-date informatie bevat.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08938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p>
        </w:tc>
      </w:tr>
      <w:tr w:rsidR="00AF06A9" w:rsidRPr="00AF06A9" w14:paraId="55F7209A"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C9C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gebruiker wil ik een configuratie aanmaken en opslaan zodat ik een totaalprijs kan zien van mijn zoekopdracht.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62D5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w:t>
            </w:r>
          </w:p>
        </w:tc>
      </w:tr>
      <w:tr w:rsidR="00AF06A9" w:rsidRPr="00AF06A9" w14:paraId="2F0F3C5C"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A894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Als gebruiker wil ik dat het systeem aan de hand van mijn configuratie </w:t>
            </w:r>
          </w:p>
          <w:p w14:paraId="1D61B17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aangeeft welke component nog nodig zijn zodat ik die nog kan toevoegen.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1734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w:t>
            </w:r>
          </w:p>
        </w:tc>
      </w:tr>
    </w:tbl>
    <w:p w14:paraId="768B74A7" w14:textId="77777777" w:rsidR="00A54280" w:rsidRDefault="00A54280" w:rsidP="00A54280">
      <w:pPr>
        <w:spacing w:after="240" w:line="240" w:lineRule="auto"/>
        <w:rPr>
          <w:rFonts w:ascii="Times New Roman" w:eastAsia="Times New Roman" w:hAnsi="Times New Roman" w:cs="Times New Roman"/>
          <w:sz w:val="24"/>
          <w:szCs w:val="24"/>
        </w:rPr>
      </w:pPr>
    </w:p>
    <w:p w14:paraId="5F0725B3" w14:textId="77777777" w:rsidR="00A54280" w:rsidRDefault="00A54280" w:rsidP="00A54280">
      <w:pPr>
        <w:spacing w:after="240" w:line="240" w:lineRule="auto"/>
        <w:rPr>
          <w:rFonts w:ascii="Times New Roman" w:eastAsia="Times New Roman" w:hAnsi="Times New Roman" w:cs="Times New Roman"/>
          <w:sz w:val="24"/>
          <w:szCs w:val="24"/>
        </w:rPr>
      </w:pPr>
    </w:p>
    <w:p w14:paraId="303E27C2" w14:textId="77777777" w:rsidR="00A54280" w:rsidRDefault="00A54280" w:rsidP="00A54280">
      <w:pPr>
        <w:spacing w:after="240" w:line="240" w:lineRule="auto"/>
        <w:rPr>
          <w:rFonts w:ascii="Times New Roman" w:eastAsia="Times New Roman" w:hAnsi="Times New Roman" w:cs="Times New Roman"/>
          <w:sz w:val="24"/>
          <w:szCs w:val="24"/>
        </w:rPr>
      </w:pPr>
    </w:p>
    <w:p w14:paraId="5B880E3F" w14:textId="77777777" w:rsidR="00A54280" w:rsidRDefault="00A54280" w:rsidP="00A54280">
      <w:pPr>
        <w:spacing w:after="240" w:line="240" w:lineRule="auto"/>
        <w:rPr>
          <w:rFonts w:ascii="Times New Roman" w:eastAsia="Times New Roman" w:hAnsi="Times New Roman" w:cs="Times New Roman"/>
          <w:sz w:val="24"/>
          <w:szCs w:val="24"/>
        </w:rPr>
      </w:pPr>
    </w:p>
    <w:p w14:paraId="0D977FC0" w14:textId="77777777" w:rsidR="00A54280" w:rsidRDefault="00A54280" w:rsidP="00A54280">
      <w:pPr>
        <w:spacing w:after="240" w:line="240" w:lineRule="auto"/>
        <w:rPr>
          <w:rFonts w:ascii="Times New Roman" w:eastAsia="Times New Roman" w:hAnsi="Times New Roman" w:cs="Times New Roman"/>
          <w:sz w:val="24"/>
          <w:szCs w:val="24"/>
        </w:rPr>
      </w:pPr>
    </w:p>
    <w:p w14:paraId="080C9BB4" w14:textId="77777777" w:rsidR="00AF06A9" w:rsidRPr="00AF06A9" w:rsidRDefault="00602A41" w:rsidP="00602A41">
      <w:pPr>
        <w:pStyle w:val="Sectiekop"/>
        <w:rPr>
          <w:rFonts w:ascii="Times New Roman" w:hAnsi="Times New Roman" w:cs="Times New Roman"/>
          <w:szCs w:val="24"/>
        </w:rPr>
      </w:pPr>
      <w:bookmarkStart w:id="9" w:name="_Toc463811793"/>
      <w:r>
        <w:lastRenderedPageBreak/>
        <w:t xml:space="preserve">Opdracht 2.a </w:t>
      </w:r>
      <w:r w:rsidR="00AF06A9" w:rsidRPr="00AF06A9">
        <w:t>Use-case diagram</w:t>
      </w:r>
      <w:bookmarkEnd w:id="9"/>
    </w:p>
    <w:p w14:paraId="66BE0FA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01F52C87" wp14:editId="35B9D624">
            <wp:extent cx="5511800" cy="3109222"/>
            <wp:effectExtent l="0" t="0" r="0" b="0"/>
            <wp:docPr id="10" name="Afbeelding 10" descr="https://lh3.googleusercontent.com/NmZ65_upAY4gb3rUbM91JhpGiTHr283LUz9aMb_N9hfyfRX6O9UvLW78c42CrPKrzyLm-_wwE59WV0hLIJY7zHr_neJA2PfgKBovJ7je5xGexbWREIIQrD3UxGcq685EAgQUdJ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mZ65_upAY4gb3rUbM91JhpGiTHr283LUz9aMb_N9hfyfRX6O9UvLW78c42CrPKrzyLm-_wwE59WV0hLIJY7zHr_neJA2PfgKBovJ7je5xGexbWREIIQrD3UxGcq685EAgQUdJk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3756" cy="3115967"/>
                    </a:xfrm>
                    <a:prstGeom prst="rect">
                      <a:avLst/>
                    </a:prstGeom>
                    <a:noFill/>
                    <a:ln>
                      <a:noFill/>
                    </a:ln>
                  </pic:spPr>
                </pic:pic>
              </a:graphicData>
            </a:graphic>
          </wp:inline>
        </w:drawing>
      </w:r>
    </w:p>
    <w:p w14:paraId="246B232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54280">
        <w:rPr>
          <w:rFonts w:ascii="Arial" w:eastAsia="Times New Roman" w:hAnsi="Arial" w:cs="Arial"/>
          <w:color w:val="000000"/>
          <w:sz w:val="20"/>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039"/>
        <w:gridCol w:w="6945"/>
      </w:tblGrid>
      <w:tr w:rsidR="00AF06A9" w:rsidRPr="00AF06A9" w14:paraId="02635A5C"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1675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54C7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Een component zoeken</w:t>
            </w:r>
          </w:p>
        </w:tc>
      </w:tr>
      <w:tr w:rsidR="00AF06A9" w:rsidRPr="00AF06A9" w14:paraId="4D69C352"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E28D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129B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of Bezoeker</w:t>
            </w:r>
          </w:p>
        </w:tc>
      </w:tr>
      <w:tr w:rsidR="00AF06A9" w:rsidRPr="00AF06A9" w14:paraId="7BA6FDDD"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6EDF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3FA0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r w:rsidRPr="00AF06A9">
              <w:rPr>
                <w:rFonts w:ascii="Arial" w:eastAsia="Times New Roman" w:hAnsi="Arial" w:cs="Arial"/>
                <w:color w:val="000000"/>
                <w:sz w:val="22"/>
              </w:rPr>
              <w:tab/>
              <w:t>Gebruiker logt in met een account</w:t>
            </w:r>
          </w:p>
          <w:p w14:paraId="75EB4AD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         Gebruiker zoekt naar een component</w:t>
            </w:r>
          </w:p>
          <w:p w14:paraId="5EA2D65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         Gebruiker kiest een of meer component(en)</w:t>
            </w:r>
          </w:p>
          <w:p w14:paraId="2805EFA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4.</w:t>
            </w:r>
            <w:r w:rsidRPr="00AF06A9">
              <w:rPr>
                <w:rFonts w:ascii="Arial" w:eastAsia="Times New Roman" w:hAnsi="Arial" w:cs="Arial"/>
                <w:color w:val="000000"/>
                <w:sz w:val="22"/>
              </w:rPr>
              <w:tab/>
              <w:t>Systeem gebruikt deze keuze als een filter</w:t>
            </w:r>
          </w:p>
          <w:p w14:paraId="06C85D1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5.</w:t>
            </w:r>
            <w:r w:rsidRPr="00AF06A9">
              <w:rPr>
                <w:rFonts w:ascii="Arial" w:eastAsia="Times New Roman" w:hAnsi="Arial" w:cs="Arial"/>
                <w:color w:val="000000"/>
                <w:sz w:val="22"/>
              </w:rPr>
              <w:tab/>
              <w:t>Systeem gebruikt deze keuze om een suggestie te geven</w:t>
            </w:r>
          </w:p>
          <w:p w14:paraId="4FA74F3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6.</w:t>
            </w:r>
            <w:r w:rsidRPr="00AF06A9">
              <w:rPr>
                <w:rFonts w:ascii="Arial" w:eastAsia="Times New Roman" w:hAnsi="Arial" w:cs="Arial"/>
                <w:color w:val="000000"/>
                <w:sz w:val="22"/>
              </w:rPr>
              <w:tab/>
              <w:t>Gebruiker kiest een component vanuit de suggestie lijst</w:t>
            </w:r>
          </w:p>
          <w:p w14:paraId="6097868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7.</w:t>
            </w:r>
            <w:r w:rsidRPr="00AF06A9">
              <w:rPr>
                <w:rFonts w:ascii="Arial" w:eastAsia="Times New Roman" w:hAnsi="Arial" w:cs="Arial"/>
                <w:color w:val="000000"/>
                <w:sz w:val="22"/>
              </w:rPr>
              <w:tab/>
              <w:t>Gebruiker slaat zijn resultaat op</w:t>
            </w:r>
          </w:p>
          <w:p w14:paraId="3010480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8.         Gebruiker plaatst geconfigureerde bestelling</w:t>
            </w:r>
          </w:p>
        </w:tc>
      </w:tr>
      <w:tr w:rsidR="00AF06A9" w:rsidRPr="00AF06A9" w14:paraId="59950335"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60DA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5CD8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1.a </w:t>
            </w:r>
            <w:r w:rsidRPr="00AF06A9">
              <w:rPr>
                <w:rFonts w:ascii="Arial" w:eastAsia="Times New Roman" w:hAnsi="Arial" w:cs="Arial"/>
                <w:color w:val="000000"/>
                <w:sz w:val="22"/>
              </w:rPr>
              <w:tab/>
              <w:t>Bezoeker logt niet in</w:t>
            </w:r>
          </w:p>
          <w:p w14:paraId="234B81E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6.a</w:t>
            </w:r>
            <w:r w:rsidRPr="00AF06A9">
              <w:rPr>
                <w:rFonts w:ascii="Arial" w:eastAsia="Times New Roman" w:hAnsi="Arial" w:cs="Arial"/>
                <w:color w:val="000000"/>
                <w:sz w:val="22"/>
              </w:rPr>
              <w:tab/>
              <w:t>Gebruiker zoekt naar een component</w:t>
            </w:r>
          </w:p>
          <w:p w14:paraId="22C42390" w14:textId="326BEC05"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7.a</w:t>
            </w:r>
            <w:r w:rsidRPr="00AF06A9">
              <w:rPr>
                <w:rFonts w:ascii="Arial" w:eastAsia="Times New Roman" w:hAnsi="Arial" w:cs="Arial"/>
                <w:color w:val="000000"/>
                <w:sz w:val="22"/>
              </w:rPr>
              <w:tab/>
              <w:t xml:space="preserve">Bezoeker </w:t>
            </w:r>
            <w:r w:rsidR="00C40783" w:rsidRPr="00AF06A9">
              <w:rPr>
                <w:rFonts w:ascii="Arial" w:eastAsia="Times New Roman" w:hAnsi="Arial" w:cs="Arial"/>
                <w:color w:val="000000"/>
                <w:sz w:val="22"/>
              </w:rPr>
              <w:t>meldt</w:t>
            </w:r>
            <w:r w:rsidRPr="00AF06A9">
              <w:rPr>
                <w:rFonts w:ascii="Arial" w:eastAsia="Times New Roman" w:hAnsi="Arial" w:cs="Arial"/>
                <w:color w:val="000000"/>
                <w:sz w:val="22"/>
              </w:rPr>
              <w:t xml:space="preserve"> zich aan om door te gaan</w:t>
            </w:r>
          </w:p>
        </w:tc>
      </w:tr>
      <w:tr w:rsidR="00AF06A9" w:rsidRPr="00AF06A9" w14:paraId="38388182"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8F56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Entry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C230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heeft juiste gebruiker authenticatie of meldt zich naderhand aan.</w:t>
            </w:r>
          </w:p>
        </w:tc>
      </w:tr>
      <w:tr w:rsidR="00AF06A9" w:rsidRPr="00AF06A9" w14:paraId="2F1E5329"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D3A6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Exit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997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heeft zijn resultaat opgeslagen of bestelling geplaatst.</w:t>
            </w:r>
          </w:p>
        </w:tc>
      </w:tr>
    </w:tbl>
    <w:p w14:paraId="39692450"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006"/>
        <w:gridCol w:w="6978"/>
      </w:tblGrid>
      <w:tr w:rsidR="00AF06A9" w:rsidRPr="00AF06A9" w14:paraId="45FFE46B"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2D16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91D90" w14:textId="6EC0BD72"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Een component </w:t>
            </w:r>
            <w:r w:rsidR="00EB51D9" w:rsidRPr="00AF06A9">
              <w:rPr>
                <w:rFonts w:ascii="Arial" w:eastAsia="Times New Roman" w:hAnsi="Arial" w:cs="Arial"/>
                <w:color w:val="000000"/>
                <w:sz w:val="22"/>
              </w:rPr>
              <w:t>verifiëren</w:t>
            </w:r>
          </w:p>
        </w:tc>
      </w:tr>
      <w:tr w:rsidR="00AF06A9" w:rsidRPr="00AF06A9" w14:paraId="7DE234AB"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C52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AFCD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w:t>
            </w:r>
          </w:p>
        </w:tc>
      </w:tr>
      <w:tr w:rsidR="00AF06A9" w:rsidRPr="00AF06A9" w14:paraId="03C1533D"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B744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9119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r w:rsidRPr="00AF06A9">
              <w:rPr>
                <w:rFonts w:ascii="Arial" w:eastAsia="Times New Roman" w:hAnsi="Arial" w:cs="Arial"/>
                <w:color w:val="000000"/>
                <w:sz w:val="22"/>
              </w:rPr>
              <w:tab/>
              <w:t>Admin logt in met een account.</w:t>
            </w:r>
          </w:p>
          <w:p w14:paraId="43A4145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         Admin krijgt een lijst met componenten die ingevoerd is door decrawler.</w:t>
            </w:r>
          </w:p>
          <w:p w14:paraId="08AC07B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         Admin kiest een component.</w:t>
            </w:r>
          </w:p>
          <w:p w14:paraId="4AB102B2" w14:textId="3C6775C8"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4.</w:t>
            </w:r>
            <w:r w:rsidRPr="00AF06A9">
              <w:rPr>
                <w:rFonts w:ascii="Arial" w:eastAsia="Times New Roman" w:hAnsi="Arial" w:cs="Arial"/>
                <w:color w:val="000000"/>
                <w:sz w:val="22"/>
              </w:rPr>
              <w:tab/>
              <w:t xml:space="preserve">Admin controleert en </w:t>
            </w:r>
            <w:r w:rsidR="00EB51D9" w:rsidRPr="00AF06A9">
              <w:rPr>
                <w:rFonts w:ascii="Arial" w:eastAsia="Times New Roman" w:hAnsi="Arial" w:cs="Arial"/>
                <w:color w:val="000000"/>
                <w:sz w:val="22"/>
              </w:rPr>
              <w:t>verifieert</w:t>
            </w:r>
            <w:r w:rsidRPr="00AF06A9">
              <w:rPr>
                <w:rFonts w:ascii="Arial" w:eastAsia="Times New Roman" w:hAnsi="Arial" w:cs="Arial"/>
                <w:color w:val="000000"/>
                <w:sz w:val="22"/>
              </w:rPr>
              <w:t xml:space="preserve"> deze component.</w:t>
            </w:r>
          </w:p>
        </w:tc>
      </w:tr>
      <w:tr w:rsidR="00AF06A9" w:rsidRPr="00AF06A9" w14:paraId="523198CF"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3063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1D7D3" w14:textId="77777777" w:rsidR="00AF06A9" w:rsidRPr="00AF06A9" w:rsidRDefault="00AF06A9" w:rsidP="00AF06A9">
            <w:pPr>
              <w:spacing w:after="0" w:line="240" w:lineRule="auto"/>
              <w:rPr>
                <w:rFonts w:ascii="Times New Roman" w:eastAsia="Times New Roman" w:hAnsi="Times New Roman" w:cs="Times New Roman"/>
                <w:sz w:val="24"/>
                <w:szCs w:val="24"/>
              </w:rPr>
            </w:pPr>
          </w:p>
        </w:tc>
      </w:tr>
      <w:tr w:rsidR="00AF06A9" w:rsidRPr="00AF06A9" w14:paraId="028125C5"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0314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Entry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EBF0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 heeft juiste gebruiker authenticatie.</w:t>
            </w:r>
          </w:p>
          <w:p w14:paraId="0F63CB7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Crawler heeft informatie ingevoerd.</w:t>
            </w:r>
          </w:p>
        </w:tc>
      </w:tr>
      <w:tr w:rsidR="00AF06A9" w:rsidRPr="00AF06A9" w14:paraId="22DE354A"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2970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Exit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81A8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 heeft een component geverifieerd.</w:t>
            </w:r>
          </w:p>
        </w:tc>
      </w:tr>
    </w:tbl>
    <w:p w14:paraId="41AF0A9C"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7336DB6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De requirements zijn merendeels beschreven maar niet tot in detail. Alle behoeftes van de gebruiker wordt geïmplementeerd in de pc-builder, hierbij gaan we gebruik maken van incremental delivery zodoende om er zeker van te zijn dat ook daadwerkelijk alles wordt geïmplementeerd. De requirements worden aangevuld en verfijnd tijdens de development van de pc-builder. Modules worden incrementeel opgeleverd.</w:t>
      </w:r>
    </w:p>
    <w:p w14:paraId="1A8B4134"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B51327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i/>
          <w:iCs/>
          <w:color w:val="000000"/>
          <w:sz w:val="22"/>
        </w:rPr>
        <w:t xml:space="preserve">Component analysis - </w:t>
      </w:r>
      <w:r w:rsidRPr="00AF06A9">
        <w:rPr>
          <w:rFonts w:ascii="Arial" w:eastAsia="Times New Roman" w:hAnsi="Arial" w:cs="Arial"/>
          <w:color w:val="000000"/>
          <w:sz w:val="22"/>
        </w:rPr>
        <w:t>Om te beginnen kunnen we zoeken naar een kant en klare crawler die al eerder is ontwikkeld. Vervolgens kunnen we op zoek gaan naar een database. Met een beetje geluk kunnen we ook nog een interface vinden die aansluit op de pc-builder. Daarnaast kunnen we zoeken naar een manier om dit alles met elkaar te laten communiceren d.m.v. bijvoorbeeld Spring Boot.</w:t>
      </w:r>
    </w:p>
    <w:p w14:paraId="25090EFD"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790D62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i/>
          <w:iCs/>
          <w:color w:val="000000"/>
          <w:sz w:val="22"/>
        </w:rPr>
        <w:t xml:space="preserve">Requirements modification </w:t>
      </w:r>
      <w:r w:rsidRPr="00AF06A9">
        <w:rPr>
          <w:rFonts w:ascii="Arial" w:eastAsia="Times New Roman" w:hAnsi="Arial" w:cs="Arial"/>
          <w:b/>
          <w:bCs/>
          <w:color w:val="000000"/>
          <w:sz w:val="22"/>
        </w:rPr>
        <w:t xml:space="preserve">- </w:t>
      </w:r>
      <w:r w:rsidRPr="00AF06A9">
        <w:rPr>
          <w:rFonts w:ascii="Arial" w:eastAsia="Times New Roman" w:hAnsi="Arial" w:cs="Arial"/>
          <w:color w:val="000000"/>
          <w:sz w:val="22"/>
        </w:rPr>
        <w:t xml:space="preserve">Aanpassingen brengen aan de spring boot om met database te communiceren, aanpassen dat de userinterface wel aan de requirements voldoet(in de eerste instantie is het meestal een demo). </w:t>
      </w:r>
    </w:p>
    <w:p w14:paraId="3A7472A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205E69E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i/>
          <w:iCs/>
          <w:color w:val="000000"/>
          <w:sz w:val="22"/>
        </w:rPr>
        <w:t xml:space="preserve">System design with reuse - </w:t>
      </w:r>
      <w:r w:rsidRPr="00AF06A9">
        <w:rPr>
          <w:rFonts w:ascii="Arial" w:eastAsia="Times New Roman" w:hAnsi="Arial" w:cs="Arial"/>
          <w:color w:val="000000"/>
          <w:sz w:val="22"/>
        </w:rPr>
        <w:t xml:space="preserve">Bij het designen moeten de keuzes m.b.t. de requirements in acht worden genomen, bijvoorbeeld de userinterface moet multilingual zijn, zo niet kan het in deze fase worden gebouwd. User interface kan gewijzigd naar b.v. een responsive website. Daarnaast kan er een snellere crawler ingezet worden. Deze keuzes moeten in deze fase worden uitgewerkt. </w:t>
      </w:r>
    </w:p>
    <w:p w14:paraId="6110729E"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4F09F2BC" w14:textId="77777777" w:rsidR="00AF06A9" w:rsidRPr="00A54280" w:rsidRDefault="00AF06A9" w:rsidP="00A54280">
      <w:pPr>
        <w:pStyle w:val="Telefoon"/>
        <w:rPr>
          <w:rFonts w:ascii="Arial" w:hAnsi="Arial" w:cs="Arial"/>
          <w:sz w:val="22"/>
        </w:rPr>
      </w:pPr>
      <w:r w:rsidRPr="00A54280">
        <w:rPr>
          <w:rFonts w:ascii="Arial" w:hAnsi="Arial" w:cs="Arial"/>
          <w:b/>
          <w:bCs/>
          <w:i/>
          <w:iCs/>
          <w:sz w:val="22"/>
        </w:rPr>
        <w:lastRenderedPageBreak/>
        <w:t xml:space="preserve">Development and integration </w:t>
      </w:r>
      <w:r w:rsidRPr="00A54280">
        <w:rPr>
          <w:rFonts w:ascii="Arial" w:hAnsi="Arial" w:cs="Arial"/>
          <w:b/>
          <w:bCs/>
          <w:sz w:val="22"/>
        </w:rPr>
        <w:t xml:space="preserve">- </w:t>
      </w:r>
      <w:r w:rsidRPr="00A54280">
        <w:rPr>
          <w:rFonts w:ascii="Arial" w:hAnsi="Arial" w:cs="Arial"/>
          <w:sz w:val="22"/>
        </w:rPr>
        <w:t>Als reused component(en) niet bestaan dan kan dit worden ontwikkeld. De bestaande componenten komen dan bij elkaar. In reuse oriented model is dit proces een onderdeel van de ontwikkeling en geen aparte activiteit.</w:t>
      </w:r>
    </w:p>
    <w:p w14:paraId="4BB2003F" w14:textId="77777777" w:rsidR="00AF06A9" w:rsidRDefault="00AF06A9" w:rsidP="00A54280">
      <w:pPr>
        <w:pStyle w:val="Telefoon"/>
        <w:rPr>
          <w:rFonts w:ascii="Arial" w:hAnsi="Arial" w:cs="Arial"/>
          <w:sz w:val="22"/>
        </w:rPr>
      </w:pPr>
    </w:p>
    <w:p w14:paraId="06C04496" w14:textId="77777777" w:rsidR="00602A41" w:rsidRDefault="00602A41" w:rsidP="00602A41">
      <w:pPr>
        <w:pStyle w:val="Sectiekop"/>
      </w:pPr>
      <w:bookmarkStart w:id="10" w:name="_Toc463811794"/>
      <w:r w:rsidRPr="005B1271">
        <w:t xml:space="preserve">Opdracht </w:t>
      </w:r>
      <w:r>
        <w:t>2</w:t>
      </w:r>
      <w:r w:rsidRPr="005B1271">
        <w:t>.</w:t>
      </w:r>
      <w:r>
        <w:t>c</w:t>
      </w:r>
      <w:r w:rsidRPr="005B1271">
        <w:t xml:space="preserve"> - </w:t>
      </w:r>
      <w:r>
        <w:t>vergelijken</w:t>
      </w:r>
      <w:bookmarkEnd w:id="10"/>
    </w:p>
    <w:p w14:paraId="1913DDD9" w14:textId="77777777" w:rsidR="00AF06A9" w:rsidRPr="00A54280" w:rsidRDefault="00AF06A9" w:rsidP="00A54280">
      <w:pPr>
        <w:pStyle w:val="Telefoon"/>
        <w:rPr>
          <w:rFonts w:ascii="Arial" w:eastAsia="Times New Roman" w:hAnsi="Arial" w:cs="Arial"/>
          <w:b/>
          <w:color w:val="000000"/>
          <w:sz w:val="22"/>
        </w:rPr>
      </w:pPr>
      <w:r w:rsidRPr="00A54280">
        <w:rPr>
          <w:rFonts w:ascii="Arial" w:eastAsia="Times New Roman" w:hAnsi="Arial" w:cs="Arial"/>
          <w:b/>
          <w:color w:val="000000"/>
          <w:sz w:val="22"/>
        </w:rPr>
        <w:t>Gekozen methode:</w:t>
      </w:r>
    </w:p>
    <w:p w14:paraId="2A329FE1" w14:textId="2818FA41"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We hebben gekozen voor de reused methode. De reused oriented methode is zowel winstgevend voor de klant als comfortabel voor de ontwikkelaar. Hieruit kunnen we concluderen dat dit een win</w:t>
      </w:r>
      <w:r w:rsidR="00EB51D9">
        <w:rPr>
          <w:rFonts w:ascii="Arial" w:eastAsia="Times New Roman" w:hAnsi="Arial" w:cs="Arial"/>
          <w:color w:val="000000"/>
          <w:sz w:val="22"/>
        </w:rPr>
        <w:t>-</w:t>
      </w:r>
      <w:r w:rsidRPr="00A54280">
        <w:rPr>
          <w:rFonts w:ascii="Arial" w:eastAsia="Times New Roman" w:hAnsi="Arial" w:cs="Arial"/>
          <w:color w:val="000000"/>
          <w:sz w:val="22"/>
        </w:rPr>
        <w:t>win situatie is.</w:t>
      </w:r>
    </w:p>
    <w:p w14:paraId="732C509A" w14:textId="77777777" w:rsidR="00AF06A9" w:rsidRPr="00A54280" w:rsidRDefault="00AF06A9" w:rsidP="00A54280">
      <w:pPr>
        <w:pStyle w:val="Telefoon"/>
        <w:rPr>
          <w:rFonts w:ascii="Arial" w:eastAsia="Times New Roman" w:hAnsi="Arial" w:cs="Arial"/>
          <w:color w:val="000000"/>
          <w:sz w:val="22"/>
        </w:rPr>
      </w:pPr>
    </w:p>
    <w:p w14:paraId="061D2A4C" w14:textId="77777777" w:rsidR="00AF06A9" w:rsidRPr="00A54280" w:rsidRDefault="00AF06A9" w:rsidP="00A54280">
      <w:pPr>
        <w:pStyle w:val="Telefoon"/>
        <w:rPr>
          <w:rFonts w:ascii="Arial" w:eastAsia="Times New Roman" w:hAnsi="Arial" w:cs="Arial"/>
          <w:b/>
          <w:color w:val="000000"/>
          <w:sz w:val="22"/>
        </w:rPr>
      </w:pPr>
      <w:r w:rsidRPr="00A54280">
        <w:rPr>
          <w:rFonts w:ascii="Arial" w:eastAsia="Times New Roman" w:hAnsi="Arial" w:cs="Arial"/>
          <w:b/>
          <w:color w:val="000000"/>
          <w:sz w:val="22"/>
        </w:rPr>
        <w:t>Voordelen:</w:t>
      </w:r>
    </w:p>
    <w:p w14:paraId="27EC4CF3"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De reused oriented method bedrukt de kosten t.o.v. andere methodes.</w:t>
      </w:r>
    </w:p>
    <w:p w14:paraId="2F50C79E"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Het kan tijd besparen doordat elke fase van het proces al eerder is ontwikkeld.</w:t>
      </w:r>
    </w:p>
    <w:p w14:paraId="4906BADC"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Wanneer reused oriented method zorgvuldig wordt uitgevoerd, dan worden de kansen op fouten en/of bugs bedrukt. Hierdoor ben je sneller bij de final version.</w:t>
      </w:r>
    </w:p>
    <w:p w14:paraId="223B682F"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Vele requirements zijn bekend doordat het al eerder is ontwikkeld.</w:t>
      </w:r>
    </w:p>
    <w:p w14:paraId="5C1899E1" w14:textId="77777777" w:rsidR="00AF06A9" w:rsidRPr="00A54280" w:rsidRDefault="00AF06A9" w:rsidP="00A54280">
      <w:pPr>
        <w:pStyle w:val="Telefoon"/>
        <w:rPr>
          <w:rFonts w:ascii="Arial" w:eastAsia="Times New Roman" w:hAnsi="Arial" w:cs="Arial"/>
          <w:b/>
          <w:color w:val="000000"/>
          <w:sz w:val="22"/>
        </w:rPr>
      </w:pPr>
    </w:p>
    <w:p w14:paraId="36D43F88" w14:textId="77777777" w:rsidR="00AF06A9" w:rsidRPr="00A54280" w:rsidRDefault="00AF06A9" w:rsidP="00A54280">
      <w:pPr>
        <w:pStyle w:val="Telefoon"/>
        <w:rPr>
          <w:rFonts w:ascii="Arial" w:eastAsia="Times New Roman" w:hAnsi="Arial" w:cs="Arial"/>
          <w:b/>
          <w:color w:val="000000"/>
          <w:sz w:val="22"/>
        </w:rPr>
      </w:pPr>
      <w:r w:rsidRPr="00A54280">
        <w:rPr>
          <w:rFonts w:ascii="Arial" w:eastAsia="Times New Roman" w:hAnsi="Arial" w:cs="Arial"/>
          <w:b/>
          <w:color w:val="000000"/>
          <w:sz w:val="22"/>
        </w:rPr>
        <w:t>Nadelen:</w:t>
      </w:r>
    </w:p>
    <w:p w14:paraId="07960260"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De reused oriented model is niet altijd volledig, hierdoor moeten er nieuwe componenten worden ontwikkeld.</w:t>
      </w:r>
    </w:p>
    <w:p w14:paraId="20E5D8AC" w14:textId="77777777" w:rsidR="00AF06A9" w:rsidRPr="00A54280" w:rsidRDefault="00AF06A9" w:rsidP="00A54280">
      <w:pPr>
        <w:pStyle w:val="Telefoon"/>
        <w:rPr>
          <w:rFonts w:ascii="Arial" w:eastAsia="Times New Roman" w:hAnsi="Arial" w:cs="Arial"/>
          <w:color w:val="000000"/>
          <w:sz w:val="22"/>
        </w:rPr>
      </w:pPr>
      <w:r w:rsidRPr="00A54280">
        <w:rPr>
          <w:rFonts w:ascii="Arial" w:eastAsia="Times New Roman" w:hAnsi="Arial" w:cs="Arial"/>
          <w:color w:val="000000"/>
          <w:sz w:val="22"/>
        </w:rPr>
        <w:t>Als reused methode niet zorgvuldig wordt toegepast, dan kan het zijn dat je niet voldoet aan alle requirements. Dit resulteert in een onvolledige product.</w:t>
      </w:r>
    </w:p>
    <w:p w14:paraId="2CB5F003" w14:textId="77777777" w:rsidR="00CE042F" w:rsidRDefault="00AF06A9" w:rsidP="00CE042F">
      <w:pPr>
        <w:pStyle w:val="Telefoon"/>
      </w:pPr>
      <w:r w:rsidRPr="00AF06A9">
        <w:rPr>
          <w:rFonts w:ascii="Times New Roman" w:hAnsi="Times New Roman" w:cs="Times New Roman"/>
          <w:szCs w:val="24"/>
        </w:rPr>
        <w:br/>
      </w:r>
      <w:bookmarkStart w:id="11" w:name="_Toc463811795"/>
    </w:p>
    <w:p w14:paraId="5AC57F66" w14:textId="77777777" w:rsidR="00CE042F" w:rsidRDefault="00CE042F" w:rsidP="00CE042F">
      <w:pPr>
        <w:pStyle w:val="Telefoon"/>
      </w:pPr>
    </w:p>
    <w:p w14:paraId="65B563DD" w14:textId="77777777" w:rsidR="00CE042F" w:rsidRDefault="00CE042F" w:rsidP="00CE042F">
      <w:pPr>
        <w:pStyle w:val="Telefoon"/>
      </w:pPr>
    </w:p>
    <w:p w14:paraId="7AC50021" w14:textId="77777777" w:rsidR="00CE042F" w:rsidRDefault="00CE042F" w:rsidP="00CE042F">
      <w:pPr>
        <w:pStyle w:val="Telefoon"/>
      </w:pPr>
    </w:p>
    <w:p w14:paraId="72A2F2F0" w14:textId="77777777" w:rsidR="00CE042F" w:rsidRDefault="00CE042F" w:rsidP="00CE042F">
      <w:pPr>
        <w:pStyle w:val="Telefoon"/>
      </w:pPr>
    </w:p>
    <w:p w14:paraId="704ED240" w14:textId="77777777" w:rsidR="00CE042F" w:rsidRDefault="00CE042F" w:rsidP="00CE042F">
      <w:pPr>
        <w:pStyle w:val="Telefoon"/>
      </w:pPr>
    </w:p>
    <w:p w14:paraId="1AE4E534" w14:textId="77777777" w:rsidR="00CE042F" w:rsidRDefault="00CE042F" w:rsidP="00CE042F">
      <w:pPr>
        <w:pStyle w:val="Telefoon"/>
      </w:pPr>
    </w:p>
    <w:p w14:paraId="5A39AA6B" w14:textId="77777777" w:rsidR="00CE042F" w:rsidRDefault="00CE042F" w:rsidP="00CE042F">
      <w:pPr>
        <w:pStyle w:val="Telefoon"/>
      </w:pPr>
    </w:p>
    <w:p w14:paraId="714BC35A" w14:textId="77777777" w:rsidR="00CE042F" w:rsidRDefault="00CE042F" w:rsidP="00CE042F">
      <w:pPr>
        <w:pStyle w:val="Telefoon"/>
      </w:pPr>
    </w:p>
    <w:p w14:paraId="029256E6" w14:textId="77777777" w:rsidR="00CE042F" w:rsidRDefault="00CE042F" w:rsidP="00CE042F">
      <w:pPr>
        <w:pStyle w:val="Telefoon"/>
      </w:pPr>
    </w:p>
    <w:p w14:paraId="431C6B21" w14:textId="77777777" w:rsidR="00CE042F" w:rsidRDefault="00CE042F" w:rsidP="00CE042F">
      <w:pPr>
        <w:pStyle w:val="Telefoon"/>
      </w:pPr>
    </w:p>
    <w:p w14:paraId="3446A5F6" w14:textId="77777777" w:rsidR="00CE042F" w:rsidRDefault="00CE042F" w:rsidP="00CE042F">
      <w:pPr>
        <w:pStyle w:val="Telefoon"/>
      </w:pPr>
    </w:p>
    <w:p w14:paraId="15599819" w14:textId="77777777" w:rsidR="00CE042F" w:rsidRDefault="00CE042F" w:rsidP="00CE042F">
      <w:pPr>
        <w:pStyle w:val="Telefoon"/>
      </w:pPr>
    </w:p>
    <w:p w14:paraId="292CC6BC" w14:textId="77777777" w:rsidR="00CE042F" w:rsidRDefault="00CE042F" w:rsidP="00CE042F">
      <w:pPr>
        <w:pStyle w:val="Telefoon"/>
      </w:pPr>
    </w:p>
    <w:p w14:paraId="35D0D0FF" w14:textId="77777777" w:rsidR="00CE042F" w:rsidRDefault="00CE042F" w:rsidP="00CE042F">
      <w:pPr>
        <w:pStyle w:val="Telefoon"/>
      </w:pPr>
    </w:p>
    <w:p w14:paraId="26EE910B" w14:textId="77777777" w:rsidR="00CE042F" w:rsidRDefault="00CE042F" w:rsidP="00CE042F">
      <w:pPr>
        <w:pStyle w:val="Telefoon"/>
      </w:pPr>
    </w:p>
    <w:p w14:paraId="293F14A3" w14:textId="77777777" w:rsidR="00CE042F" w:rsidRDefault="00CE042F" w:rsidP="00CE042F">
      <w:pPr>
        <w:pStyle w:val="Telefoon"/>
      </w:pPr>
    </w:p>
    <w:p w14:paraId="7407692F" w14:textId="77777777" w:rsidR="00CE042F" w:rsidRDefault="00CE042F" w:rsidP="00CE042F">
      <w:pPr>
        <w:pStyle w:val="Telefoon"/>
      </w:pPr>
    </w:p>
    <w:p w14:paraId="5B5B2436" w14:textId="77777777" w:rsidR="00AF06A9" w:rsidRPr="00AF06A9" w:rsidRDefault="00AF06A9" w:rsidP="00CE042F">
      <w:pPr>
        <w:pStyle w:val="Telefoon"/>
        <w:rPr>
          <w:rFonts w:ascii="Times New Roman" w:hAnsi="Times New Roman" w:cs="Times New Roman"/>
          <w:sz w:val="48"/>
          <w:szCs w:val="48"/>
        </w:rPr>
      </w:pPr>
      <w:r w:rsidRPr="00AF06A9">
        <w:lastRenderedPageBreak/>
        <w:t>Opdracht 3</w:t>
      </w:r>
      <w:r w:rsidR="003446C6">
        <w:t>.a</w:t>
      </w:r>
      <w:bookmarkEnd w:id="11"/>
    </w:p>
    <w:p w14:paraId="52891A6F" w14:textId="77777777" w:rsidR="00AF06A9" w:rsidRPr="00AF06A9" w:rsidRDefault="00AF06A9" w:rsidP="003446C6">
      <w:pPr>
        <w:rPr>
          <w:rFonts w:ascii="Times New Roman" w:hAnsi="Times New Roman" w:cs="Times New Roman"/>
          <w:sz w:val="24"/>
          <w:szCs w:val="24"/>
        </w:rPr>
      </w:pPr>
      <w:r w:rsidRPr="00AF06A9">
        <w:t>DFD</w:t>
      </w:r>
    </w:p>
    <w:p w14:paraId="70C806F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3558E52B" wp14:editId="2E5C750B">
            <wp:extent cx="4213860" cy="3802380"/>
            <wp:effectExtent l="0" t="0" r="0" b="7620"/>
            <wp:docPr id="9" name="Afbeelding 9" descr="DFD PC-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PC-Buil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3802380"/>
                    </a:xfrm>
                    <a:prstGeom prst="rect">
                      <a:avLst/>
                    </a:prstGeom>
                    <a:noFill/>
                    <a:ln>
                      <a:noFill/>
                    </a:ln>
                  </pic:spPr>
                </pic:pic>
              </a:graphicData>
            </a:graphic>
          </wp:inline>
        </w:drawing>
      </w:r>
    </w:p>
    <w:p w14:paraId="44C0081F" w14:textId="77777777" w:rsidR="00A54280"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p>
    <w:p w14:paraId="160477BD"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br/>
      </w:r>
    </w:p>
    <w:p w14:paraId="4472456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lastRenderedPageBreak/>
        <w:t>Activity Diagram</w:t>
      </w:r>
    </w:p>
    <w:p w14:paraId="6EDD860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2C02F958" wp14:editId="0924705A">
            <wp:extent cx="5943600" cy="4160520"/>
            <wp:effectExtent l="0" t="0" r="0" b="0"/>
            <wp:docPr id="8" name="Afbeelding 8" descr="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36B1C1F"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p>
    <w:p w14:paraId="7F22B4F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lastRenderedPageBreak/>
        <w:t>Systeem context diagram</w:t>
      </w:r>
    </w:p>
    <w:p w14:paraId="7186450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In de onderstaande Context diagram kunnen we zien hoe de flow werkt van de pc-builder.</w:t>
      </w:r>
    </w:p>
    <w:p w14:paraId="4713B00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Roboto" w:eastAsia="Times New Roman" w:hAnsi="Roboto" w:cs="Times New Roman"/>
          <w:noProof/>
          <w:color w:val="000000"/>
          <w:sz w:val="20"/>
          <w:szCs w:val="20"/>
          <w:shd w:val="clear" w:color="auto" w:fill="F1F8E9"/>
        </w:rPr>
        <w:drawing>
          <wp:inline distT="0" distB="0" distL="0" distR="0" wp14:anchorId="55F6D5D4" wp14:editId="79761B80">
            <wp:extent cx="5006340" cy="3764280"/>
            <wp:effectExtent l="0" t="0" r="3810" b="7620"/>
            <wp:docPr id="7" name="Afbeelding 7" descr="SystemContex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Context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3764280"/>
                    </a:xfrm>
                    <a:prstGeom prst="rect">
                      <a:avLst/>
                    </a:prstGeom>
                    <a:noFill/>
                    <a:ln>
                      <a:noFill/>
                    </a:ln>
                  </pic:spPr>
                </pic:pic>
              </a:graphicData>
            </a:graphic>
          </wp:inline>
        </w:drawing>
      </w:r>
    </w:p>
    <w:p w14:paraId="5953FDB0" w14:textId="77777777" w:rsidR="00AF06A9" w:rsidRPr="00AF06A9" w:rsidRDefault="00AF06A9" w:rsidP="00AF06A9">
      <w:pPr>
        <w:spacing w:after="240" w:line="240" w:lineRule="auto"/>
        <w:rPr>
          <w:rFonts w:ascii="Times New Roman" w:eastAsia="Times New Roman" w:hAnsi="Times New Roman" w:cs="Times New Roman"/>
          <w:sz w:val="24"/>
          <w:szCs w:val="24"/>
        </w:rPr>
      </w:pPr>
    </w:p>
    <w:p w14:paraId="0638354A" w14:textId="77777777" w:rsidR="00A54280" w:rsidRDefault="00A54280" w:rsidP="00AF06A9">
      <w:pPr>
        <w:spacing w:after="0" w:line="240" w:lineRule="auto"/>
        <w:rPr>
          <w:rFonts w:ascii="Arial" w:eastAsia="Times New Roman" w:hAnsi="Arial" w:cs="Arial"/>
          <w:color w:val="000000"/>
          <w:sz w:val="22"/>
        </w:rPr>
      </w:pPr>
    </w:p>
    <w:p w14:paraId="3560FE06" w14:textId="77777777" w:rsidR="00A54280" w:rsidRDefault="00A54280" w:rsidP="00AF06A9">
      <w:pPr>
        <w:spacing w:after="0" w:line="240" w:lineRule="auto"/>
        <w:rPr>
          <w:rFonts w:ascii="Arial" w:eastAsia="Times New Roman" w:hAnsi="Arial" w:cs="Arial"/>
          <w:color w:val="000000"/>
          <w:sz w:val="22"/>
        </w:rPr>
      </w:pPr>
    </w:p>
    <w:p w14:paraId="64FDF11D" w14:textId="77777777" w:rsidR="00A54280" w:rsidRDefault="00A54280" w:rsidP="00AF06A9">
      <w:pPr>
        <w:spacing w:after="0" w:line="240" w:lineRule="auto"/>
        <w:rPr>
          <w:rFonts w:ascii="Arial" w:eastAsia="Times New Roman" w:hAnsi="Arial" w:cs="Arial"/>
          <w:color w:val="000000"/>
          <w:sz w:val="22"/>
        </w:rPr>
      </w:pPr>
    </w:p>
    <w:p w14:paraId="7D17C391" w14:textId="77777777" w:rsidR="00A54280" w:rsidRDefault="00A54280" w:rsidP="00AF06A9">
      <w:pPr>
        <w:spacing w:after="0" w:line="240" w:lineRule="auto"/>
        <w:rPr>
          <w:rFonts w:ascii="Arial" w:eastAsia="Times New Roman" w:hAnsi="Arial" w:cs="Arial"/>
          <w:color w:val="000000"/>
          <w:sz w:val="22"/>
        </w:rPr>
      </w:pPr>
    </w:p>
    <w:p w14:paraId="13B6904F" w14:textId="77777777" w:rsidR="00A54280" w:rsidRDefault="00A54280" w:rsidP="00AF06A9">
      <w:pPr>
        <w:spacing w:after="0" w:line="240" w:lineRule="auto"/>
        <w:rPr>
          <w:rFonts w:ascii="Arial" w:eastAsia="Times New Roman" w:hAnsi="Arial" w:cs="Arial"/>
          <w:color w:val="000000"/>
          <w:sz w:val="22"/>
        </w:rPr>
      </w:pPr>
    </w:p>
    <w:p w14:paraId="5DCAD946" w14:textId="77777777" w:rsidR="00A54280" w:rsidRDefault="00A54280" w:rsidP="00AF06A9">
      <w:pPr>
        <w:spacing w:after="0" w:line="240" w:lineRule="auto"/>
        <w:rPr>
          <w:rFonts w:ascii="Arial" w:eastAsia="Times New Roman" w:hAnsi="Arial" w:cs="Arial"/>
          <w:color w:val="000000"/>
          <w:sz w:val="22"/>
        </w:rPr>
      </w:pPr>
    </w:p>
    <w:p w14:paraId="49FE4392" w14:textId="77777777" w:rsidR="00A54280" w:rsidRDefault="00A54280" w:rsidP="00AF06A9">
      <w:pPr>
        <w:spacing w:after="0" w:line="240" w:lineRule="auto"/>
        <w:rPr>
          <w:rFonts w:ascii="Arial" w:eastAsia="Times New Roman" w:hAnsi="Arial" w:cs="Arial"/>
          <w:color w:val="000000"/>
          <w:sz w:val="22"/>
        </w:rPr>
      </w:pPr>
    </w:p>
    <w:p w14:paraId="3A731C85" w14:textId="77777777" w:rsidR="00A54280" w:rsidRDefault="00A54280" w:rsidP="00AF06A9">
      <w:pPr>
        <w:spacing w:after="0" w:line="240" w:lineRule="auto"/>
        <w:rPr>
          <w:rFonts w:ascii="Arial" w:eastAsia="Times New Roman" w:hAnsi="Arial" w:cs="Arial"/>
          <w:color w:val="000000"/>
          <w:sz w:val="22"/>
        </w:rPr>
      </w:pPr>
    </w:p>
    <w:p w14:paraId="6D19E40B" w14:textId="77777777" w:rsidR="00A54280" w:rsidRDefault="00A54280" w:rsidP="00AF06A9">
      <w:pPr>
        <w:spacing w:after="0" w:line="240" w:lineRule="auto"/>
        <w:rPr>
          <w:rFonts w:ascii="Arial" w:eastAsia="Times New Roman" w:hAnsi="Arial" w:cs="Arial"/>
          <w:color w:val="000000"/>
          <w:sz w:val="22"/>
        </w:rPr>
      </w:pPr>
    </w:p>
    <w:p w14:paraId="154E7003" w14:textId="77777777" w:rsidR="00A54280" w:rsidRDefault="00A54280" w:rsidP="00AF06A9">
      <w:pPr>
        <w:spacing w:after="0" w:line="240" w:lineRule="auto"/>
        <w:rPr>
          <w:rFonts w:ascii="Arial" w:eastAsia="Times New Roman" w:hAnsi="Arial" w:cs="Arial"/>
          <w:color w:val="000000"/>
          <w:sz w:val="22"/>
        </w:rPr>
      </w:pPr>
    </w:p>
    <w:p w14:paraId="7D2BD9DC" w14:textId="77777777" w:rsidR="00A54280" w:rsidRDefault="00A54280" w:rsidP="00AF06A9">
      <w:pPr>
        <w:spacing w:after="0" w:line="240" w:lineRule="auto"/>
        <w:rPr>
          <w:rFonts w:ascii="Arial" w:eastAsia="Times New Roman" w:hAnsi="Arial" w:cs="Arial"/>
          <w:color w:val="000000"/>
          <w:sz w:val="22"/>
        </w:rPr>
      </w:pPr>
    </w:p>
    <w:p w14:paraId="1651C4A9" w14:textId="77777777" w:rsidR="00A54280" w:rsidRDefault="00A54280" w:rsidP="00AF06A9">
      <w:pPr>
        <w:spacing w:after="0" w:line="240" w:lineRule="auto"/>
        <w:rPr>
          <w:rFonts w:ascii="Arial" w:eastAsia="Times New Roman" w:hAnsi="Arial" w:cs="Arial"/>
          <w:color w:val="000000"/>
          <w:sz w:val="22"/>
        </w:rPr>
      </w:pPr>
    </w:p>
    <w:p w14:paraId="59F2450F" w14:textId="77777777" w:rsidR="00A54280" w:rsidRDefault="00A54280" w:rsidP="00AF06A9">
      <w:pPr>
        <w:spacing w:after="0" w:line="240" w:lineRule="auto"/>
        <w:rPr>
          <w:rFonts w:ascii="Arial" w:eastAsia="Times New Roman" w:hAnsi="Arial" w:cs="Arial"/>
          <w:color w:val="000000"/>
          <w:sz w:val="22"/>
        </w:rPr>
      </w:pPr>
    </w:p>
    <w:p w14:paraId="3E503D18" w14:textId="77777777" w:rsidR="00A54280" w:rsidRDefault="00A54280" w:rsidP="00AF06A9">
      <w:pPr>
        <w:spacing w:after="0" w:line="240" w:lineRule="auto"/>
        <w:rPr>
          <w:rFonts w:ascii="Arial" w:eastAsia="Times New Roman" w:hAnsi="Arial" w:cs="Arial"/>
          <w:color w:val="000000"/>
          <w:sz w:val="22"/>
        </w:rPr>
      </w:pPr>
    </w:p>
    <w:p w14:paraId="2744AA18" w14:textId="77777777" w:rsidR="00A54280" w:rsidRDefault="00A54280" w:rsidP="00AF06A9">
      <w:pPr>
        <w:spacing w:after="0" w:line="240" w:lineRule="auto"/>
        <w:rPr>
          <w:rFonts w:ascii="Arial" w:eastAsia="Times New Roman" w:hAnsi="Arial" w:cs="Arial"/>
          <w:color w:val="000000"/>
          <w:sz w:val="22"/>
        </w:rPr>
      </w:pPr>
    </w:p>
    <w:p w14:paraId="103E3589" w14:textId="77777777" w:rsidR="00A54280" w:rsidRDefault="00A54280" w:rsidP="00AF06A9">
      <w:pPr>
        <w:spacing w:after="0" w:line="240" w:lineRule="auto"/>
        <w:rPr>
          <w:rFonts w:ascii="Arial" w:eastAsia="Times New Roman" w:hAnsi="Arial" w:cs="Arial"/>
          <w:color w:val="000000"/>
          <w:sz w:val="22"/>
        </w:rPr>
      </w:pPr>
    </w:p>
    <w:p w14:paraId="3D9881F1" w14:textId="77777777" w:rsidR="00A54280" w:rsidRDefault="00A54280" w:rsidP="00AF06A9">
      <w:pPr>
        <w:spacing w:after="0" w:line="240" w:lineRule="auto"/>
        <w:rPr>
          <w:rFonts w:ascii="Arial" w:eastAsia="Times New Roman" w:hAnsi="Arial" w:cs="Arial"/>
          <w:color w:val="000000"/>
          <w:sz w:val="22"/>
        </w:rPr>
      </w:pPr>
    </w:p>
    <w:p w14:paraId="1EBDC4BB" w14:textId="77777777" w:rsidR="00A54280" w:rsidRDefault="00A54280" w:rsidP="00AF06A9">
      <w:pPr>
        <w:spacing w:after="0" w:line="240" w:lineRule="auto"/>
        <w:rPr>
          <w:rFonts w:ascii="Arial" w:eastAsia="Times New Roman" w:hAnsi="Arial" w:cs="Arial"/>
          <w:color w:val="000000"/>
          <w:sz w:val="22"/>
        </w:rPr>
      </w:pPr>
    </w:p>
    <w:p w14:paraId="71310D0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lastRenderedPageBreak/>
        <w:t>Use-case diagram</w:t>
      </w:r>
    </w:p>
    <w:p w14:paraId="01CDB03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4309F682" wp14:editId="7042C08D">
            <wp:extent cx="5943600" cy="3352800"/>
            <wp:effectExtent l="0" t="0" r="0" b="0"/>
            <wp:docPr id="6" name="Afbeelding 6" descr="https://lh3.googleusercontent.com/NmZ65_upAY4gb3rUbM91JhpGiTHr283LUz9aMb_N9hfyfRX6O9UvLW78c42CrPKrzyLm-_wwE59WV0hLIJY7zHr_neJA2PfgKBovJ7je5xGexbWREIIQrD3UxGcq685EAgQUdJ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mZ65_upAY4gb3rUbM91JhpGiTHr283LUz9aMb_N9hfyfRX6O9UvLW78c42CrPKrzyLm-_wwE59WV0hLIJY7zHr_neJA2PfgKBovJ7je5xGexbWREIIQrD3UxGcq685EAgQUdJk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AEF072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039"/>
        <w:gridCol w:w="6945"/>
      </w:tblGrid>
      <w:tr w:rsidR="00AF06A9" w:rsidRPr="00AF06A9" w14:paraId="78639E06"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31C3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E7D2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Een component zoeken</w:t>
            </w:r>
          </w:p>
        </w:tc>
      </w:tr>
      <w:tr w:rsidR="00AF06A9" w:rsidRPr="00AF06A9" w14:paraId="42AC802B"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2451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249F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of Bezoeker</w:t>
            </w:r>
          </w:p>
        </w:tc>
      </w:tr>
      <w:tr w:rsidR="00AF06A9" w:rsidRPr="00AF06A9" w14:paraId="1E0005D6"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B9C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CDE0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r w:rsidRPr="00AF06A9">
              <w:rPr>
                <w:rFonts w:ascii="Arial" w:eastAsia="Times New Roman" w:hAnsi="Arial" w:cs="Arial"/>
                <w:color w:val="000000"/>
                <w:sz w:val="22"/>
              </w:rPr>
              <w:tab/>
              <w:t>Gebruiker logt in met een account</w:t>
            </w:r>
          </w:p>
          <w:p w14:paraId="5A2FCC7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         Gebruiker zoekt naar een component</w:t>
            </w:r>
          </w:p>
          <w:p w14:paraId="76C434D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         Gebruiker kiest een of meer component(en)</w:t>
            </w:r>
          </w:p>
          <w:p w14:paraId="602D0C9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4.</w:t>
            </w:r>
            <w:r w:rsidRPr="00AF06A9">
              <w:rPr>
                <w:rFonts w:ascii="Arial" w:eastAsia="Times New Roman" w:hAnsi="Arial" w:cs="Arial"/>
                <w:color w:val="000000"/>
                <w:sz w:val="22"/>
              </w:rPr>
              <w:tab/>
              <w:t>Systeem gebruikt deze keuze als een filter</w:t>
            </w:r>
          </w:p>
          <w:p w14:paraId="3B4955C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5.</w:t>
            </w:r>
            <w:r w:rsidRPr="00AF06A9">
              <w:rPr>
                <w:rFonts w:ascii="Arial" w:eastAsia="Times New Roman" w:hAnsi="Arial" w:cs="Arial"/>
                <w:color w:val="000000"/>
                <w:sz w:val="22"/>
              </w:rPr>
              <w:tab/>
              <w:t>Systeem gebruikt deze keuze om een suggestie te geven</w:t>
            </w:r>
          </w:p>
          <w:p w14:paraId="076C610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6.</w:t>
            </w:r>
            <w:r w:rsidRPr="00AF06A9">
              <w:rPr>
                <w:rFonts w:ascii="Arial" w:eastAsia="Times New Roman" w:hAnsi="Arial" w:cs="Arial"/>
                <w:color w:val="000000"/>
                <w:sz w:val="22"/>
              </w:rPr>
              <w:tab/>
              <w:t>Gebruiker kiest een component vanuit de suggestie lijst</w:t>
            </w:r>
          </w:p>
          <w:p w14:paraId="63D20F3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7.</w:t>
            </w:r>
            <w:r w:rsidRPr="00AF06A9">
              <w:rPr>
                <w:rFonts w:ascii="Arial" w:eastAsia="Times New Roman" w:hAnsi="Arial" w:cs="Arial"/>
                <w:color w:val="000000"/>
                <w:sz w:val="22"/>
              </w:rPr>
              <w:tab/>
              <w:t>Gebruiker slaat zijn resultaat op</w:t>
            </w:r>
          </w:p>
          <w:p w14:paraId="0C9DD4F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8.         Gebruiker plaatst geconfigureerde bestelling</w:t>
            </w:r>
          </w:p>
        </w:tc>
      </w:tr>
      <w:tr w:rsidR="00AF06A9" w:rsidRPr="00AF06A9" w14:paraId="54EED80D"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CB11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3A59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1.a </w:t>
            </w:r>
            <w:r w:rsidRPr="00AF06A9">
              <w:rPr>
                <w:rFonts w:ascii="Arial" w:eastAsia="Times New Roman" w:hAnsi="Arial" w:cs="Arial"/>
                <w:color w:val="000000"/>
                <w:sz w:val="22"/>
              </w:rPr>
              <w:tab/>
              <w:t>Bezoeker logt niet in</w:t>
            </w:r>
          </w:p>
          <w:p w14:paraId="5404559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6.a</w:t>
            </w:r>
            <w:r w:rsidRPr="00AF06A9">
              <w:rPr>
                <w:rFonts w:ascii="Arial" w:eastAsia="Times New Roman" w:hAnsi="Arial" w:cs="Arial"/>
                <w:color w:val="000000"/>
                <w:sz w:val="22"/>
              </w:rPr>
              <w:tab/>
              <w:t>Gebruiker zoekt naar een component</w:t>
            </w:r>
          </w:p>
          <w:p w14:paraId="45547A91" w14:textId="6731FDFA"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7.a</w:t>
            </w:r>
            <w:r w:rsidRPr="00AF06A9">
              <w:rPr>
                <w:rFonts w:ascii="Arial" w:eastAsia="Times New Roman" w:hAnsi="Arial" w:cs="Arial"/>
                <w:color w:val="000000"/>
                <w:sz w:val="22"/>
              </w:rPr>
              <w:tab/>
              <w:t xml:space="preserve">Bezoeker </w:t>
            </w:r>
            <w:r w:rsidR="00EB51D9" w:rsidRPr="00AF06A9">
              <w:rPr>
                <w:rFonts w:ascii="Arial" w:eastAsia="Times New Roman" w:hAnsi="Arial" w:cs="Arial"/>
                <w:color w:val="000000"/>
                <w:sz w:val="22"/>
              </w:rPr>
              <w:t>meldt</w:t>
            </w:r>
            <w:r w:rsidRPr="00AF06A9">
              <w:rPr>
                <w:rFonts w:ascii="Arial" w:eastAsia="Times New Roman" w:hAnsi="Arial" w:cs="Arial"/>
                <w:color w:val="000000"/>
                <w:sz w:val="22"/>
              </w:rPr>
              <w:t xml:space="preserve"> zich aan om door te gaan</w:t>
            </w:r>
          </w:p>
        </w:tc>
      </w:tr>
      <w:tr w:rsidR="00AF06A9" w:rsidRPr="00AF06A9" w14:paraId="5532650B"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3609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Entry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D299E"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heeft juiste gebruiker authenticatie of meldt zich naderhand aan.</w:t>
            </w:r>
          </w:p>
        </w:tc>
      </w:tr>
      <w:tr w:rsidR="00AF06A9" w:rsidRPr="00AF06A9" w14:paraId="3A61ED54"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B3E4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Exit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FDC4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Gebruiker heeft zijn resultaat opgeslagen of bestelling geplaatst.</w:t>
            </w:r>
          </w:p>
        </w:tc>
      </w:tr>
    </w:tbl>
    <w:p w14:paraId="59DA7413"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006"/>
        <w:gridCol w:w="6978"/>
      </w:tblGrid>
      <w:tr w:rsidR="00AF06A9" w:rsidRPr="00AF06A9" w14:paraId="241908CB"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3DE7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A1B60" w14:textId="4F3E221E"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Een component </w:t>
            </w:r>
            <w:r w:rsidR="00EB51D9" w:rsidRPr="00AF06A9">
              <w:rPr>
                <w:rFonts w:ascii="Arial" w:eastAsia="Times New Roman" w:hAnsi="Arial" w:cs="Arial"/>
                <w:color w:val="000000"/>
                <w:sz w:val="22"/>
              </w:rPr>
              <w:t>verifiëren</w:t>
            </w:r>
          </w:p>
        </w:tc>
      </w:tr>
      <w:tr w:rsidR="00AF06A9" w:rsidRPr="00AF06A9" w14:paraId="5706366A"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3223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B8D3"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w:t>
            </w:r>
          </w:p>
        </w:tc>
      </w:tr>
      <w:tr w:rsidR="00AF06A9" w:rsidRPr="00AF06A9" w14:paraId="36180ECD"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2707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0D3D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w:t>
            </w:r>
            <w:r w:rsidRPr="00AF06A9">
              <w:rPr>
                <w:rFonts w:ascii="Arial" w:eastAsia="Times New Roman" w:hAnsi="Arial" w:cs="Arial"/>
                <w:color w:val="000000"/>
                <w:sz w:val="22"/>
              </w:rPr>
              <w:tab/>
              <w:t>Admin logt in met een account.</w:t>
            </w:r>
          </w:p>
          <w:p w14:paraId="3C4C378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         Admin krijgt een lijst met componenten die ingevoerd is door decrawler.</w:t>
            </w:r>
          </w:p>
          <w:p w14:paraId="52F9F32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         Admin kiest een component.</w:t>
            </w:r>
          </w:p>
          <w:p w14:paraId="59F20E36" w14:textId="7A8AF5C2"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4.</w:t>
            </w:r>
            <w:r w:rsidRPr="00AF06A9">
              <w:rPr>
                <w:rFonts w:ascii="Arial" w:eastAsia="Times New Roman" w:hAnsi="Arial" w:cs="Arial"/>
                <w:color w:val="000000"/>
                <w:sz w:val="22"/>
              </w:rPr>
              <w:tab/>
              <w:t xml:space="preserve">Admin controleert en </w:t>
            </w:r>
            <w:r w:rsidR="00EB51D9" w:rsidRPr="00AF06A9">
              <w:rPr>
                <w:rFonts w:ascii="Arial" w:eastAsia="Times New Roman" w:hAnsi="Arial" w:cs="Arial"/>
                <w:color w:val="000000"/>
                <w:sz w:val="22"/>
              </w:rPr>
              <w:t>verifieert</w:t>
            </w:r>
            <w:r w:rsidRPr="00AF06A9">
              <w:rPr>
                <w:rFonts w:ascii="Arial" w:eastAsia="Times New Roman" w:hAnsi="Arial" w:cs="Arial"/>
                <w:color w:val="000000"/>
                <w:sz w:val="22"/>
              </w:rPr>
              <w:t xml:space="preserve"> deze component.</w:t>
            </w:r>
          </w:p>
        </w:tc>
      </w:tr>
      <w:tr w:rsidR="00AF06A9" w:rsidRPr="00AF06A9" w14:paraId="0F1E7CC2"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C988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35206" w14:textId="77777777" w:rsidR="00AF06A9" w:rsidRPr="00AF06A9" w:rsidRDefault="00AF06A9" w:rsidP="00AF06A9">
            <w:pPr>
              <w:spacing w:after="0" w:line="240" w:lineRule="auto"/>
              <w:rPr>
                <w:rFonts w:ascii="Times New Roman" w:eastAsia="Times New Roman" w:hAnsi="Times New Roman" w:cs="Times New Roman"/>
                <w:sz w:val="24"/>
                <w:szCs w:val="24"/>
              </w:rPr>
            </w:pPr>
          </w:p>
        </w:tc>
      </w:tr>
      <w:tr w:rsidR="00AF06A9" w:rsidRPr="00AF06A9" w14:paraId="67B61777"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4EA6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Entry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652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 heeft juiste gebruiker authenticatie.</w:t>
            </w:r>
          </w:p>
          <w:p w14:paraId="33F561C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Crawler heeft informatie ingevoerd.</w:t>
            </w:r>
          </w:p>
        </w:tc>
      </w:tr>
      <w:tr w:rsidR="00AF06A9" w:rsidRPr="00AF06A9" w14:paraId="6DB27B6D"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F253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Exit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2B76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Admin heeft een component geverifieerd.</w:t>
            </w:r>
          </w:p>
        </w:tc>
      </w:tr>
    </w:tbl>
    <w:p w14:paraId="7335E75A" w14:textId="77777777" w:rsidR="00AF06A9" w:rsidRPr="00AF06A9" w:rsidRDefault="00AF06A9" w:rsidP="00AF06A9">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r w:rsidRPr="00AF06A9">
        <w:rPr>
          <w:rFonts w:ascii="Times New Roman" w:eastAsia="Times New Roman" w:hAnsi="Times New Roman" w:cs="Times New Roman"/>
          <w:sz w:val="24"/>
          <w:szCs w:val="24"/>
        </w:rPr>
        <w:br/>
      </w:r>
    </w:p>
    <w:p w14:paraId="75F9511E" w14:textId="77777777" w:rsidR="00A54280" w:rsidRDefault="00A54280" w:rsidP="00AF06A9">
      <w:pPr>
        <w:spacing w:after="0" w:line="240" w:lineRule="auto"/>
        <w:rPr>
          <w:rFonts w:ascii="Arial" w:eastAsia="Times New Roman" w:hAnsi="Arial" w:cs="Arial"/>
          <w:color w:val="000000"/>
          <w:sz w:val="22"/>
        </w:rPr>
      </w:pPr>
    </w:p>
    <w:p w14:paraId="78A9DB9D" w14:textId="77777777" w:rsidR="00A54280" w:rsidRDefault="00A54280" w:rsidP="00AF06A9">
      <w:pPr>
        <w:spacing w:after="0" w:line="240" w:lineRule="auto"/>
        <w:rPr>
          <w:rFonts w:ascii="Arial" w:eastAsia="Times New Roman" w:hAnsi="Arial" w:cs="Arial"/>
          <w:color w:val="000000"/>
          <w:sz w:val="22"/>
        </w:rPr>
      </w:pPr>
    </w:p>
    <w:p w14:paraId="275B0FA5" w14:textId="77777777" w:rsidR="00A54280" w:rsidRDefault="00A54280" w:rsidP="00AF06A9">
      <w:pPr>
        <w:spacing w:after="0" w:line="240" w:lineRule="auto"/>
        <w:rPr>
          <w:rFonts w:ascii="Arial" w:eastAsia="Times New Roman" w:hAnsi="Arial" w:cs="Arial"/>
          <w:color w:val="000000"/>
          <w:sz w:val="22"/>
        </w:rPr>
      </w:pPr>
    </w:p>
    <w:p w14:paraId="6B73FF49" w14:textId="77777777" w:rsidR="00A54280" w:rsidRDefault="00A54280" w:rsidP="00AF06A9">
      <w:pPr>
        <w:spacing w:after="0" w:line="240" w:lineRule="auto"/>
        <w:rPr>
          <w:rFonts w:ascii="Arial" w:eastAsia="Times New Roman" w:hAnsi="Arial" w:cs="Arial"/>
          <w:color w:val="000000"/>
          <w:sz w:val="22"/>
        </w:rPr>
      </w:pPr>
    </w:p>
    <w:p w14:paraId="5C158542" w14:textId="77777777" w:rsidR="00A54280" w:rsidRDefault="00A54280" w:rsidP="00AF06A9">
      <w:pPr>
        <w:spacing w:after="0" w:line="240" w:lineRule="auto"/>
        <w:rPr>
          <w:rFonts w:ascii="Arial" w:eastAsia="Times New Roman" w:hAnsi="Arial" w:cs="Arial"/>
          <w:color w:val="000000"/>
          <w:sz w:val="22"/>
        </w:rPr>
      </w:pPr>
    </w:p>
    <w:p w14:paraId="40A62AFD" w14:textId="77777777" w:rsidR="00A54280" w:rsidRDefault="00A54280" w:rsidP="00AF06A9">
      <w:pPr>
        <w:spacing w:after="0" w:line="240" w:lineRule="auto"/>
        <w:rPr>
          <w:rFonts w:ascii="Arial" w:eastAsia="Times New Roman" w:hAnsi="Arial" w:cs="Arial"/>
          <w:color w:val="000000"/>
          <w:sz w:val="22"/>
        </w:rPr>
      </w:pPr>
    </w:p>
    <w:p w14:paraId="41CC08F9" w14:textId="77777777" w:rsidR="00A54280" w:rsidRDefault="00A54280" w:rsidP="00AF06A9">
      <w:pPr>
        <w:spacing w:after="0" w:line="240" w:lineRule="auto"/>
        <w:rPr>
          <w:rFonts w:ascii="Arial" w:eastAsia="Times New Roman" w:hAnsi="Arial" w:cs="Arial"/>
          <w:color w:val="000000"/>
          <w:sz w:val="22"/>
        </w:rPr>
      </w:pPr>
    </w:p>
    <w:p w14:paraId="4B8102DC" w14:textId="77777777" w:rsidR="00A54280" w:rsidRDefault="00A54280" w:rsidP="00AF06A9">
      <w:pPr>
        <w:spacing w:after="0" w:line="240" w:lineRule="auto"/>
        <w:rPr>
          <w:rFonts w:ascii="Arial" w:eastAsia="Times New Roman" w:hAnsi="Arial" w:cs="Arial"/>
          <w:color w:val="000000"/>
          <w:sz w:val="22"/>
        </w:rPr>
      </w:pPr>
    </w:p>
    <w:p w14:paraId="2F5799EC" w14:textId="77777777" w:rsidR="00A54280" w:rsidRDefault="00A54280" w:rsidP="00AF06A9">
      <w:pPr>
        <w:spacing w:after="0" w:line="240" w:lineRule="auto"/>
        <w:rPr>
          <w:rFonts w:ascii="Arial" w:eastAsia="Times New Roman" w:hAnsi="Arial" w:cs="Arial"/>
          <w:color w:val="000000"/>
          <w:sz w:val="22"/>
        </w:rPr>
      </w:pPr>
    </w:p>
    <w:p w14:paraId="4EB8D112" w14:textId="77777777" w:rsidR="00A54280" w:rsidRDefault="00A54280" w:rsidP="00AF06A9">
      <w:pPr>
        <w:spacing w:after="0" w:line="240" w:lineRule="auto"/>
        <w:rPr>
          <w:rFonts w:ascii="Arial" w:eastAsia="Times New Roman" w:hAnsi="Arial" w:cs="Arial"/>
          <w:color w:val="000000"/>
          <w:sz w:val="22"/>
        </w:rPr>
      </w:pPr>
    </w:p>
    <w:p w14:paraId="23396D51" w14:textId="77777777" w:rsidR="00A54280" w:rsidRDefault="00A54280" w:rsidP="00AF06A9">
      <w:pPr>
        <w:spacing w:after="0" w:line="240" w:lineRule="auto"/>
        <w:rPr>
          <w:rFonts w:ascii="Arial" w:eastAsia="Times New Roman" w:hAnsi="Arial" w:cs="Arial"/>
          <w:color w:val="000000"/>
          <w:sz w:val="22"/>
        </w:rPr>
      </w:pPr>
    </w:p>
    <w:p w14:paraId="6D2384BB" w14:textId="77777777" w:rsidR="00A54280" w:rsidRDefault="00A54280" w:rsidP="00AF06A9">
      <w:pPr>
        <w:spacing w:after="0" w:line="240" w:lineRule="auto"/>
        <w:rPr>
          <w:rFonts w:ascii="Arial" w:eastAsia="Times New Roman" w:hAnsi="Arial" w:cs="Arial"/>
          <w:color w:val="000000"/>
          <w:sz w:val="22"/>
        </w:rPr>
      </w:pPr>
    </w:p>
    <w:p w14:paraId="06A7DEA4" w14:textId="77777777" w:rsidR="00A54280" w:rsidRDefault="00A54280" w:rsidP="00AF06A9">
      <w:pPr>
        <w:spacing w:after="0" w:line="240" w:lineRule="auto"/>
        <w:rPr>
          <w:rFonts w:ascii="Arial" w:eastAsia="Times New Roman" w:hAnsi="Arial" w:cs="Arial"/>
          <w:color w:val="000000"/>
          <w:sz w:val="22"/>
        </w:rPr>
      </w:pPr>
    </w:p>
    <w:p w14:paraId="7114F1D9" w14:textId="77777777" w:rsidR="00A54280" w:rsidRDefault="00A54280" w:rsidP="00AF06A9">
      <w:pPr>
        <w:spacing w:after="0" w:line="240" w:lineRule="auto"/>
        <w:rPr>
          <w:rFonts w:ascii="Arial" w:eastAsia="Times New Roman" w:hAnsi="Arial" w:cs="Arial"/>
          <w:color w:val="000000"/>
          <w:sz w:val="22"/>
        </w:rPr>
      </w:pPr>
    </w:p>
    <w:p w14:paraId="4B8EFB7B" w14:textId="77777777" w:rsidR="00A54280" w:rsidRDefault="00A54280" w:rsidP="00AF06A9">
      <w:pPr>
        <w:spacing w:after="0" w:line="240" w:lineRule="auto"/>
        <w:rPr>
          <w:rFonts w:ascii="Arial" w:eastAsia="Times New Roman" w:hAnsi="Arial" w:cs="Arial"/>
          <w:color w:val="000000"/>
          <w:sz w:val="22"/>
        </w:rPr>
      </w:pPr>
    </w:p>
    <w:p w14:paraId="47527C05" w14:textId="77777777" w:rsidR="00A54280" w:rsidRDefault="00A54280" w:rsidP="00AF06A9">
      <w:pPr>
        <w:spacing w:after="0" w:line="240" w:lineRule="auto"/>
        <w:rPr>
          <w:rFonts w:ascii="Arial" w:eastAsia="Times New Roman" w:hAnsi="Arial" w:cs="Arial"/>
          <w:color w:val="000000"/>
          <w:sz w:val="22"/>
        </w:rPr>
      </w:pPr>
    </w:p>
    <w:p w14:paraId="426C9998" w14:textId="77777777" w:rsidR="00A54280" w:rsidRDefault="00A54280" w:rsidP="00AF06A9">
      <w:pPr>
        <w:spacing w:after="0" w:line="240" w:lineRule="auto"/>
        <w:rPr>
          <w:rFonts w:ascii="Arial" w:eastAsia="Times New Roman" w:hAnsi="Arial" w:cs="Arial"/>
          <w:color w:val="000000"/>
          <w:sz w:val="22"/>
        </w:rPr>
      </w:pPr>
    </w:p>
    <w:p w14:paraId="5B4D2486" w14:textId="77777777" w:rsidR="00A54280" w:rsidRDefault="00A54280" w:rsidP="00AF06A9">
      <w:pPr>
        <w:spacing w:after="0" w:line="240" w:lineRule="auto"/>
        <w:rPr>
          <w:rFonts w:ascii="Arial" w:eastAsia="Times New Roman" w:hAnsi="Arial" w:cs="Arial"/>
          <w:color w:val="000000"/>
          <w:sz w:val="22"/>
        </w:rPr>
      </w:pPr>
    </w:p>
    <w:p w14:paraId="397F0D62" w14:textId="77777777" w:rsidR="00A54280" w:rsidRDefault="00A54280" w:rsidP="00AF06A9">
      <w:pPr>
        <w:spacing w:after="0" w:line="240" w:lineRule="auto"/>
        <w:rPr>
          <w:rFonts w:ascii="Arial" w:eastAsia="Times New Roman" w:hAnsi="Arial" w:cs="Arial"/>
          <w:color w:val="000000"/>
          <w:sz w:val="22"/>
        </w:rPr>
      </w:pPr>
    </w:p>
    <w:p w14:paraId="5A31473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lastRenderedPageBreak/>
        <w:t>Class Diagram</w:t>
      </w:r>
    </w:p>
    <w:p w14:paraId="2F86B27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4BE1CD92" wp14:editId="309826B1">
            <wp:extent cx="5401733" cy="858737"/>
            <wp:effectExtent l="0" t="0" r="0" b="0"/>
            <wp:docPr id="5" name="Afbeelding 5"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1156" cy="861825"/>
                    </a:xfrm>
                    <a:prstGeom prst="rect">
                      <a:avLst/>
                    </a:prstGeom>
                    <a:noFill/>
                    <a:ln>
                      <a:noFill/>
                    </a:ln>
                  </pic:spPr>
                </pic:pic>
              </a:graphicData>
            </a:graphic>
          </wp:inline>
        </w:drawing>
      </w:r>
    </w:p>
    <w:p w14:paraId="5D789D99"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7742DCC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5811272C" wp14:editId="251898C7">
            <wp:extent cx="5353643" cy="2573867"/>
            <wp:effectExtent l="0" t="0" r="0" b="0"/>
            <wp:docPr id="4" name="Afbeelding 4" descr="https://lh6.googleusercontent.com/_hJr-wiZK1vWwY-JoeoTmq-6TJJWdrEH2zoIDQLM70Nn-fKq2J7tcYYHn2_7AVY_2u5MLyTHASWYJ4sogjMxXasp4R5O65PAKz5HJq-rlrki9YL9D8AbbuL0hJFI7UhUq_md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_hJr-wiZK1vWwY-JoeoTmq-6TJJWdrEH2zoIDQLM70Nn-fKq2J7tcYYHn2_7AVY_2u5MLyTHASWYJ4sogjMxXasp4R5O65PAKz5HJq-rlrki9YL9D8AbbuL0hJFI7UhUq_mdIJ-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473" cy="2578112"/>
                    </a:xfrm>
                    <a:prstGeom prst="rect">
                      <a:avLst/>
                    </a:prstGeom>
                    <a:noFill/>
                    <a:ln>
                      <a:noFill/>
                    </a:ln>
                  </pic:spPr>
                </pic:pic>
              </a:graphicData>
            </a:graphic>
          </wp:inline>
        </w:drawing>
      </w:r>
    </w:p>
    <w:p w14:paraId="5B1CDB91" w14:textId="77777777" w:rsidR="00A54280" w:rsidRDefault="00A54280" w:rsidP="00A54280">
      <w:pPr>
        <w:spacing w:after="240" w:line="240" w:lineRule="auto"/>
        <w:rPr>
          <w:rFonts w:ascii="Arial" w:eastAsia="Times New Roman" w:hAnsi="Arial" w:cs="Arial"/>
          <w:color w:val="000000"/>
          <w:sz w:val="22"/>
        </w:rPr>
      </w:pPr>
    </w:p>
    <w:p w14:paraId="7D202DB4" w14:textId="77777777" w:rsidR="00AF06A9" w:rsidRPr="00AF06A9" w:rsidRDefault="00AF06A9" w:rsidP="00A54280">
      <w:pPr>
        <w:spacing w:after="24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Sequence Diagram</w:t>
      </w:r>
      <w:r w:rsidRPr="00AF06A9">
        <w:rPr>
          <w:rFonts w:ascii="Arial" w:eastAsia="Times New Roman" w:hAnsi="Arial" w:cs="Arial"/>
          <w:noProof/>
          <w:color w:val="000000"/>
          <w:sz w:val="22"/>
        </w:rPr>
        <w:drawing>
          <wp:inline distT="0" distB="0" distL="0" distR="0" wp14:anchorId="3BA9E34F" wp14:editId="7F821F71">
            <wp:extent cx="5494867" cy="3036266"/>
            <wp:effectExtent l="0" t="0" r="0" b="0"/>
            <wp:docPr id="3" name="Afbeelding 3" descr="https://lh4.googleusercontent.com/BU28jQFd3eJOXdcguMX2rewdK3xmQRvOc6W76Dz5vOJDEBenjITJFR6LV_ws0CB-njTMtfwLq7ggk_7s4RVqCRKDPegQ4qjnJvKDT2o6vtgf6dQoNBPUs6Rt144zwOdS8hDn2_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BU28jQFd3eJOXdcguMX2rewdK3xmQRvOc6W76Dz5vOJDEBenjITJFR6LV_ws0CB-njTMtfwLq7ggk_7s4RVqCRKDPegQ4qjnJvKDT2o6vtgf6dQoNBPUs6Rt144zwOdS8hDn2_r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1513" cy="3039938"/>
                    </a:xfrm>
                    <a:prstGeom prst="rect">
                      <a:avLst/>
                    </a:prstGeom>
                    <a:noFill/>
                    <a:ln>
                      <a:noFill/>
                    </a:ln>
                  </pic:spPr>
                </pic:pic>
              </a:graphicData>
            </a:graphic>
          </wp:inline>
        </w:drawing>
      </w:r>
    </w:p>
    <w:p w14:paraId="56863F09" w14:textId="77777777" w:rsidR="00AF06A9" w:rsidRPr="00A54280" w:rsidRDefault="00AF06A9" w:rsidP="00A54280">
      <w:pPr>
        <w:pStyle w:val="Sectiekop"/>
        <w:rPr>
          <w:szCs w:val="22"/>
        </w:rPr>
      </w:pPr>
      <w:bookmarkStart w:id="12" w:name="_Toc463811796"/>
      <w:r w:rsidRPr="00A54280">
        <w:lastRenderedPageBreak/>
        <w:t>Opdracht 3.b</w:t>
      </w:r>
      <w:bookmarkEnd w:id="12"/>
    </w:p>
    <w:p w14:paraId="772D24C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Passende architectuur</w:t>
      </w:r>
    </w:p>
    <w:p w14:paraId="19E9688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 hoogste </w:t>
      </w:r>
      <w:r w:rsidR="00CE042F">
        <w:rPr>
          <w:rFonts w:ascii="Arial" w:eastAsia="Times New Roman" w:hAnsi="Arial" w:cs="Arial"/>
          <w:color w:val="000000"/>
          <w:sz w:val="22"/>
        </w:rPr>
        <w:t>waarde</w:t>
      </w:r>
      <w:r w:rsidRPr="00AF06A9">
        <w:rPr>
          <w:rFonts w:ascii="Arial" w:eastAsia="Times New Roman" w:hAnsi="Arial" w:cs="Arial"/>
          <w:color w:val="000000"/>
          <w:sz w:val="22"/>
        </w:rPr>
        <w:t xml:space="preserve"> van layered </w:t>
      </w:r>
      <w:r w:rsidR="00CE042F" w:rsidRPr="00AF06A9">
        <w:rPr>
          <w:rFonts w:ascii="Arial" w:eastAsia="Times New Roman" w:hAnsi="Arial" w:cs="Arial"/>
          <w:color w:val="000000"/>
          <w:sz w:val="22"/>
        </w:rPr>
        <w:t>architectuur</w:t>
      </w:r>
      <w:r w:rsidRPr="00AF06A9">
        <w:rPr>
          <w:rFonts w:ascii="Arial" w:eastAsia="Times New Roman" w:hAnsi="Arial" w:cs="Arial"/>
          <w:color w:val="000000"/>
          <w:sz w:val="22"/>
        </w:rPr>
        <w:t xml:space="preserve"> is dat de verschillende layers, hun eigen verantwoordelijkheid hebben. Dit zorgt voor waarde bij de klant. Bijvoorbeeld: de klant komt alleen in contact met de </w:t>
      </w:r>
      <w:r w:rsidR="00CE042F" w:rsidRPr="00AF06A9">
        <w:rPr>
          <w:rFonts w:ascii="Arial" w:eastAsia="Times New Roman" w:hAnsi="Arial" w:cs="Arial"/>
          <w:color w:val="000000"/>
          <w:sz w:val="22"/>
        </w:rPr>
        <w:t>userinterface</w:t>
      </w:r>
      <w:r w:rsidRPr="00AF06A9">
        <w:rPr>
          <w:rFonts w:ascii="Arial" w:eastAsia="Times New Roman" w:hAnsi="Arial" w:cs="Arial"/>
          <w:color w:val="000000"/>
          <w:sz w:val="22"/>
        </w:rPr>
        <w:t xml:space="preserve"> waar de business logic zich niet in bevindt. De business logic </w:t>
      </w:r>
      <w:r w:rsidR="00CE042F" w:rsidRPr="00AF06A9">
        <w:rPr>
          <w:rFonts w:ascii="Arial" w:eastAsia="Times New Roman" w:hAnsi="Arial" w:cs="Arial"/>
          <w:color w:val="000000"/>
          <w:sz w:val="22"/>
        </w:rPr>
        <w:t>bevindt</w:t>
      </w:r>
      <w:r w:rsidRPr="00AF06A9">
        <w:rPr>
          <w:rFonts w:ascii="Arial" w:eastAsia="Times New Roman" w:hAnsi="Arial" w:cs="Arial"/>
          <w:color w:val="000000"/>
          <w:sz w:val="22"/>
        </w:rPr>
        <w:t xml:space="preserve"> zich in een andere layer. De data layer zorgt voor de afhandeling van de database.</w:t>
      </w:r>
    </w:p>
    <w:p w14:paraId="2A5AA794"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72DBB1A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Deze layer architectuur zorgt dat de code makkelijker begrijpbaar en te ontwikkelen is. </w:t>
      </w:r>
    </w:p>
    <w:p w14:paraId="713A57A9" w14:textId="77777777" w:rsidR="00AF06A9" w:rsidRPr="00AF06A9" w:rsidRDefault="00A41035"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Bug fixen</w:t>
      </w:r>
      <w:r w:rsidR="00AF06A9" w:rsidRPr="00AF06A9">
        <w:rPr>
          <w:rFonts w:ascii="Arial" w:eastAsia="Times New Roman" w:hAnsi="Arial" w:cs="Arial"/>
          <w:color w:val="000000"/>
          <w:sz w:val="22"/>
        </w:rPr>
        <w:t xml:space="preserve"> gaat dan ook makkelijker, sneller en overzichtelijker. Testen in deze architectuur is ook makkelijk omdat het modulair is. Veranderen en toevoegen van nieuwe technologie is hierdoor efficiënter.</w:t>
      </w:r>
    </w:p>
    <w:p w14:paraId="6641D71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6E49DF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noProof/>
          <w:color w:val="000000"/>
          <w:sz w:val="22"/>
        </w:rPr>
        <w:drawing>
          <wp:inline distT="0" distB="0" distL="0" distR="0" wp14:anchorId="3DFD38C6" wp14:editId="3677CE2F">
            <wp:extent cx="3314700" cy="4160520"/>
            <wp:effectExtent l="0" t="0" r="0" b="0"/>
            <wp:docPr id="2" name="Afbeelding 2" descr="https://lh3.googleusercontent.com/JlrsS5DKfZMrHiEHuoBeHDS3x1jBqWvfkMeKX5TdYdQKIttfBR7fkgs1vlXxonRfOEFaBKT8eq--gZ_m_K5TY8tWeXpruZnrJPaPlqkG0Q1R5UwIg7ppac3a558cg5UGnADOTV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JlrsS5DKfZMrHiEHuoBeHDS3x1jBqWvfkMeKX5TdYdQKIttfBR7fkgs1vlXxonRfOEFaBKT8eq--gZ_m_K5TY8tWeXpruZnrJPaPlqkG0Q1R5UwIg7ppac3a558cg5UGnADOTVV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4160520"/>
                    </a:xfrm>
                    <a:prstGeom prst="rect">
                      <a:avLst/>
                    </a:prstGeom>
                    <a:noFill/>
                    <a:ln>
                      <a:noFill/>
                    </a:ln>
                  </pic:spPr>
                </pic:pic>
              </a:graphicData>
            </a:graphic>
          </wp:inline>
        </w:drawing>
      </w:r>
    </w:p>
    <w:p w14:paraId="0B8BD635" w14:textId="77777777" w:rsidR="00AF06A9" w:rsidRDefault="00AF06A9" w:rsidP="00AF06A9">
      <w:pPr>
        <w:spacing w:after="240" w:line="240" w:lineRule="auto"/>
        <w:rPr>
          <w:rFonts w:ascii="Times New Roman" w:eastAsia="Times New Roman" w:hAnsi="Times New Roman" w:cs="Times New Roman"/>
          <w:sz w:val="24"/>
          <w:szCs w:val="24"/>
        </w:rPr>
      </w:pPr>
    </w:p>
    <w:p w14:paraId="0EA576D0" w14:textId="77777777" w:rsidR="00A54280" w:rsidRPr="00AF06A9" w:rsidRDefault="00A54280" w:rsidP="00AF06A9">
      <w:pPr>
        <w:spacing w:after="240" w:line="240" w:lineRule="auto"/>
        <w:rPr>
          <w:rFonts w:ascii="Times New Roman" w:eastAsia="Times New Roman" w:hAnsi="Times New Roman" w:cs="Times New Roman"/>
          <w:sz w:val="24"/>
          <w:szCs w:val="24"/>
        </w:rPr>
      </w:pPr>
    </w:p>
    <w:p w14:paraId="7CCBCEF1" w14:textId="77777777" w:rsidR="00AF06A9" w:rsidRPr="00AF06A9" w:rsidRDefault="00AF06A9" w:rsidP="003446C6">
      <w:pPr>
        <w:pStyle w:val="Sectiekop"/>
        <w:rPr>
          <w:rFonts w:ascii="Times New Roman" w:hAnsi="Times New Roman" w:cs="Times New Roman"/>
          <w:szCs w:val="24"/>
        </w:rPr>
      </w:pPr>
      <w:bookmarkStart w:id="13" w:name="_Toc463811797"/>
      <w:r w:rsidRPr="00AF06A9">
        <w:lastRenderedPageBreak/>
        <w:t>Opdracht 3.c</w:t>
      </w:r>
      <w:bookmarkEnd w:id="13"/>
    </w:p>
    <w:p w14:paraId="31CEFB66"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Gebruik maken van design patterns onder andere singleton en strategy-pattern. Dit is een vorm van abstract level van reuse. Daarnaast zullen we gebruik maken van library`s zoals apache.common.io waar nodig. Deze object level reuse is een goede manier om een bepaalde functie sneller te ontwikkelen. Wij gaan gebruik maken van spring boot dit is een </w:t>
      </w:r>
      <w:r w:rsidR="00A41035" w:rsidRPr="00AF06A9">
        <w:rPr>
          <w:rFonts w:ascii="Arial" w:eastAsia="Times New Roman" w:hAnsi="Arial" w:cs="Arial"/>
          <w:color w:val="000000"/>
          <w:sz w:val="22"/>
        </w:rPr>
        <w:t>goed</w:t>
      </w:r>
      <w:r w:rsidRPr="00AF06A9">
        <w:rPr>
          <w:rFonts w:ascii="Arial" w:eastAsia="Times New Roman" w:hAnsi="Arial" w:cs="Arial"/>
          <w:color w:val="000000"/>
          <w:sz w:val="22"/>
        </w:rPr>
        <w:t xml:space="preserve"> voorbeeld voor component level reuse, Het zorgt voor de database connectie door alleen de configuratie.xml aan te passen.</w:t>
      </w:r>
    </w:p>
    <w:p w14:paraId="6C8F37A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We geen gebruik maken commercial off the shelf producten maar dit system level reuse is in sommige situatie een goed alternatief. Het verkrijgen van expertise is ook makkelijker omdat er meer mensen zijn die met een </w:t>
      </w:r>
      <w:r w:rsidR="00A41035" w:rsidRPr="00AF06A9">
        <w:rPr>
          <w:rFonts w:ascii="Arial" w:eastAsia="Times New Roman" w:hAnsi="Arial" w:cs="Arial"/>
          <w:color w:val="000000"/>
          <w:sz w:val="22"/>
        </w:rPr>
        <w:t>COTS-systeem</w:t>
      </w:r>
      <w:r w:rsidRPr="00AF06A9">
        <w:rPr>
          <w:rFonts w:ascii="Arial" w:eastAsia="Times New Roman" w:hAnsi="Arial" w:cs="Arial"/>
          <w:color w:val="000000"/>
          <w:sz w:val="22"/>
        </w:rPr>
        <w:t xml:space="preserve"> hebben gewerkt dan een nog te ontwikkelen systeem.</w:t>
      </w:r>
    </w:p>
    <w:p w14:paraId="4D577D20" w14:textId="77777777" w:rsidR="003446C6" w:rsidRPr="00AF06A9" w:rsidRDefault="003446C6" w:rsidP="003446C6">
      <w:pPr>
        <w:pStyle w:val="Sectiekop"/>
        <w:rPr>
          <w:rFonts w:ascii="Times New Roman" w:hAnsi="Times New Roman" w:cs="Times New Roman"/>
          <w:szCs w:val="24"/>
        </w:rPr>
      </w:pPr>
      <w:bookmarkStart w:id="14" w:name="_Toc463811798"/>
      <w:r>
        <w:t>Opdracht 4.</w:t>
      </w:r>
      <w:r w:rsidR="00602A41">
        <w:t>a</w:t>
      </w:r>
      <w:bookmarkEnd w:id="14"/>
    </w:p>
    <w:p w14:paraId="306824F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Maak een risicoanalyse voor het project en beschrijf hoe je dit risico gaat managen.</w:t>
      </w:r>
    </w:p>
    <w:p w14:paraId="265E161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 xml:space="preserve">Risico identificatie - </w:t>
      </w:r>
      <w:r w:rsidRPr="00AF06A9">
        <w:rPr>
          <w:rFonts w:ascii="Arial" w:eastAsia="Times New Roman" w:hAnsi="Arial" w:cs="Arial"/>
          <w:color w:val="000000"/>
          <w:sz w:val="22"/>
        </w:rPr>
        <w:t xml:space="preserve">Risico identificatie is afhankelijk van de omgeving waarin het systeem wordt gebruikt. Risico’s kunnen ontstaan door interacties tussen het systeem en buitengewone condities van de operationele omgeving. </w:t>
      </w:r>
    </w:p>
    <w:p w14:paraId="0282DA83"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710578C0" w14:textId="77777777" w:rsidR="00AF06A9" w:rsidRPr="00602A41" w:rsidRDefault="00A41035" w:rsidP="00602A41">
      <w:pPr>
        <w:pStyle w:val="Tekstvoorsubsectie"/>
        <w:rPr>
          <w:rFonts w:ascii="Times New Roman" w:hAnsi="Times New Roman" w:cs="Times New Roman"/>
          <w:b/>
          <w:bCs/>
          <w:sz w:val="32"/>
          <w:szCs w:val="27"/>
        </w:rPr>
      </w:pPr>
      <w:r w:rsidRPr="00602A41">
        <w:rPr>
          <w:sz w:val="28"/>
        </w:rPr>
        <w:t>Risicoanalyse</w:t>
      </w:r>
      <w:r w:rsidR="00AF06A9" w:rsidRPr="00602A41">
        <w:rPr>
          <w:sz w:val="28"/>
        </w:rPr>
        <w:t xml:space="preserve"> checklist</w:t>
      </w:r>
    </w:p>
    <w:p w14:paraId="79F6618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Stap 1: Identificeer kritieke onderdelen van het systeem</w:t>
      </w:r>
    </w:p>
    <w:p w14:paraId="7C093C1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In een tabel zijn de kritieke onderdelen van de pc-builder opgenomen, met een motivatie waarom deze onderdelen kritiek zijn. Onder ‘kritiek’ wordt hier verstaan een veiligheidsrisico lopend.</w:t>
      </w:r>
    </w:p>
    <w:p w14:paraId="0953C894"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E42977A"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Stap 2: In een tabel wordt weergegeven wat het risico is van een gebeurtenis, rekening houdend met de volgende variabelen:</w:t>
      </w:r>
    </w:p>
    <w:p w14:paraId="0BBA08A0" w14:textId="77777777" w:rsidR="00AF06A9" w:rsidRPr="00AF06A9" w:rsidRDefault="00AF06A9" w:rsidP="00AF06A9">
      <w:pPr>
        <w:numPr>
          <w:ilvl w:val="0"/>
          <w:numId w:val="18"/>
        </w:numPr>
        <w:spacing w:after="0" w:line="240" w:lineRule="auto"/>
        <w:textAlignment w:val="baseline"/>
        <w:rPr>
          <w:rFonts w:ascii="Arial" w:eastAsia="Times New Roman" w:hAnsi="Arial" w:cs="Arial"/>
          <w:color w:val="000000"/>
          <w:sz w:val="22"/>
        </w:rPr>
      </w:pPr>
      <w:r w:rsidRPr="00AF06A9">
        <w:rPr>
          <w:rFonts w:ascii="Arial" w:eastAsia="Times New Roman" w:hAnsi="Arial" w:cs="Arial"/>
          <w:color w:val="000000"/>
          <w:sz w:val="22"/>
        </w:rPr>
        <w:t>de impact van een gebeurtenis;</w:t>
      </w:r>
    </w:p>
    <w:p w14:paraId="7AE9ABC7" w14:textId="77777777" w:rsidR="00AF06A9" w:rsidRPr="00AF06A9" w:rsidRDefault="00AF06A9" w:rsidP="00AF06A9">
      <w:pPr>
        <w:numPr>
          <w:ilvl w:val="0"/>
          <w:numId w:val="18"/>
        </w:numPr>
        <w:spacing w:after="0" w:line="240" w:lineRule="auto"/>
        <w:textAlignment w:val="baseline"/>
        <w:rPr>
          <w:rFonts w:ascii="Arial" w:eastAsia="Times New Roman" w:hAnsi="Arial" w:cs="Arial"/>
          <w:color w:val="000000"/>
          <w:sz w:val="22"/>
        </w:rPr>
      </w:pPr>
      <w:r w:rsidRPr="00AF06A9">
        <w:rPr>
          <w:rFonts w:ascii="Arial" w:eastAsia="Times New Roman" w:hAnsi="Arial" w:cs="Arial"/>
          <w:color w:val="000000"/>
          <w:sz w:val="22"/>
        </w:rPr>
        <w:t>de kans dat de gebeurtenis optreedt;</w:t>
      </w:r>
    </w:p>
    <w:p w14:paraId="716FE056" w14:textId="77777777" w:rsidR="00AF06A9" w:rsidRPr="00AF06A9" w:rsidRDefault="00AF06A9" w:rsidP="00AF06A9">
      <w:pPr>
        <w:numPr>
          <w:ilvl w:val="0"/>
          <w:numId w:val="18"/>
        </w:numPr>
        <w:spacing w:after="0" w:line="240" w:lineRule="auto"/>
        <w:textAlignment w:val="baseline"/>
        <w:rPr>
          <w:rFonts w:ascii="Arial" w:eastAsia="Times New Roman" w:hAnsi="Arial" w:cs="Arial"/>
          <w:color w:val="000000"/>
          <w:sz w:val="22"/>
        </w:rPr>
      </w:pPr>
      <w:r w:rsidRPr="00AF06A9">
        <w:rPr>
          <w:rFonts w:ascii="Arial" w:eastAsia="Times New Roman" w:hAnsi="Arial" w:cs="Arial"/>
          <w:color w:val="000000"/>
          <w:sz w:val="22"/>
        </w:rPr>
        <w:t>de schade bij het optreden van de gebeurtenis.</w:t>
      </w:r>
    </w:p>
    <w:p w14:paraId="6BFE249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Aan de impact van een gebeurtenis wordt een ‘rating’ toegekend tussen A (verwaarloosbaar risico) en E (hoog risico). De rating is in deze risicoanalyse al gecorrigeerd voor de reeds genomen maatregelen, waardoor het risico gereduceerd dan wel ondervangen is.</w:t>
      </w:r>
    </w:p>
    <w:p w14:paraId="0FCDF37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Schematisch kunnen we dit als volgt weergeven: </w:t>
      </w:r>
    </w:p>
    <w:tbl>
      <w:tblPr>
        <w:tblW w:w="0" w:type="auto"/>
        <w:tblCellMar>
          <w:top w:w="15" w:type="dxa"/>
          <w:left w:w="15" w:type="dxa"/>
          <w:bottom w:w="15" w:type="dxa"/>
          <w:right w:w="15" w:type="dxa"/>
        </w:tblCellMar>
        <w:tblLook w:val="04A0" w:firstRow="1" w:lastRow="0" w:firstColumn="1" w:lastColumn="0" w:noHBand="0" w:noVBand="1"/>
      </w:tblPr>
      <w:tblGrid>
        <w:gridCol w:w="871"/>
        <w:gridCol w:w="3439"/>
        <w:gridCol w:w="785"/>
      </w:tblGrid>
      <w:tr w:rsidR="00AF06A9" w:rsidRPr="00AF06A9" w14:paraId="46DCECCC" w14:textId="77777777" w:rsidTr="00AF06A9">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1205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3D30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Schade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45AF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kans</w:t>
            </w:r>
          </w:p>
          <w:p w14:paraId="6023576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(in %)</w:t>
            </w:r>
          </w:p>
        </w:tc>
      </w:tr>
      <w:tr w:rsidR="00AF06A9" w:rsidRPr="00AF06A9" w14:paraId="27611EA6" w14:textId="77777777" w:rsidTr="00AF06A9">
        <w:trPr>
          <w:trHeight w:val="1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53AE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1A63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Mysql is 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32F800"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5</w:t>
            </w:r>
          </w:p>
        </w:tc>
      </w:tr>
      <w:tr w:rsidR="00AF06A9" w:rsidRPr="00AF06A9" w14:paraId="152AA717"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1898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5642C"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Library wordt niet meer geupdate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0AFF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35</w:t>
            </w:r>
          </w:p>
        </w:tc>
      </w:tr>
      <w:tr w:rsidR="00AF06A9" w:rsidRPr="00AF06A9" w14:paraId="4EDFBCAA"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8DE7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758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Crawler werkt niet meer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80D37"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25</w:t>
            </w:r>
          </w:p>
        </w:tc>
      </w:tr>
      <w:tr w:rsidR="00AF06A9" w:rsidRPr="00AF06A9" w14:paraId="4E4FF9E2"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59CBF"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lastRenderedPageBreak/>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B472C" w14:textId="77777777" w:rsidR="00AF06A9" w:rsidRPr="00AF06A9" w:rsidRDefault="00AF06A9" w:rsidP="00AF06A9">
            <w:pPr>
              <w:spacing w:after="0" w:line="240" w:lineRule="auto"/>
              <w:rPr>
                <w:rFonts w:ascii="Times New Roman" w:eastAsia="Times New Roman" w:hAnsi="Times New Roman" w:cs="Times New Roman"/>
                <w:sz w:val="24"/>
                <w:szCs w:val="24"/>
                <w:lang w:val="en-US"/>
              </w:rPr>
            </w:pPr>
            <w:r w:rsidRPr="00AF06A9">
              <w:rPr>
                <w:rFonts w:ascii="Arial" w:eastAsia="Times New Roman" w:hAnsi="Arial" w:cs="Arial"/>
                <w:color w:val="000000"/>
                <w:sz w:val="22"/>
                <w:lang w:val="en-US"/>
              </w:rPr>
              <w:t>Security leak in eigen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61929"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10</w:t>
            </w:r>
          </w:p>
        </w:tc>
      </w:tr>
      <w:tr w:rsidR="00AF06A9" w:rsidRPr="00AF06A9" w14:paraId="4E62D0E1"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23195"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52335" w14:textId="77777777" w:rsidR="00AF06A9" w:rsidRPr="00AF06A9" w:rsidRDefault="00AF06A9" w:rsidP="00AF06A9">
            <w:pPr>
              <w:spacing w:after="0" w:line="240" w:lineRule="auto"/>
              <w:rPr>
                <w:rFonts w:ascii="Times New Roman" w:eastAsia="Times New Roman" w:hAnsi="Times New Roman" w:cs="Times New Roman"/>
                <w:sz w:val="24"/>
                <w:szCs w:val="24"/>
                <w:lang w:val="en-US"/>
              </w:rPr>
            </w:pPr>
            <w:r w:rsidRPr="00AF06A9">
              <w:rPr>
                <w:rFonts w:ascii="Arial" w:eastAsia="Times New Roman" w:hAnsi="Arial" w:cs="Arial"/>
                <w:color w:val="000000"/>
                <w:sz w:val="22"/>
                <w:lang w:val="en-US"/>
              </w:rPr>
              <w:t>Security leak in een library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44685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2</w:t>
            </w:r>
          </w:p>
        </w:tc>
      </w:tr>
      <w:tr w:rsidR="00AF06A9" w:rsidRPr="00AF06A9" w14:paraId="0A381D69" w14:textId="77777777" w:rsidTr="00AF0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41F5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2C052"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Website werkt niet meer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8C55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5</w:t>
            </w:r>
          </w:p>
        </w:tc>
      </w:tr>
    </w:tbl>
    <w:p w14:paraId="25CD0775" w14:textId="77777777" w:rsidR="00AF06A9" w:rsidRPr="00AF06A9" w:rsidRDefault="00AF06A9" w:rsidP="00AF06A9">
      <w:pPr>
        <w:spacing w:after="240" w:line="240" w:lineRule="auto"/>
        <w:rPr>
          <w:rFonts w:ascii="Times New Roman" w:eastAsia="Times New Roman" w:hAnsi="Times New Roman" w:cs="Times New Roman"/>
          <w:sz w:val="24"/>
          <w:szCs w:val="24"/>
        </w:rPr>
      </w:pPr>
    </w:p>
    <w:p w14:paraId="45A3E3D4" w14:textId="77777777" w:rsidR="00602A41" w:rsidRDefault="00602A41" w:rsidP="00AF06A9">
      <w:pPr>
        <w:spacing w:after="0" w:line="240" w:lineRule="auto"/>
        <w:rPr>
          <w:rFonts w:ascii="Arial" w:eastAsia="Times New Roman" w:hAnsi="Arial" w:cs="Arial"/>
          <w:b/>
          <w:bCs/>
          <w:color w:val="000000"/>
          <w:sz w:val="22"/>
        </w:rPr>
      </w:pPr>
    </w:p>
    <w:p w14:paraId="3B680B1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Risk analysis and classification -</w:t>
      </w:r>
      <w:r w:rsidRPr="00AF06A9">
        <w:rPr>
          <w:rFonts w:ascii="Arial" w:eastAsia="Times New Roman" w:hAnsi="Arial" w:cs="Arial"/>
          <w:color w:val="000000"/>
          <w:sz w:val="22"/>
        </w:rPr>
        <w:t xml:space="preserve"> Elk risico wordt als afzonderlijk beschouwd. De serieus potentiele en de onwaarschijnlijke risico’s worden geselecteerd voor verdere analyse.</w:t>
      </w:r>
    </w:p>
    <w:p w14:paraId="217D56DB"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In deze fase worden bepaalde risico’s terzijde gelaten, dit heeft te maken met het feit dat ze onwaarschijnlijk zijn en niet detecteerbaar zijn door het systeem. </w:t>
      </w:r>
    </w:p>
    <w:p w14:paraId="6079D491"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3CDCA3AE" w14:textId="588EC92F"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 xml:space="preserve">Risk decomposition Each - </w:t>
      </w:r>
      <w:r w:rsidRPr="00AF06A9">
        <w:rPr>
          <w:rFonts w:ascii="Arial" w:eastAsia="Times New Roman" w:hAnsi="Arial" w:cs="Arial"/>
          <w:color w:val="000000"/>
          <w:sz w:val="22"/>
        </w:rPr>
        <w:t xml:space="preserve">Risico wordt geanalyseerd om mogelijke dieperliggende oorzaken te ontdekken van die risico. De dieperliggende problemen zijn de oorzaak van het falen van het systeem. Dit kunnen zowel hardware als software </w:t>
      </w:r>
      <w:r w:rsidR="00EB51D9" w:rsidRPr="00AF06A9">
        <w:rPr>
          <w:rFonts w:ascii="Arial" w:eastAsia="Times New Roman" w:hAnsi="Arial" w:cs="Arial"/>
          <w:color w:val="000000"/>
          <w:sz w:val="22"/>
        </w:rPr>
        <w:t>error</w:t>
      </w:r>
      <w:r w:rsidRPr="00AF06A9">
        <w:rPr>
          <w:rFonts w:ascii="Arial" w:eastAsia="Times New Roman" w:hAnsi="Arial" w:cs="Arial"/>
          <w:color w:val="000000"/>
          <w:sz w:val="22"/>
        </w:rPr>
        <w:t xml:space="preserve"> zijn.</w:t>
      </w:r>
    </w:p>
    <w:p w14:paraId="77801E5A"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919623A" w14:textId="5FA4BEC9"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Risk reduction</w:t>
      </w:r>
      <w:r w:rsidRPr="00AF06A9">
        <w:rPr>
          <w:rFonts w:ascii="Arial" w:eastAsia="Times New Roman" w:hAnsi="Arial" w:cs="Arial"/>
          <w:color w:val="000000"/>
          <w:sz w:val="22"/>
        </w:rPr>
        <w:t xml:space="preserve"> - Er worden voorstellen gemaakt om risico`s te beperken of risico`s weg te schrappen. Dit draagt aan systeem betrouwbaarheidseisen. Dit zorgt voor risk preventie en </w:t>
      </w:r>
      <w:r w:rsidR="00EB51D9" w:rsidRPr="00AF06A9">
        <w:rPr>
          <w:rFonts w:ascii="Arial" w:eastAsia="Times New Roman" w:hAnsi="Arial" w:cs="Arial"/>
          <w:color w:val="000000"/>
          <w:sz w:val="22"/>
        </w:rPr>
        <w:t>riskmanagement</w:t>
      </w:r>
      <w:r w:rsidRPr="00AF06A9">
        <w:rPr>
          <w:rFonts w:ascii="Arial" w:eastAsia="Times New Roman" w:hAnsi="Arial" w:cs="Arial"/>
          <w:color w:val="000000"/>
          <w:sz w:val="22"/>
        </w:rPr>
        <w:t>.</w:t>
      </w:r>
    </w:p>
    <w:p w14:paraId="2DDA048B" w14:textId="77777777" w:rsidR="00A54280" w:rsidRDefault="00A54280" w:rsidP="005B1271">
      <w:pPr>
        <w:pStyle w:val="Sectiekop"/>
      </w:pPr>
    </w:p>
    <w:p w14:paraId="1FED0830" w14:textId="77777777" w:rsidR="00A54280" w:rsidRDefault="00A54280" w:rsidP="00A54280"/>
    <w:p w14:paraId="635FDC0C" w14:textId="77777777" w:rsidR="00A54280" w:rsidRDefault="00A54280" w:rsidP="00A54280"/>
    <w:p w14:paraId="6F89A48E" w14:textId="77777777" w:rsidR="00A54280" w:rsidRDefault="00A54280" w:rsidP="00A54280"/>
    <w:p w14:paraId="0E7AC085" w14:textId="77777777" w:rsidR="00602A41" w:rsidRDefault="00602A41" w:rsidP="00A54280"/>
    <w:p w14:paraId="16385535" w14:textId="77777777" w:rsidR="00602A41" w:rsidRDefault="00602A41" w:rsidP="00A54280"/>
    <w:p w14:paraId="0A299026" w14:textId="77777777" w:rsidR="00602A41" w:rsidRDefault="00602A41" w:rsidP="00A54280"/>
    <w:p w14:paraId="778BB6A0" w14:textId="77777777" w:rsidR="00602A41" w:rsidRDefault="00602A41" w:rsidP="00A54280"/>
    <w:p w14:paraId="45EA1A80" w14:textId="77777777" w:rsidR="00602A41" w:rsidRDefault="00602A41" w:rsidP="00A54280"/>
    <w:p w14:paraId="41077C70" w14:textId="77777777" w:rsidR="00602A41" w:rsidRDefault="00602A41" w:rsidP="00A54280"/>
    <w:p w14:paraId="573DA9A8" w14:textId="77777777" w:rsidR="00A41035" w:rsidRDefault="00A41035" w:rsidP="00A54280"/>
    <w:p w14:paraId="73A26B1E" w14:textId="77777777" w:rsidR="00A41035" w:rsidRDefault="00A41035" w:rsidP="00A54280"/>
    <w:p w14:paraId="38F45CFA" w14:textId="77777777" w:rsidR="005B1271" w:rsidRPr="00AF06A9" w:rsidRDefault="005B1271" w:rsidP="005B1271">
      <w:pPr>
        <w:pStyle w:val="Sectiekop"/>
        <w:rPr>
          <w:rFonts w:ascii="Times New Roman" w:hAnsi="Times New Roman" w:cs="Times New Roman"/>
          <w:szCs w:val="24"/>
        </w:rPr>
      </w:pPr>
      <w:bookmarkStart w:id="15" w:name="_Toc463811799"/>
      <w:r>
        <w:lastRenderedPageBreak/>
        <w:t>Opdracht 4.b</w:t>
      </w:r>
      <w:bookmarkEnd w:id="15"/>
    </w:p>
    <w:p w14:paraId="119FBF0F"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38716CEE" w14:textId="274FCF02"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In software development komen changes altijd voor. Hierdoor is change management absoluut essentieel. De algemene </w:t>
      </w:r>
      <w:r w:rsidR="00D24119" w:rsidRPr="00AF06A9">
        <w:rPr>
          <w:rFonts w:ascii="Arial" w:eastAsia="Times New Roman" w:hAnsi="Arial" w:cs="Arial"/>
          <w:color w:val="000000"/>
          <w:sz w:val="22"/>
        </w:rPr>
        <w:t>proces</w:t>
      </w:r>
      <w:r w:rsidRPr="00AF06A9">
        <w:rPr>
          <w:rFonts w:ascii="Arial" w:eastAsia="Times New Roman" w:hAnsi="Arial" w:cs="Arial"/>
          <w:color w:val="000000"/>
          <w:sz w:val="22"/>
        </w:rPr>
        <w:t xml:space="preserve"> van het managen van changes noemen we </w:t>
      </w:r>
      <w:r w:rsidRPr="00D24119">
        <w:rPr>
          <w:rFonts w:ascii="Arial" w:eastAsia="Times New Roman" w:hAnsi="Arial" w:cs="Arial"/>
          <w:i/>
          <w:color w:val="000000"/>
          <w:sz w:val="22"/>
        </w:rPr>
        <w:t>Configuration Management</w:t>
      </w:r>
      <w:r w:rsidRPr="00AF06A9">
        <w:rPr>
          <w:rFonts w:ascii="Arial" w:eastAsia="Times New Roman" w:hAnsi="Arial" w:cs="Arial"/>
          <w:color w:val="000000"/>
          <w:sz w:val="22"/>
        </w:rPr>
        <w:t>.</w:t>
      </w:r>
    </w:p>
    <w:p w14:paraId="726CAF10" w14:textId="77777777" w:rsidR="00AF06A9" w:rsidRPr="00AF06A9" w:rsidRDefault="00AF06A9" w:rsidP="00A41035">
      <w:pPr>
        <w:spacing w:after="240" w:line="240" w:lineRule="auto"/>
        <w:rPr>
          <w:rFonts w:ascii="Times New Roman" w:eastAsia="Times New Roman" w:hAnsi="Times New Roman" w:cs="Times New Roman"/>
          <w:sz w:val="24"/>
          <w:szCs w:val="24"/>
        </w:rPr>
      </w:pPr>
      <w:r w:rsidRPr="00AF06A9">
        <w:rPr>
          <w:rFonts w:ascii="Times New Roman" w:eastAsia="Times New Roman" w:hAnsi="Times New Roman" w:cs="Times New Roman"/>
          <w:sz w:val="24"/>
          <w:szCs w:val="24"/>
        </w:rPr>
        <w:br/>
      </w:r>
      <w:r w:rsidRPr="00AF06A9">
        <w:rPr>
          <w:rFonts w:ascii="Arial" w:eastAsia="Times New Roman" w:hAnsi="Arial" w:cs="Arial"/>
          <w:b/>
          <w:bCs/>
          <w:color w:val="000000"/>
          <w:sz w:val="22"/>
        </w:rPr>
        <w:t>Versie management</w:t>
      </w:r>
    </w:p>
    <w:p w14:paraId="4E84F964"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Versiebeheer houdt correcties/vernieuwingen in het software centraal, hierbij worden wijzigingen geplaatst in een centrale repository. Dit zorgt ervoor dat ontwikkelaars makkelijk kunnen samenwerken. Ontwikkelaars kunnen elkaars werk downloaden, wijzigingen inbrengen en vervolgens uploaden naar een nieuwe versie.</w:t>
      </w:r>
    </w:p>
    <w:p w14:paraId="5E603F7A"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2D70167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System integration</w:t>
      </w:r>
    </w:p>
    <w:p w14:paraId="401AC9B1"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Als er onenigheden zijn in de ontwikkelde applicatie wil je de ontwikkelaarsteam hierbij niet betrekken. Je kan een eigen versie opslaan om dit probleem te omzeilen. Denk hier bijvoorbeeld aan versie x.x.1.</w:t>
      </w:r>
      <w:r w:rsidRPr="00AF06A9">
        <w:rPr>
          <w:rFonts w:ascii="Arial" w:eastAsia="Times New Roman" w:hAnsi="Arial" w:cs="Arial"/>
          <w:color w:val="242729"/>
          <w:sz w:val="23"/>
          <w:szCs w:val="23"/>
          <w:shd w:val="clear" w:color="auto" w:fill="FFFFFF"/>
        </w:rPr>
        <w:t xml:space="preserve"> We zullen git branch functionaliteit gebruiken om dit te doen.</w:t>
      </w:r>
    </w:p>
    <w:p w14:paraId="5EB86BCF"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640CBC3D"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b/>
          <w:bCs/>
          <w:color w:val="000000"/>
          <w:sz w:val="22"/>
        </w:rPr>
        <w:t>Problem tracking</w:t>
      </w:r>
    </w:p>
    <w:p w14:paraId="579E5A68" w14:textId="77777777" w:rsidR="00AF06A9" w:rsidRPr="00AF06A9" w:rsidRDefault="00AF06A9" w:rsidP="00AF06A9">
      <w:pPr>
        <w:spacing w:after="0" w:line="240" w:lineRule="auto"/>
        <w:rPr>
          <w:rFonts w:ascii="Times New Roman" w:eastAsia="Times New Roman" w:hAnsi="Times New Roman" w:cs="Times New Roman"/>
          <w:sz w:val="24"/>
          <w:szCs w:val="24"/>
        </w:rPr>
      </w:pPr>
      <w:r w:rsidRPr="00AF06A9">
        <w:rPr>
          <w:rFonts w:ascii="Arial" w:eastAsia="Times New Roman" w:hAnsi="Arial" w:cs="Arial"/>
          <w:color w:val="000000"/>
          <w:sz w:val="22"/>
        </w:rPr>
        <w:t xml:space="preserve">Eigen bug </w:t>
      </w:r>
      <w:r w:rsidR="00A41035" w:rsidRPr="00AF06A9">
        <w:rPr>
          <w:rFonts w:ascii="Arial" w:eastAsia="Times New Roman" w:hAnsi="Arial" w:cs="Arial"/>
          <w:color w:val="000000"/>
          <w:sz w:val="22"/>
        </w:rPr>
        <w:t>meldt</w:t>
      </w:r>
      <w:r w:rsidRPr="00AF06A9">
        <w:rPr>
          <w:rFonts w:ascii="Arial" w:eastAsia="Times New Roman" w:hAnsi="Arial" w:cs="Arial"/>
          <w:color w:val="000000"/>
          <w:sz w:val="22"/>
        </w:rPr>
        <w:t xml:space="preserve"> functie, geïntegreerd in JIRA Software, zal gebruikt worden als basis voor probleem tracking. Bugs en probleem software helpt </w:t>
      </w:r>
      <w:r w:rsidR="00A41035" w:rsidRPr="00AF06A9">
        <w:rPr>
          <w:rFonts w:ascii="Arial" w:eastAsia="Times New Roman" w:hAnsi="Arial" w:cs="Arial"/>
          <w:color w:val="000000"/>
          <w:sz w:val="22"/>
        </w:rPr>
        <w:t>softwareontwikkelaars</w:t>
      </w:r>
      <w:r w:rsidRPr="00AF06A9">
        <w:rPr>
          <w:rFonts w:ascii="Arial" w:eastAsia="Times New Roman" w:hAnsi="Arial" w:cs="Arial"/>
          <w:color w:val="000000"/>
          <w:sz w:val="22"/>
        </w:rPr>
        <w:t xml:space="preserve"> naar het vinden, opslaan en het volgen van bugs. Daarnaast kan het makkelijk gekoppeld worden aan de ontwikkelaar. </w:t>
      </w:r>
    </w:p>
    <w:p w14:paraId="70FF3759" w14:textId="77777777" w:rsidR="00AF06A9" w:rsidRPr="00AF06A9" w:rsidRDefault="00AF06A9" w:rsidP="00AF06A9">
      <w:pPr>
        <w:spacing w:after="0" w:line="240" w:lineRule="auto"/>
        <w:rPr>
          <w:rFonts w:ascii="Times New Roman" w:eastAsia="Times New Roman" w:hAnsi="Times New Roman" w:cs="Times New Roman"/>
          <w:sz w:val="24"/>
          <w:szCs w:val="24"/>
        </w:rPr>
      </w:pPr>
    </w:p>
    <w:p w14:paraId="09FB3CEF" w14:textId="77777777" w:rsidR="003446C6" w:rsidRPr="003446C6" w:rsidRDefault="003446C6" w:rsidP="003446C6">
      <w:pPr>
        <w:pStyle w:val="Sectiekop"/>
        <w:rPr>
          <w:rFonts w:ascii="Times New Roman" w:hAnsi="Times New Roman" w:cs="Times New Roman"/>
          <w:szCs w:val="24"/>
          <w:lang w:val="en-US"/>
        </w:rPr>
      </w:pPr>
      <w:bookmarkStart w:id="16" w:name="_Toc463811800"/>
      <w:r w:rsidRPr="003446C6">
        <w:rPr>
          <w:lang w:val="en-US"/>
        </w:rPr>
        <w:t>Opdracht 4.</w:t>
      </w:r>
      <w:r>
        <w:rPr>
          <w:lang w:val="en-US"/>
        </w:rPr>
        <w:t>c</w:t>
      </w:r>
      <w:bookmarkEnd w:id="16"/>
    </w:p>
    <w:p w14:paraId="4BA2499B" w14:textId="2E505029" w:rsidR="004E0077" w:rsidRPr="002E4510" w:rsidRDefault="00886914" w:rsidP="002E4510">
      <w:pPr>
        <w:pStyle w:val="Lijstalinea"/>
        <w:numPr>
          <w:ilvl w:val="0"/>
          <w:numId w:val="20"/>
        </w:numPr>
        <w:spacing w:after="0"/>
        <w:rPr>
          <w:rFonts w:ascii="Arial" w:eastAsia="Times New Roman" w:hAnsi="Arial" w:cs="Arial"/>
          <w:color w:val="000000"/>
          <w:sz w:val="22"/>
        </w:rPr>
      </w:pPr>
      <w:r w:rsidRPr="002E4510">
        <w:rPr>
          <w:rFonts w:ascii="Arial" w:eastAsia="Times New Roman" w:hAnsi="Arial" w:cs="Arial"/>
          <w:b/>
          <w:color w:val="000000"/>
          <w:sz w:val="22"/>
          <w:lang w:val="en-US"/>
        </w:rPr>
        <w:t xml:space="preserve">De Process Measurement Attributes </w:t>
      </w:r>
      <w:r w:rsidRPr="002E4510">
        <w:rPr>
          <w:rFonts w:ascii="Arial" w:eastAsia="Times New Roman" w:hAnsi="Arial" w:cs="Arial"/>
          <w:color w:val="000000"/>
          <w:sz w:val="22"/>
        </w:rPr>
        <w:t xml:space="preserve">van de pc-builder worden gemeten. Het is de bedoeling dat de maatregelen worden verbeterd volgens de doelstellingen van de organisatie die betrokken is bij de procesverbetering. </w:t>
      </w:r>
      <w:r w:rsidR="003D3E69" w:rsidRPr="002E4510">
        <w:rPr>
          <w:rFonts w:ascii="Arial" w:eastAsia="Times New Roman" w:hAnsi="Arial" w:cs="Arial"/>
          <w:color w:val="000000"/>
          <w:sz w:val="22"/>
        </w:rPr>
        <w:t xml:space="preserve">We doen dit om te kijken of </w:t>
      </w:r>
      <w:r w:rsidR="002E4510" w:rsidRPr="002E4510">
        <w:rPr>
          <w:rFonts w:ascii="Arial" w:eastAsia="Times New Roman" w:hAnsi="Arial" w:cs="Arial"/>
          <w:color w:val="000000"/>
          <w:sz w:val="22"/>
        </w:rPr>
        <w:t>procesverbetering</w:t>
      </w:r>
      <w:r w:rsidR="003D3E69" w:rsidRPr="002E4510">
        <w:rPr>
          <w:rFonts w:ascii="Arial" w:eastAsia="Times New Roman" w:hAnsi="Arial" w:cs="Arial"/>
          <w:color w:val="000000"/>
          <w:sz w:val="22"/>
        </w:rPr>
        <w:t xml:space="preserve"> effectief is gebleken of niet.</w:t>
      </w:r>
    </w:p>
    <w:p w14:paraId="2311F5BF" w14:textId="77777777" w:rsidR="0081154A" w:rsidRDefault="0081154A" w:rsidP="0081154A">
      <w:pPr>
        <w:pStyle w:val="Lijstalinea"/>
        <w:spacing w:after="0"/>
        <w:ind w:firstLine="0"/>
        <w:rPr>
          <w:rFonts w:ascii="Arial" w:eastAsia="Times New Roman" w:hAnsi="Arial" w:cs="Arial"/>
          <w:color w:val="000000"/>
          <w:sz w:val="22"/>
          <w:lang w:val="en-US"/>
        </w:rPr>
      </w:pPr>
    </w:p>
    <w:p w14:paraId="14EEE347" w14:textId="1A0963DD" w:rsidR="002E4510" w:rsidRPr="002E4510" w:rsidRDefault="003D3E69" w:rsidP="002E4510">
      <w:pPr>
        <w:pStyle w:val="Lijstalinea"/>
        <w:numPr>
          <w:ilvl w:val="0"/>
          <w:numId w:val="20"/>
        </w:numPr>
        <w:rPr>
          <w:rFonts w:ascii="Arial" w:eastAsia="Times New Roman" w:hAnsi="Arial" w:cs="Arial"/>
          <w:color w:val="000000"/>
          <w:sz w:val="22"/>
        </w:rPr>
      </w:pPr>
      <w:r w:rsidRPr="002E4510">
        <w:rPr>
          <w:rFonts w:ascii="Arial" w:eastAsia="Times New Roman" w:hAnsi="Arial" w:cs="Arial"/>
          <w:b/>
          <w:color w:val="000000"/>
          <w:sz w:val="22"/>
          <w:lang w:val="en-US"/>
        </w:rPr>
        <w:t>Process analysis</w:t>
      </w:r>
      <w:r w:rsidR="0081154A" w:rsidRPr="002E4510">
        <w:rPr>
          <w:rFonts w:ascii="Arial" w:eastAsia="Times New Roman" w:hAnsi="Arial" w:cs="Arial"/>
          <w:b/>
          <w:color w:val="000000"/>
          <w:sz w:val="22"/>
          <w:lang w:val="en-US"/>
        </w:rPr>
        <w:t xml:space="preserve"> –</w:t>
      </w:r>
      <w:r w:rsidR="0081154A" w:rsidRPr="002E4510">
        <w:rPr>
          <w:b/>
          <w:lang w:val="en-US"/>
        </w:rPr>
        <w:t xml:space="preserve"> </w:t>
      </w:r>
      <w:r w:rsidR="0081154A" w:rsidRPr="002E4510">
        <w:rPr>
          <w:rFonts w:ascii="Arial" w:eastAsia="Times New Roman" w:hAnsi="Arial" w:cs="Arial"/>
          <w:color w:val="000000"/>
          <w:sz w:val="22"/>
        </w:rPr>
        <w:t xml:space="preserve">Het huidige </w:t>
      </w:r>
      <w:r w:rsidR="002E4510" w:rsidRPr="002E4510">
        <w:rPr>
          <w:rFonts w:ascii="Arial" w:eastAsia="Times New Roman" w:hAnsi="Arial" w:cs="Arial"/>
          <w:color w:val="000000"/>
          <w:sz w:val="22"/>
        </w:rPr>
        <w:t>proces</w:t>
      </w:r>
      <w:r w:rsidR="0081154A" w:rsidRPr="002E4510">
        <w:rPr>
          <w:rFonts w:ascii="Arial" w:eastAsia="Times New Roman" w:hAnsi="Arial" w:cs="Arial"/>
          <w:color w:val="000000"/>
          <w:sz w:val="22"/>
        </w:rPr>
        <w:t xml:space="preserve"> wordt beoordeeld en de gebrekkige processen en knelpunten worden </w:t>
      </w:r>
      <w:r w:rsidR="002E4510" w:rsidRPr="002E4510">
        <w:rPr>
          <w:rFonts w:ascii="Arial" w:eastAsia="Times New Roman" w:hAnsi="Arial" w:cs="Arial"/>
          <w:color w:val="000000"/>
          <w:sz w:val="22"/>
        </w:rPr>
        <w:t>geïdentificeerd</w:t>
      </w:r>
      <w:r w:rsidR="0081154A" w:rsidRPr="002E4510">
        <w:rPr>
          <w:rFonts w:ascii="Arial" w:eastAsia="Times New Roman" w:hAnsi="Arial" w:cs="Arial"/>
          <w:color w:val="000000"/>
          <w:sz w:val="22"/>
        </w:rPr>
        <w:t>.</w:t>
      </w:r>
      <w:r w:rsidR="00D24119" w:rsidRPr="002E4510">
        <w:rPr>
          <w:rFonts w:ascii="Arial" w:eastAsia="Times New Roman" w:hAnsi="Arial" w:cs="Arial"/>
          <w:color w:val="000000"/>
          <w:sz w:val="22"/>
        </w:rPr>
        <w:t xml:space="preserve"> De procesmodellen die de werkwijze beschrijven kunnen in deze fase worden </w:t>
      </w:r>
      <w:r w:rsidR="002E4510" w:rsidRPr="002E4510">
        <w:rPr>
          <w:rFonts w:ascii="Arial" w:eastAsia="Times New Roman" w:hAnsi="Arial" w:cs="Arial"/>
          <w:color w:val="000000"/>
          <w:sz w:val="22"/>
        </w:rPr>
        <w:t>ontwikkeld</w:t>
      </w:r>
      <w:r w:rsidR="00D24119" w:rsidRPr="002E4510">
        <w:rPr>
          <w:rFonts w:ascii="Arial" w:eastAsia="Times New Roman" w:hAnsi="Arial" w:cs="Arial"/>
          <w:color w:val="000000"/>
          <w:sz w:val="22"/>
        </w:rPr>
        <w:t xml:space="preserve">. </w:t>
      </w:r>
    </w:p>
    <w:p w14:paraId="2118C2AE" w14:textId="77777777" w:rsidR="0081154A" w:rsidRDefault="0081154A" w:rsidP="0081154A">
      <w:pPr>
        <w:pStyle w:val="Lijstalinea"/>
        <w:spacing w:after="0"/>
        <w:ind w:firstLine="0"/>
        <w:rPr>
          <w:rFonts w:ascii="Arial" w:eastAsia="Times New Roman" w:hAnsi="Arial" w:cs="Arial"/>
          <w:color w:val="000000"/>
          <w:sz w:val="22"/>
          <w:lang w:val="en-US"/>
        </w:rPr>
      </w:pPr>
    </w:p>
    <w:p w14:paraId="6612F5D8" w14:textId="067299AF" w:rsidR="00602A41" w:rsidRPr="002E4510" w:rsidRDefault="002E4510" w:rsidP="002E4510">
      <w:pPr>
        <w:pStyle w:val="Lijstalinea"/>
        <w:spacing w:after="0"/>
        <w:rPr>
          <w:rFonts w:ascii="Arial" w:eastAsia="Times New Roman" w:hAnsi="Arial" w:cs="Arial"/>
          <w:color w:val="000000"/>
          <w:sz w:val="22"/>
        </w:rPr>
      </w:pPr>
      <w:r>
        <w:rPr>
          <w:rFonts w:ascii="Arial" w:eastAsia="Times New Roman" w:hAnsi="Arial" w:cs="Arial"/>
          <w:color w:val="000000"/>
          <w:sz w:val="22"/>
          <w:lang w:val="en-US"/>
        </w:rPr>
        <w:t xml:space="preserve">3. </w:t>
      </w:r>
      <w:r>
        <w:rPr>
          <w:rFonts w:ascii="Arial" w:eastAsia="Times New Roman" w:hAnsi="Arial" w:cs="Arial"/>
          <w:b/>
          <w:color w:val="000000"/>
          <w:sz w:val="22"/>
          <w:lang w:val="en-US"/>
        </w:rPr>
        <w:t xml:space="preserve">Process change - </w:t>
      </w:r>
      <w:r w:rsidRPr="002E4510">
        <w:rPr>
          <w:rFonts w:ascii="Arial" w:eastAsia="Times New Roman" w:hAnsi="Arial" w:cs="Arial"/>
          <w:color w:val="000000"/>
          <w:sz w:val="22"/>
        </w:rPr>
        <w:t xml:space="preserve">Proces wijzigingen worden voorgesteld om geïdentificeerde zwakke punten aan te pakken. De cyclus wordt hervat en geïntroduceerd om gegevens te verzamelen over de effectiviteit van de veranderingen. </w:t>
      </w:r>
    </w:p>
    <w:p w14:paraId="006E4FB7" w14:textId="77777777" w:rsidR="00602A41" w:rsidRDefault="00602A41" w:rsidP="00AF06A9">
      <w:pPr>
        <w:spacing w:after="240" w:line="240" w:lineRule="auto"/>
        <w:rPr>
          <w:rFonts w:ascii="Times New Roman" w:eastAsia="Times New Roman" w:hAnsi="Times New Roman" w:cs="Times New Roman"/>
          <w:sz w:val="24"/>
          <w:szCs w:val="24"/>
          <w:lang w:val="en-US"/>
        </w:rPr>
      </w:pPr>
    </w:p>
    <w:p w14:paraId="103384F0" w14:textId="77777777" w:rsidR="002E4510" w:rsidRDefault="002E4510" w:rsidP="005B1271">
      <w:pPr>
        <w:pStyle w:val="Sectiekop"/>
        <w:rPr>
          <w:lang w:val="en-US"/>
        </w:rPr>
      </w:pPr>
      <w:bookmarkStart w:id="17" w:name="_Toc463811801"/>
    </w:p>
    <w:p w14:paraId="237FB5F8" w14:textId="77777777" w:rsidR="002E4510" w:rsidRDefault="002E4510" w:rsidP="002E4510">
      <w:pPr>
        <w:rPr>
          <w:lang w:val="en-US"/>
        </w:rPr>
      </w:pPr>
    </w:p>
    <w:p w14:paraId="22F4D6B4" w14:textId="77777777" w:rsidR="00AF06A9" w:rsidRPr="00AF06A9" w:rsidRDefault="00AF06A9" w:rsidP="002E4510">
      <w:pPr>
        <w:pStyle w:val="Sectiekop"/>
        <w:rPr>
          <w:rFonts w:ascii="Times New Roman" w:hAnsi="Times New Roman" w:cs="Times New Roman"/>
          <w:sz w:val="48"/>
          <w:szCs w:val="48"/>
          <w:lang w:val="en-US"/>
        </w:rPr>
      </w:pPr>
      <w:r w:rsidRPr="00AF06A9">
        <w:rPr>
          <w:lang w:val="en-US"/>
        </w:rPr>
        <w:lastRenderedPageBreak/>
        <w:t>Evaluation and reflection 1 (Huseyin Aydogdu)</w:t>
      </w:r>
      <w:bookmarkEnd w:id="17"/>
    </w:p>
    <w:p w14:paraId="25DD8C36" w14:textId="77777777" w:rsidR="00AF06A9" w:rsidRPr="00AF06A9" w:rsidRDefault="00AF06A9" w:rsidP="00AF06A9">
      <w:pPr>
        <w:spacing w:after="0" w:line="240" w:lineRule="auto"/>
        <w:rPr>
          <w:rFonts w:ascii="Times New Roman" w:eastAsia="Times New Roman" w:hAnsi="Times New Roman" w:cs="Times New Roman"/>
          <w:sz w:val="24"/>
          <w:szCs w:val="24"/>
          <w:lang w:val="en-US"/>
        </w:rPr>
      </w:pPr>
    </w:p>
    <w:p w14:paraId="3F58CA46" w14:textId="77777777" w:rsidR="00AF06A9" w:rsidRPr="00393D23" w:rsidRDefault="00AF06A9" w:rsidP="00393D23">
      <w:pPr>
        <w:spacing w:after="200" w:line="276" w:lineRule="auto"/>
      </w:pPr>
      <w:r w:rsidRPr="00393D23">
        <w:t xml:space="preserve">De stof is zeer leerzaam en makkelijk te volgen terwijl het op sommige punten wel veel thuisstudie vereist. Ik vond deze module uitdagend. Terwijl de nadruk was gelegd op de tijdsdruk vond ik dat het voor mij moeilijk in te schatten was hoeveel tijd </w:t>
      </w:r>
      <w:r w:rsidR="0084134C" w:rsidRPr="00393D23">
        <w:t>eraan</w:t>
      </w:r>
      <w:r w:rsidRPr="00393D23">
        <w:t xml:space="preserve"> besteed moest worden, met name aan </w:t>
      </w:r>
      <w:r w:rsidR="0084134C" w:rsidRPr="00393D23">
        <w:t>het</w:t>
      </w:r>
      <w:r w:rsidRPr="00393D23">
        <w:t xml:space="preserve"> einde van de module. De leerstof werd op sommige momenten door een aantal studenten gevolgd. Er was veel interactie binnen de groep, wat aangeeft dat de meeste de stof snapte. Het vragen werden goed beantwoord door de docent. De eindopdracht zou meer samenhang moeten hebben met andere lessen in het blok. Sommige studenten hadden dit niet begrepen en waren daardoor al gestart met een fictief project. Terwijl het veel leuker zou zijn als je de echte project zou gebruiken. </w:t>
      </w:r>
      <w:r w:rsidR="0084134C" w:rsidRPr="00393D23">
        <w:t>Het</w:t>
      </w:r>
      <w:r w:rsidRPr="00393D23">
        <w:t xml:space="preserve"> gebruik van </w:t>
      </w:r>
      <w:r w:rsidR="0084134C" w:rsidRPr="00393D23">
        <w:t>PowerPoint</w:t>
      </w:r>
      <w:r w:rsidRPr="00393D23">
        <w:t xml:space="preserve"> en </w:t>
      </w:r>
      <w:r w:rsidR="0084134C" w:rsidRPr="00393D23">
        <w:t>video’s</w:t>
      </w:r>
      <w:r w:rsidRPr="00393D23">
        <w:t xml:space="preserve"> op scherm was goed, daarnaast is het gebruik van google classroom goed bevallen. We konden </w:t>
      </w:r>
      <w:r w:rsidR="0084134C" w:rsidRPr="00393D23">
        <w:t>het</w:t>
      </w:r>
      <w:r w:rsidRPr="00393D23">
        <w:t xml:space="preserve"> </w:t>
      </w:r>
      <w:r w:rsidR="0084134C" w:rsidRPr="00393D23">
        <w:t>lesmateriaal</w:t>
      </w:r>
      <w:r w:rsidRPr="00393D23">
        <w:t xml:space="preserve"> makkelijk vinden.</w:t>
      </w:r>
      <w:bookmarkStart w:id="18" w:name="_GoBack"/>
      <w:bookmarkEnd w:id="18"/>
    </w:p>
    <w:p w14:paraId="37E2B418" w14:textId="0446A4DE" w:rsidR="001F4EB9" w:rsidRPr="00AF06A9" w:rsidRDefault="001F4EB9" w:rsidP="001F4EB9">
      <w:pPr>
        <w:pStyle w:val="Sectiekop"/>
        <w:rPr>
          <w:rFonts w:ascii="Times New Roman" w:hAnsi="Times New Roman" w:cs="Times New Roman"/>
          <w:sz w:val="48"/>
          <w:szCs w:val="48"/>
          <w:lang w:val="en-US"/>
        </w:rPr>
      </w:pPr>
      <w:r>
        <w:rPr>
          <w:lang w:val="en-US"/>
        </w:rPr>
        <w:t>Evaluation and reflection</w:t>
      </w:r>
      <w:r w:rsidRPr="00AF06A9">
        <w:rPr>
          <w:lang w:val="en-US"/>
        </w:rPr>
        <w:t xml:space="preserve"> (</w:t>
      </w:r>
      <w:r>
        <w:rPr>
          <w:lang w:val="en-US"/>
        </w:rPr>
        <w:t>Mehmet Sozen</w:t>
      </w:r>
      <w:r w:rsidRPr="00AF06A9">
        <w:rPr>
          <w:lang w:val="en-US"/>
        </w:rPr>
        <w:t>)</w:t>
      </w:r>
    </w:p>
    <w:p w14:paraId="4C54A8AC" w14:textId="161B05D9" w:rsidR="00AF06A9" w:rsidRDefault="001F4EB9">
      <w:pPr>
        <w:spacing w:after="200" w:line="276" w:lineRule="auto"/>
      </w:pPr>
      <w:r w:rsidRPr="00C40783">
        <w:t>Mijn eerste indruk va</w:t>
      </w:r>
      <w:r w:rsidR="00CC7AAB" w:rsidRPr="00C40783">
        <w:t>n het stof was: Alweer een saai</w:t>
      </w:r>
      <w:r w:rsidRPr="00C40783">
        <w:t xml:space="preserve"> vak welke totaal niet relevant zal zijn in het zakenleven. Echter heb ik mij hierin zwaar vergist. De leerstof was ongelooflijk leerzaam en interessant. Met name hoe er interactief les werd gegeven en </w:t>
      </w:r>
      <w:r w:rsidR="00A00758" w:rsidRPr="00C40783">
        <w:t>informati</w:t>
      </w:r>
      <w:r w:rsidRPr="00C40783">
        <w:t xml:space="preserve">e werd </w:t>
      </w:r>
      <w:r w:rsidR="00C40783" w:rsidRPr="00C40783">
        <w:t>verstrekt</w:t>
      </w:r>
      <w:r w:rsidRPr="00C40783">
        <w:t xml:space="preserve">. </w:t>
      </w:r>
      <w:r w:rsidR="001575C7">
        <w:t xml:space="preserve">In het begin vond ik het stof saai en veel. We moesten veel lezen en uitwerken. Naarmate er werd uitgewerkt volgens het boek begon het steeds interessanter te worden. </w:t>
      </w:r>
      <w:r w:rsidR="00CC7AAB" w:rsidRPr="00C40783">
        <w:t xml:space="preserve">In mijn huidige baan ben ik </w:t>
      </w:r>
      <w:r w:rsidR="00B735BD" w:rsidRPr="00C40783">
        <w:t xml:space="preserve">hierdoor </w:t>
      </w:r>
      <w:r w:rsidR="00CC7AAB" w:rsidRPr="00C40783">
        <w:t xml:space="preserve">anders gaan denken en doen door de leermaterialen. </w:t>
      </w:r>
      <w:r w:rsidR="001575C7">
        <w:t>Ik merk hierdoor bijvoorbeeld op, dat ik in vergaderingen alles stap voor stap probeer te verwerken en te komen naar bepaalde oplossingen. Ik moet wel benadrukken dat het niet gaat om een software ontwikkel functie. Voor de rest was het interessant om informatie te vergaren in de les om iets te bouwen uit lego blokjes. Hierdoor bleef de motivatie er goed in. Ik moet wel eerlijk bekennen dat ik helemaal nieuw ben in Google Classroom en Google Docs. Dit is nog steeds even wennen voor mij omdat ik voorheen Word en Dropbox gebruikte. Hierdoor kan het zijn dat de layout van het verslag er een beetje slordig uit ziet. Lesmateriaal stond wel centraal en het was makkelijk terug te vinden. Al met al heb ik genoten van het vak INFANL01-5, Testen methoden en technieken.</w:t>
      </w:r>
    </w:p>
    <w:p w14:paraId="16212CE3" w14:textId="10BD9352" w:rsidR="00C40783" w:rsidRPr="00C40783" w:rsidRDefault="00C40783">
      <w:pPr>
        <w:spacing w:after="200" w:line="276" w:lineRule="auto"/>
      </w:pPr>
      <w:r>
        <w:t xml:space="preserve"> </w:t>
      </w:r>
    </w:p>
    <w:sectPr w:rsidR="00C40783" w:rsidRPr="00C40783" w:rsidSect="003446C6">
      <w:headerReference w:type="even" r:id="rId23"/>
      <w:footerReference w:type="even" r:id="rId24"/>
      <w:footerReference w:type="default" r:id="rId25"/>
      <w:headerReference w:type="first" r:id="rId26"/>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834D4" w14:textId="77777777" w:rsidR="001C6E4D" w:rsidRDefault="001C6E4D">
      <w:pPr>
        <w:spacing w:after="0" w:line="240" w:lineRule="auto"/>
      </w:pPr>
      <w:r>
        <w:separator/>
      </w:r>
    </w:p>
  </w:endnote>
  <w:endnote w:type="continuationSeparator" w:id="0">
    <w:p w14:paraId="71AE6C3B" w14:textId="77777777" w:rsidR="001C6E4D" w:rsidRDefault="001C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8E676" w14:textId="77777777" w:rsidR="001F4EB9" w:rsidRDefault="001F4EB9">
    <w:pPr>
      <w:pStyle w:val="Voettekst"/>
    </w:pPr>
    <w:r>
      <w:rPr>
        <w:noProof/>
      </w:rPr>
      <mc:AlternateContent>
        <mc:Choice Requires="wps">
          <w:drawing>
            <wp:anchor distT="0" distB="0" distL="114300" distR="114300" simplePos="0" relativeHeight="251659264" behindDoc="1" locked="0" layoutInCell="1" allowOverlap="1" wp14:anchorId="231622C7" wp14:editId="234100A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674AC" w14:textId="77777777" w:rsidR="001F4EB9" w:rsidRDefault="001F4EB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mv="urn:schemas-microsoft-com:mac:vml" xmlns:mo="http://schemas.microsoft.com/office/mac/office/2008/main">
          <w:pict>
            <v:rect w14:anchorId="231622C7" id="_x0000_s1029" style="position:absolute;margin-left:0;margin-top:0;width:55.1pt;height:11in;z-index:-2516572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" fillcolor="#675e47 [3215]" stroked="f" strokeweight="2pt">
              <v:path arrowok="t"/>
              <v:textbox>
                <w:txbxContent>
                  <w:p w14:paraId="183674AC" w14:textId="77777777" w:rsidR="001F4EB9" w:rsidRDefault="001F4EB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0FC34178" wp14:editId="50B3458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D7AF0" w14:textId="77777777" w:rsidR="001F4EB9" w:rsidRDefault="001F4EB9"/>
                      </w:txbxContent>
                    </wps:txbx>
                    <wps:bodyPr wrap="square" rtlCol="0" anchor="ctr"/>
                  </wps:wsp>
                </a:graphicData>
              </a:graphic>
              <wp14:sizeRelH relativeFrom="page">
                <wp14:pctWidth>9000</wp14:pctWidth>
              </wp14:sizeRelH>
              <wp14:sizeRelV relativeFrom="page">
                <wp14:pctHeight>9000</wp14:pctHeight>
              </wp14:sizeRelV>
            </wp:anchor>
          </w:drawing>
        </mc:Choice>
        <mc:Fallback xmlns:mv="urn:schemas-microsoft-com:mac:vml" xmlns:mo="http://schemas.microsoft.com/office/mac/office/2008/main">
          <w:pict>
            <v:rect w14:anchorId="0FC34178" id="_x0000_s1030" style="position:absolute;margin-left:0;margin-top:0;width:55.1pt;height:71.3pt;z-index:-251655168;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" fillcolor="#a9a57c [3204]" stroked="f" strokeweight="2pt">
              <v:path arrowok="t"/>
              <v:textbox>
                <w:txbxContent>
                  <w:p w14:paraId="730D7AF0" w14:textId="77777777" w:rsidR="001F4EB9" w:rsidRDefault="001F4EB9"/>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8800B77" wp14:editId="33449485">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E2DDEFA" w14:textId="7CEDC5D2" w:rsidR="001F4EB9" w:rsidRDefault="001F4EB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93D23">
                            <w:rPr>
                              <w:noProof/>
                              <w:color w:val="FFFFFF" w:themeColor="background1"/>
                              <w:sz w:val="24"/>
                              <w:szCs w:val="20"/>
                            </w:rPr>
                            <w:t>22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00B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31" type="#_x0000_t185" style="position:absolute;margin-left:0;margin-top:0;width:36pt;height:28.8pt;z-index:251663360;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" filled="t" fillcolor="#a9a57c [3204]" strokecolor="white [3212]" strokeweight="1pt">
              <v:path arrowok="t"/>
              <v:textbox inset="0,,0">
                <w:txbxContent>
                  <w:p w14:paraId="0E2DDEFA" w14:textId="7CEDC5D2" w:rsidR="001F4EB9" w:rsidRDefault="001F4EB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93D23">
                      <w:rPr>
                        <w:noProof/>
                        <w:color w:val="FFFFFF" w:themeColor="background1"/>
                        <w:sz w:val="24"/>
                        <w:szCs w:val="20"/>
                      </w:rPr>
                      <w:t>22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35E30" w14:textId="77777777" w:rsidR="001F4EB9" w:rsidRDefault="001F4EB9">
    <w:r>
      <w:rPr>
        <w:noProof/>
        <w:color w:val="000000"/>
      </w:rPr>
      <mc:AlternateContent>
        <mc:Choice Requires="wps">
          <w:drawing>
            <wp:anchor distT="0" distB="0" distL="114300" distR="114300" simplePos="0" relativeHeight="251671552" behindDoc="1" locked="0" layoutInCell="1" allowOverlap="1" wp14:anchorId="6902864F" wp14:editId="20E7764B">
              <wp:simplePos x="0" y="0"/>
              <wp:positionH relativeFrom="page">
                <wp:align>left</wp:align>
              </wp:positionH>
              <wp:positionV relativeFrom="page">
                <wp:align>center</wp:align>
              </wp:positionV>
              <wp:extent cx="7072630" cy="10058400"/>
              <wp:effectExtent l="0" t="0" r="0" b="0"/>
              <wp:wrapNone/>
              <wp:docPr id="5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mv="urn:schemas-microsoft-com:mac:vml" xmlns:mo="http://schemas.microsoft.com/office/mac/office/2008/main">
          <w:pict>
            <v:rect w14:anchorId="70CC4A14" id="Rechthoek 5" o:spid="_x0000_s1026" style="position:absolute;margin-left:0;margin-top:0;width:556.9pt;height:11in;z-index:-25164492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6AB1DCCE" wp14:editId="4470C89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461CB" w14:textId="77777777" w:rsidR="001F4EB9" w:rsidRDefault="001F4EB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mv="urn:schemas-microsoft-com:mac:vml" xmlns:mo="http://schemas.microsoft.com/office/mac/office/2008/main">
          <w:pict>
            <v:rect w14:anchorId="6AB1DCCE" id="_x0000_s1032" style="position:absolute;margin-left:0;margin-top:0;width:55.1pt;height:11in;z-index:-25165107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" fillcolor="#675e47 [3215]" stroked="f" strokeweight="2pt">
              <v:path arrowok="t"/>
              <v:textbox>
                <w:txbxContent>
                  <w:p w14:paraId="0FC461CB" w14:textId="77777777" w:rsidR="001F4EB9" w:rsidRDefault="001F4EB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35CB3493" wp14:editId="4FACB35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2290" w14:textId="77777777" w:rsidR="001F4EB9" w:rsidRDefault="001F4EB9"/>
                      </w:txbxContent>
                    </wps:txbx>
                    <wps:bodyPr wrap="square" rtlCol="0" anchor="ctr"/>
                  </wps:wsp>
                </a:graphicData>
              </a:graphic>
              <wp14:sizeRelH relativeFrom="page">
                <wp14:pctWidth>9000</wp14:pctWidth>
              </wp14:sizeRelH>
              <wp14:sizeRelV relativeFrom="page">
                <wp14:pctHeight>9000</wp14:pctHeight>
              </wp14:sizeRelV>
            </wp:anchor>
          </w:drawing>
        </mc:Choice>
        <mc:Fallback xmlns:mv="urn:schemas-microsoft-com:mac:vml" xmlns:mo="http://schemas.microsoft.com/office/mac/office/2008/main">
          <w:pict>
            <v:rect w14:anchorId="35CB3493" id="_x0000_s1033" style="position:absolute;margin-left:0;margin-top:0;width:55.1pt;height:71.3pt;z-index:-251649024;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" fillcolor="#a9a57c [3204]" stroked="f" strokeweight="2pt">
              <v:path arrowok="t"/>
              <v:textbox>
                <w:txbxContent>
                  <w:p w14:paraId="1CA82290" w14:textId="77777777" w:rsidR="001F4EB9" w:rsidRDefault="001F4EB9"/>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2F68AC1B" wp14:editId="5D9F54AF">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D2B89B6" w14:textId="7E1484B7" w:rsidR="001F4EB9" w:rsidRDefault="001F4EB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93D23">
                            <w:rPr>
                              <w:noProof/>
                              <w:color w:val="FFFFFF" w:themeColor="background1"/>
                              <w:sz w:val="24"/>
                              <w:szCs w:val="20"/>
                            </w:rPr>
                            <w:t>19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8AC1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69504;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" filled="t" fillcolor="#a9a57c [3204]" strokecolor="white [3212]" strokeweight="1pt">
              <v:path arrowok="t"/>
              <v:textbox inset="0,,0">
                <w:txbxContent>
                  <w:p w14:paraId="0D2B89B6" w14:textId="7E1484B7" w:rsidR="001F4EB9" w:rsidRDefault="001F4EB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93D23">
                      <w:rPr>
                        <w:noProof/>
                        <w:color w:val="FFFFFF" w:themeColor="background1"/>
                        <w:sz w:val="24"/>
                        <w:szCs w:val="20"/>
                      </w:rPr>
                      <w:t>19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970EA" w14:textId="77777777" w:rsidR="001C6E4D" w:rsidRDefault="001C6E4D">
      <w:pPr>
        <w:spacing w:after="0" w:line="240" w:lineRule="auto"/>
      </w:pPr>
      <w:r>
        <w:separator/>
      </w:r>
    </w:p>
  </w:footnote>
  <w:footnote w:type="continuationSeparator" w:id="0">
    <w:p w14:paraId="02BBAD17" w14:textId="77777777" w:rsidR="001C6E4D" w:rsidRDefault="001C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C036" w14:textId="77777777" w:rsidR="001F4EB9" w:rsidRDefault="001F4EB9">
    <w:pPr>
      <w:pStyle w:val="Koptekst"/>
    </w:pPr>
    <w:r>
      <w:rPr>
        <w:noProof/>
        <w:color w:val="000000"/>
      </w:rPr>
      <mc:AlternateContent>
        <mc:Choice Requires="wps">
          <w:drawing>
            <wp:anchor distT="0" distB="0" distL="114300" distR="114300" simplePos="0" relativeHeight="251655168" behindDoc="1" locked="0" layoutInCell="1" allowOverlap="1" wp14:anchorId="222231EF" wp14:editId="14E266F5">
              <wp:simplePos x="0" y="0"/>
              <wp:positionH relativeFrom="page">
                <wp:posOffset>730011</wp:posOffset>
              </wp:positionH>
              <wp:positionV relativeFrom="page">
                <wp:posOffset>2540</wp:posOffset>
              </wp:positionV>
              <wp:extent cx="7072630" cy="10058400"/>
              <wp:effectExtent l="0" t="0" r="0" b="0"/>
              <wp:wrapNone/>
              <wp:docPr id="6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mv="urn:schemas-microsoft-com:mac:vml" xmlns:mo="http://schemas.microsoft.com/office/mac/office/2008/main">
          <w:pict>
            <v:rect w14:anchorId="12FE158B" id="Rechthoek 5" o:spid="_x0000_s1026" style="position:absolute;margin-left:57.5pt;margin-top:.2pt;width:556.9pt;height:11in;z-index:-251661312;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4C948345" wp14:editId="787CC5BB">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D8E53" w14:textId="77777777" w:rsidR="001F4EB9" w:rsidRDefault="001F4EB9" w:rsidP="00AF06A9">
                          <w:pP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xmlns:mv="urn:schemas-microsoft-com:mac:vml" xmlns:mo="http://schemas.microsoft.com/office/mac/office/2008/main">
          <w:pict>
            <v:shapetype w14:anchorId="4C948345" id="_x0000_t202" coordsize="21600,21600" o:spt="202" path="m0,0l0,21600,21600,21600,21600,0xe">
              <v:stroke joinstyle="miter"/>
              <v:path gradientshapeok="t" o:connecttype="rect"/>
            </v:shapetype>
            <v:shape id="Tekstvak 3" o:spid="_x0000_s1026" type="#_x0000_t202" style="position:absolute;margin-left:0;margin-top:0;width:32.25pt;height:356.4pt;z-index:25165721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" fillcolor="#675e47 [3215]" stroked="f" strokeweight=".5pt">
              <v:path arrowok="t"/>
              <v:textbox style="layout-flow:vertical;mso-layout-flow-alt:bottom-to-top">
                <w:txbxContent>
                  <w:p w14:paraId="668D8E53" w14:textId="77777777" w:rsidR="001F4EB9" w:rsidRDefault="001F4EB9" w:rsidP="00AF06A9">
                    <w:pP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65BA84B4" wp14:editId="3F81CB4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4647C" w14:textId="77777777" w:rsidR="001F4EB9" w:rsidRDefault="001F4EB9"/>
                      </w:txbxContent>
                    </wps:txbx>
                    <wps:bodyPr wrap="square" rtlCol="0" anchor="ctr"/>
                  </wps:wsp>
                </a:graphicData>
              </a:graphic>
              <wp14:sizeRelH relativeFrom="page">
                <wp14:pctWidth>9000</wp14:pctWidth>
              </wp14:sizeRelH>
              <wp14:sizeRelV relativeFrom="page">
                <wp14:pctHeight>9000</wp14:pctHeight>
              </wp14:sizeRelV>
            </wp:anchor>
          </w:drawing>
        </mc:Choice>
        <mc:Fallback xmlns:mv="urn:schemas-microsoft-com:mac:vml" xmlns:mo="http://schemas.microsoft.com/office/mac/office/2008/main">
          <w:pict>
            <v:rect w14:anchorId="65BA84B4" id="Rechthoek 5" o:spid="_x0000_s1027" style="position:absolute;margin-left:0;margin-top:0;width:55.1pt;height:71.3pt;z-index:-251663360;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" fillcolor="#a9a57c [3204]" stroked="f" strokeweight="2pt">
              <v:path arrowok="t"/>
              <v:textbox>
                <w:txbxContent>
                  <w:p w14:paraId="3004647C" w14:textId="77777777" w:rsidR="001F4EB9" w:rsidRDefault="001F4EB9"/>
                </w:txbxContent>
              </v:textbox>
              <w10:wrap anchorx="page" anchory="page"/>
            </v:rect>
          </w:pict>
        </mc:Fallback>
      </mc:AlternateContent>
    </w:r>
    <w:r>
      <w:rPr>
        <w:noProof/>
      </w:rPr>
      <mc:AlternateContent>
        <mc:Choice Requires="wps">
          <w:drawing>
            <wp:anchor distT="0" distB="0" distL="114300" distR="114300" simplePos="0" relativeHeight="251651072" behindDoc="1" locked="0" layoutInCell="1" allowOverlap="1" wp14:anchorId="71602D1F" wp14:editId="11AFDF4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9AE75" w14:textId="77777777" w:rsidR="001F4EB9" w:rsidRDefault="001F4EB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mv="urn:schemas-microsoft-com:mac:vml" xmlns:mo="http://schemas.microsoft.com/office/mac/office/2008/main">
          <w:pict>
            <v:rect w14:anchorId="71602D1F" id="Rechthoek 4" o:spid="_x0000_s1028" style="position:absolute;margin-left:0;margin-top:0;width:55.1pt;height:11in;z-index:-251665408;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" fillcolor="#675e47 [3215]" stroked="f" strokeweight="2pt">
              <v:path arrowok="t"/>
              <v:textbox>
                <w:txbxContent>
                  <w:p w14:paraId="2D59AE75" w14:textId="77777777" w:rsidR="001F4EB9" w:rsidRDefault="001F4EB9">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549A7" w14:textId="77777777" w:rsidR="001F4EB9" w:rsidRDefault="001F4EB9">
    <w:pPr>
      <w:pStyle w:val="Koptekst"/>
    </w:pPr>
    <w:r>
      <w:rPr>
        <w:noProof/>
      </w:rPr>
      <mc:AlternateContent>
        <mc:Choice Requires="wps">
          <w:drawing>
            <wp:anchor distT="0" distB="0" distL="114300" distR="114300" simplePos="0" relativeHeight="251649024" behindDoc="1" locked="0" layoutInCell="1" allowOverlap="1" wp14:anchorId="4480A55A" wp14:editId="16543721">
              <wp:simplePos x="0" y="0"/>
              <wp:positionH relativeFrom="page">
                <wp:align>left</wp:align>
              </wp:positionH>
              <wp:positionV relativeFrom="page">
                <wp:align>center</wp:align>
              </wp:positionV>
              <wp:extent cx="7072630" cy="10058400"/>
              <wp:effectExtent l="0" t="0" r="0" b="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mv="urn:schemas-microsoft-com:mac:vml" xmlns:mo="http://schemas.microsoft.com/office/mac/office/2008/main">
          <w:pict>
            <v:rect w14:anchorId="54F54C75" id="Rechthoek 5" o:spid="_x0000_s1026" style="position:absolute;margin-left:0;margin-top:0;width:556.9pt;height:11in;z-index:-251667456;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6jmCS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w:t xml:space="preserve"> </w:t>
    </w:r>
    <w:r>
      <w:rPr>
        <w:noProof/>
      </w:rPr>
      <mc:AlternateContent>
        <mc:Choice Requires="wps">
          <w:drawing>
            <wp:anchor distT="0" distB="0" distL="114300" distR="114300" simplePos="0" relativeHeight="251644928" behindDoc="0" locked="0" layoutInCell="1" allowOverlap="1" wp14:anchorId="37D3A0C4" wp14:editId="4CCB466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D0483" w14:textId="77777777" w:rsidR="001F4EB9" w:rsidRDefault="001F4EB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mv="urn:schemas-microsoft-com:mac:vml" xmlns:mo="http://schemas.microsoft.com/office/mac/office/2008/main">
          <w:pict>
            <v:rect w14:anchorId="37D3A0C4" id="_x0000_s1035" style="position:absolute;margin-left:0;margin-top:0;width:55.1pt;height:11in;z-index:25164492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" fillcolor="#675e47 [3215]" stroked="f" strokeweight="2pt">
              <v:path arrowok="t"/>
              <v:textbox>
                <w:txbxContent>
                  <w:p w14:paraId="1C3D0483" w14:textId="77777777" w:rsidR="001F4EB9" w:rsidRDefault="001F4EB9">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2D580CDF" wp14:editId="25F296B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B59DEE" w14:textId="77777777" w:rsidR="001F4EB9" w:rsidRDefault="001F4EB9"/>
                      </w:txbxContent>
                    </wps:txbx>
                    <wps:bodyPr wrap="square" rtlCol="0" anchor="ctr"/>
                  </wps:wsp>
                </a:graphicData>
              </a:graphic>
              <wp14:sizeRelH relativeFrom="page">
                <wp14:pctWidth>9000</wp14:pctWidth>
              </wp14:sizeRelH>
              <wp14:sizeRelV relativeFrom="page">
                <wp14:pctHeight>9000</wp14:pctHeight>
              </wp14:sizeRelV>
            </wp:anchor>
          </w:drawing>
        </mc:Choice>
        <mc:Fallback xmlns:mv="urn:schemas-microsoft-com:mac:vml" xmlns:mo="http://schemas.microsoft.com/office/mac/office/2008/main">
          <w:pict>
            <v:rect w14:anchorId="2D580CDF" id="_x0000_s1036" style="position:absolute;margin-left:0;margin-top:0;width:55.1pt;height:71.3pt;z-index:2516469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" fillcolor="#a9a57c [3204]" stroked="f" strokeweight="2pt">
              <v:path arrowok="t"/>
              <v:textbox>
                <w:txbxContent>
                  <w:p w14:paraId="76B59DEE" w14:textId="77777777" w:rsidR="001F4EB9" w:rsidRDefault="001F4EB9"/>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71C073E"/>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4572E84"/>
    <w:multiLevelType w:val="multilevel"/>
    <w:tmpl w:val="524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9111E"/>
    <w:multiLevelType w:val="multilevel"/>
    <w:tmpl w:val="D0B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7BFD"/>
    <w:multiLevelType w:val="hybridMultilevel"/>
    <w:tmpl w:val="E240704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2EEC53D4"/>
    <w:multiLevelType w:val="multilevel"/>
    <w:tmpl w:val="71C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24DFE"/>
    <w:multiLevelType w:val="multilevel"/>
    <w:tmpl w:val="89D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F13F4"/>
    <w:multiLevelType w:val="multilevel"/>
    <w:tmpl w:val="727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C1FF3"/>
    <w:multiLevelType w:val="hybridMultilevel"/>
    <w:tmpl w:val="9162CB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942DD4"/>
    <w:multiLevelType w:val="multilevel"/>
    <w:tmpl w:val="BA1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773A1"/>
    <w:multiLevelType w:val="multilevel"/>
    <w:tmpl w:val="8DB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4E0BB0"/>
    <w:multiLevelType w:val="multilevel"/>
    <w:tmpl w:val="381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268D3"/>
    <w:multiLevelType w:val="multilevel"/>
    <w:tmpl w:val="626A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0833BF"/>
    <w:multiLevelType w:val="multilevel"/>
    <w:tmpl w:val="CDF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C74B2"/>
    <w:multiLevelType w:val="multilevel"/>
    <w:tmpl w:val="372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C5290"/>
    <w:multiLevelType w:val="multilevel"/>
    <w:tmpl w:val="32F6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F68C3"/>
    <w:multiLevelType w:val="multilevel"/>
    <w:tmpl w:val="88D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557E4"/>
    <w:multiLevelType w:val="multilevel"/>
    <w:tmpl w:val="192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2"/>
  </w:num>
  <w:num w:numId="4">
    <w:abstractNumId w:val="2"/>
  </w:num>
  <w:num w:numId="5">
    <w:abstractNumId w:val="0"/>
  </w:num>
  <w:num w:numId="6">
    <w:abstractNumId w:val="9"/>
  </w:num>
  <w:num w:numId="7">
    <w:abstractNumId w:val="7"/>
  </w:num>
  <w:num w:numId="8">
    <w:abstractNumId w:val="16"/>
  </w:num>
  <w:num w:numId="9">
    <w:abstractNumId w:val="15"/>
  </w:num>
  <w:num w:numId="10">
    <w:abstractNumId w:val="11"/>
  </w:num>
  <w:num w:numId="11">
    <w:abstractNumId w:val="3"/>
  </w:num>
  <w:num w:numId="12">
    <w:abstractNumId w:val="6"/>
  </w:num>
  <w:num w:numId="13">
    <w:abstractNumId w:val="19"/>
  </w:num>
  <w:num w:numId="14">
    <w:abstractNumId w:val="1"/>
  </w:num>
  <w:num w:numId="15">
    <w:abstractNumId w:val="14"/>
  </w:num>
  <w:num w:numId="16">
    <w:abstractNumId w:val="20"/>
  </w:num>
  <w:num w:numId="17">
    <w:abstractNumId w:val="13"/>
  </w:num>
  <w:num w:numId="18">
    <w:abstractNumId w:val="5"/>
  </w:num>
  <w:num w:numId="19">
    <w:abstractNumId w:val="18"/>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0" w:nlCheck="1" w:checkStyle="0"/>
  <w:activeWritingStyle w:appName="MSWord" w:lang="nl-NL" w:vendorID="64" w:dllVersion="0" w:nlCheck="1" w:checkStyle="0"/>
  <w:activeWritingStyle w:appName="MSWord" w:lang="en-US" w:vendorID="2" w:dllVersion="6" w:checkStyle="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A9"/>
    <w:rsid w:val="001575C7"/>
    <w:rsid w:val="00190D78"/>
    <w:rsid w:val="001C6E4D"/>
    <w:rsid w:val="001F4EB9"/>
    <w:rsid w:val="0020542F"/>
    <w:rsid w:val="002264F4"/>
    <w:rsid w:val="00232DBA"/>
    <w:rsid w:val="002E4510"/>
    <w:rsid w:val="00301C5E"/>
    <w:rsid w:val="00323684"/>
    <w:rsid w:val="003320D7"/>
    <w:rsid w:val="003446C6"/>
    <w:rsid w:val="00393D23"/>
    <w:rsid w:val="003D3E69"/>
    <w:rsid w:val="004C7CF4"/>
    <w:rsid w:val="004E0077"/>
    <w:rsid w:val="0055792A"/>
    <w:rsid w:val="005B1271"/>
    <w:rsid w:val="005F6444"/>
    <w:rsid w:val="00602A41"/>
    <w:rsid w:val="006268F8"/>
    <w:rsid w:val="00641840"/>
    <w:rsid w:val="00695CD8"/>
    <w:rsid w:val="00713143"/>
    <w:rsid w:val="00750BAF"/>
    <w:rsid w:val="00761302"/>
    <w:rsid w:val="007A4927"/>
    <w:rsid w:val="0081154A"/>
    <w:rsid w:val="00811791"/>
    <w:rsid w:val="00811FBA"/>
    <w:rsid w:val="0084134C"/>
    <w:rsid w:val="00863872"/>
    <w:rsid w:val="00886914"/>
    <w:rsid w:val="008B1C0B"/>
    <w:rsid w:val="00927874"/>
    <w:rsid w:val="009F740C"/>
    <w:rsid w:val="00A00758"/>
    <w:rsid w:val="00A41035"/>
    <w:rsid w:val="00A54280"/>
    <w:rsid w:val="00A81334"/>
    <w:rsid w:val="00AE7A90"/>
    <w:rsid w:val="00AF06A9"/>
    <w:rsid w:val="00B735BD"/>
    <w:rsid w:val="00BE7C4D"/>
    <w:rsid w:val="00C40783"/>
    <w:rsid w:val="00CC7AAB"/>
    <w:rsid w:val="00CE042F"/>
    <w:rsid w:val="00D24119"/>
    <w:rsid w:val="00E04597"/>
    <w:rsid w:val="00EB51D9"/>
    <w:rsid w:val="00F74216"/>
    <w:rsid w:val="00F91871"/>
    <w:rsid w:val="00F96B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AEE13"/>
  <w15:docId w15:val="{61D0C874-A240-4E07-8FBF-4F46C6B4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tijl1">
    <w:name w:val="Stijl1"/>
    <w:basedOn w:val="Standaardtabel"/>
    <w:uiPriority w:val="99"/>
    <w:pPr>
      <w:spacing w:after="0" w:line="240" w:lineRule="auto"/>
    </w:pPr>
    <w:tblPr/>
    <w:tblStylePr w:type="firstRow">
      <w:rPr>
        <w:rFonts w:ascii="Aharoni" w:hAnsi="Aharoni"/>
        <w:b/>
        <w:sz w:val="36"/>
      </w:rPr>
    </w:tblStylePr>
  </w:style>
  <w:style w:type="paragraph" w:styleId="Lijstalinea">
    <w:name w:val="List Paragraph"/>
    <w:basedOn w:val="Standaard"/>
    <w:uiPriority w:val="34"/>
    <w:qFormat/>
    <w:pPr>
      <w:spacing w:line="240" w:lineRule="auto"/>
      <w:ind w:left="720" w:hanging="288"/>
      <w:contextualSpacing/>
    </w:pPr>
    <w:rPr>
      <w:color w:val="675E47" w:themeColor="text2"/>
    </w:rPr>
  </w:style>
  <w:style w:type="character" w:customStyle="1" w:styleId="Kop1Char">
    <w:name w:val="Kop 1 Char"/>
    <w:basedOn w:val="Standaardalinea-lettertype"/>
    <w:link w:val="Kop1"/>
    <w:uiPriority w:val="9"/>
    <w:rPr>
      <w:rFonts w:asciiTheme="majorHAnsi" w:eastAsiaTheme="majorEastAsia" w:hAnsiTheme="majorHAnsi" w:cstheme="majorBidi"/>
      <w:bCs/>
      <w:color w:val="auto"/>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eastAsiaTheme="majorEastAsia" w:cstheme="majorBidi"/>
      <w:b/>
      <w:bCs/>
      <w:color w:val="auto"/>
      <w:sz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auto"/>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auto"/>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auto"/>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auto"/>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auto"/>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auto"/>
      <w:sz w:val="20"/>
      <w:szCs w:val="20"/>
    </w:rPr>
  </w:style>
  <w:style w:type="paragraph" w:styleId="Bijschrift">
    <w:name w:val="caption"/>
    <w:basedOn w:val="Standaard"/>
    <w:next w:val="Standaard"/>
    <w:uiPriority w:val="35"/>
    <w:semiHidden/>
    <w:unhideWhenUsed/>
    <w:qFormat/>
    <w:pPr>
      <w:spacing w:line="240" w:lineRule="auto"/>
    </w:pPr>
    <w:rPr>
      <w:rFonts w:eastAsiaTheme="minorEastAsia"/>
      <w:b/>
      <w:bCs/>
      <w:smallCaps/>
      <w:color w:val="675E47" w:themeColor="text2"/>
      <w:spacing w:val="6"/>
      <w:sz w:val="20"/>
      <w:szCs w:val="18"/>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kern w:val="28"/>
      <w:sz w:val="80"/>
      <w:szCs w:val="52"/>
      <w14:ligatures w14:val="standard"/>
      <w14:numForm w14:val="oldStyle"/>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675E47"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auto"/>
      <w:sz w:val="32"/>
      <w:szCs w:val="24"/>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auto"/>
    </w:rPr>
  </w:style>
  <w:style w:type="paragraph" w:styleId="Geenafstand">
    <w:name w:val="No Spacing"/>
    <w:link w:val="GeenafstandChar"/>
    <w:uiPriority w:val="1"/>
    <w:qFormat/>
    <w:pPr>
      <w:spacing w:after="0" w:line="240" w:lineRule="auto"/>
    </w:pPr>
  </w:style>
  <w:style w:type="paragraph" w:styleId="Citaat">
    <w:name w:val="Quote"/>
    <w:basedOn w:val="Standaard"/>
    <w:next w:val="Standaard"/>
    <w:link w:val="CitaatCh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auto"/>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auto"/>
      <w:sz w:val="21"/>
      <w:shd w:val="clear" w:color="auto" w:fill="A9A57C" w:themeFill="accent1"/>
      <w14:ligatures w14:val="standard"/>
      <w14:numForm w14:val="oldStyle"/>
    </w:rPr>
  </w:style>
  <w:style w:type="character" w:styleId="Subtielebenadrukking">
    <w:name w:val="Subtle Emphasis"/>
    <w:basedOn w:val="Standaardalinea-lettertype"/>
    <w:uiPriority w:val="19"/>
    <w:qFormat/>
    <w:rPr>
      <w:i/>
      <w:iCs/>
      <w:color w:val="auto"/>
    </w:rPr>
  </w:style>
  <w:style w:type="character" w:styleId="Intensievebenadrukking">
    <w:name w:val="Intense Emphasis"/>
    <w:aliases w:val="Subsectie intensieve nadruk"/>
    <w:basedOn w:val="Standaardalinea-lettertype"/>
    <w:uiPriority w:val="21"/>
    <w:qFormat/>
    <w:rPr>
      <w:b/>
      <w:bCs/>
      <w:i/>
      <w:iCs/>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smallCaps/>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color w:val="000000"/>
      <w:sz w:val="28"/>
      <w14:numForm w14:val="default"/>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customStyle="1" w:styleId="Sectiekop">
    <w:name w:val="Sectiekop"/>
    <w:basedOn w:val="Kop1"/>
    <w:next w:val="Standaard"/>
    <w:qFormat/>
    <w:rPr>
      <w:b/>
      <w:color w:val="675E47" w:themeColor="text2"/>
      <w:sz w:val="24"/>
    </w:rPr>
  </w:style>
  <w:style w:type="character" w:customStyle="1" w:styleId="GeenafstandChar">
    <w:name w:val="Geen afstand Char"/>
    <w:basedOn w:val="Standaardalinea-lettertype"/>
    <w:link w:val="Geenafstand"/>
    <w:uiPriority w:val="1"/>
  </w:style>
  <w:style w:type="paragraph" w:customStyle="1" w:styleId="Subsectie">
    <w:name w:val="Subsectie"/>
    <w:basedOn w:val="Kop2"/>
    <w:qFormat/>
    <w:pPr>
      <w:spacing w:before="0"/>
    </w:pPr>
    <w:rPr>
      <w:color w:val="A9A57C" w:themeColor="accent1"/>
      <w:sz w:val="21"/>
    </w:rPr>
  </w:style>
  <w:style w:type="paragraph" w:customStyle="1" w:styleId="Naam">
    <w:name w:val="Naam"/>
    <w:basedOn w:val="Titel"/>
    <w:qFormat/>
    <w:rPr>
      <w:b/>
      <w:sz w:val="28"/>
      <w:szCs w:val="28"/>
    </w:rPr>
  </w:style>
  <w:style w:type="paragraph" w:customStyle="1" w:styleId="Datumvansubsectie">
    <w:name w:val="Datum van subsectie"/>
    <w:basedOn w:val="Standaard"/>
    <w:qFormat/>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Telefoon">
    <w:name w:val="Telefoon"/>
    <w:basedOn w:val="Geenafstand"/>
    <w:qFormat/>
    <w:rPr>
      <w:sz w:val="24"/>
    </w:rPr>
  </w:style>
  <w:style w:type="paragraph" w:customStyle="1" w:styleId="Adresvanafzender">
    <w:name w:val="Adres van afzender"/>
    <w:basedOn w:val="Geenafstand"/>
    <w:qFormat/>
    <w:pPr>
      <w:spacing w:line="274" w:lineRule="auto"/>
    </w:pPr>
    <w:rPr>
      <w:sz w:val="21"/>
    </w:rPr>
  </w:style>
  <w:style w:type="paragraph" w:customStyle="1" w:styleId="Tekstvoorsubsectie">
    <w:name w:val="Tekst voor subsectie"/>
    <w:basedOn w:val="Lijstopsomteken"/>
    <w:qFormat/>
    <w:pPr>
      <w:numPr>
        <w:numId w:val="0"/>
      </w:numPr>
      <w:spacing w:line="276" w:lineRule="auto"/>
      <w:ind w:left="360" w:hanging="360"/>
      <w:contextualSpacing w:val="0"/>
    </w:pPr>
    <w:rPr>
      <w:sz w:val="22"/>
    </w:rPr>
  </w:style>
  <w:style w:type="paragraph" w:styleId="Lijstopsomteken">
    <w:name w:val="List Bullet"/>
    <w:basedOn w:val="Standaard"/>
    <w:uiPriority w:val="99"/>
    <w:semiHidden/>
    <w:unhideWhenUsed/>
    <w:pPr>
      <w:numPr>
        <w:numId w:val="5"/>
      </w:numPr>
      <w:contextualSpacing/>
    </w:pPr>
  </w:style>
  <w:style w:type="paragraph" w:styleId="Afsluiting">
    <w:name w:val="Closing"/>
    <w:basedOn w:val="Standaard"/>
    <w:link w:val="AfsluitingChar"/>
    <w:uiPriority w:val="5"/>
    <w:unhideWhenUsed/>
    <w:pPr>
      <w:spacing w:before="480" w:after="960"/>
      <w:contextualSpacing/>
    </w:pPr>
    <w:rPr>
      <w:b/>
      <w:color w:val="675E47" w:themeColor="text2"/>
    </w:rPr>
  </w:style>
  <w:style w:type="character" w:customStyle="1" w:styleId="AfsluitingChar">
    <w:name w:val="Afsluiting Char"/>
    <w:basedOn w:val="Standaardalinea-lettertype"/>
    <w:link w:val="Afsluiting"/>
    <w:uiPriority w:val="5"/>
    <w:rPr>
      <w:b/>
      <w:color w:val="auto"/>
      <w:sz w:val="21"/>
    </w:rPr>
  </w:style>
  <w:style w:type="paragraph" w:customStyle="1" w:styleId="Adresvangeadresseerde">
    <w:name w:val="Adres van geadresseerde"/>
    <w:basedOn w:val="Geenafstand"/>
    <w:uiPriority w:val="3"/>
    <w:qFormat/>
    <w:pPr>
      <w:spacing w:after="360"/>
      <w:contextualSpacing/>
    </w:pPr>
    <w:rPr>
      <w:color w:val="675E47" w:themeColor="text2"/>
      <w:sz w:val="21"/>
    </w:rPr>
  </w:style>
  <w:style w:type="paragraph" w:styleId="Aanhef">
    <w:name w:val="Salutation"/>
    <w:basedOn w:val="Geenafstand"/>
    <w:next w:val="Standaard"/>
    <w:link w:val="AanhefChar"/>
    <w:uiPriority w:val="4"/>
    <w:unhideWhenUsed/>
    <w:pPr>
      <w:spacing w:before="480" w:after="320"/>
      <w:contextualSpacing/>
    </w:pPr>
    <w:rPr>
      <w:b/>
      <w:color w:val="675E47" w:themeColor="text2"/>
      <w:sz w:val="21"/>
    </w:rPr>
  </w:style>
  <w:style w:type="character" w:customStyle="1" w:styleId="AanhefChar">
    <w:name w:val="Aanhef Char"/>
    <w:basedOn w:val="Standaardalinea-lettertype"/>
    <w:link w:val="Aanhef"/>
    <w:uiPriority w:val="4"/>
    <w:rPr>
      <w:b/>
      <w:color w:val="auto"/>
      <w:sz w:val="21"/>
    </w:rPr>
  </w:style>
  <w:style w:type="paragraph" w:styleId="Handtekening">
    <w:name w:val="Signature"/>
    <w:basedOn w:val="Standaard"/>
    <w:link w:val="HandtekeningChar"/>
    <w:uiPriority w:val="99"/>
    <w:unhideWhenUsed/>
    <w:pPr>
      <w:contextualSpacing/>
    </w:pPr>
  </w:style>
  <w:style w:type="character" w:customStyle="1" w:styleId="HandtekeningChar">
    <w:name w:val="Handtekening Char"/>
    <w:basedOn w:val="Standaardalinea-lettertype"/>
    <w:link w:val="Handtekening"/>
    <w:uiPriority w:val="99"/>
    <w:rPr>
      <w:sz w:val="21"/>
    </w:rPr>
  </w:style>
  <w:style w:type="paragraph" w:styleId="Normaalweb">
    <w:name w:val="Normal (Web)"/>
    <w:basedOn w:val="Standaard"/>
    <w:uiPriority w:val="99"/>
    <w:semiHidden/>
    <w:unhideWhenUsed/>
    <w:rsid w:val="00AF06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AF06A9"/>
    <w:rPr>
      <w:color w:val="0000FF"/>
      <w:u w:val="single"/>
    </w:rPr>
  </w:style>
  <w:style w:type="character" w:customStyle="1" w:styleId="apple-tab-span">
    <w:name w:val="apple-tab-span"/>
    <w:basedOn w:val="Standaardalinea-lettertype"/>
    <w:rsid w:val="00AF06A9"/>
  </w:style>
  <w:style w:type="paragraph" w:styleId="Inhopg1">
    <w:name w:val="toc 1"/>
    <w:basedOn w:val="Standaard"/>
    <w:next w:val="Standaard"/>
    <w:autoRedefine/>
    <w:uiPriority w:val="39"/>
    <w:unhideWhenUsed/>
    <w:rsid w:val="003446C6"/>
    <w:pPr>
      <w:spacing w:after="100"/>
    </w:pPr>
  </w:style>
  <w:style w:type="paragraph" w:styleId="Inhopg2">
    <w:name w:val="toc 2"/>
    <w:basedOn w:val="Standaard"/>
    <w:next w:val="Standaard"/>
    <w:autoRedefine/>
    <w:uiPriority w:val="39"/>
    <w:unhideWhenUsed/>
    <w:rsid w:val="003446C6"/>
    <w:pPr>
      <w:spacing w:after="100"/>
      <w:ind w:left="210"/>
    </w:pPr>
  </w:style>
  <w:style w:type="paragraph" w:styleId="Inhopg3">
    <w:name w:val="toc 3"/>
    <w:basedOn w:val="Standaard"/>
    <w:next w:val="Standaard"/>
    <w:autoRedefine/>
    <w:uiPriority w:val="39"/>
    <w:unhideWhenUsed/>
    <w:rsid w:val="003446C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59947">
      <w:bodyDiv w:val="1"/>
      <w:marLeft w:val="0"/>
      <w:marRight w:val="0"/>
      <w:marTop w:val="0"/>
      <w:marBottom w:val="0"/>
      <w:divBdr>
        <w:top w:val="none" w:sz="0" w:space="0" w:color="auto"/>
        <w:left w:val="none" w:sz="0" w:space="0" w:color="auto"/>
        <w:bottom w:val="none" w:sz="0" w:space="0" w:color="auto"/>
        <w:right w:val="none" w:sz="0" w:space="0" w:color="auto"/>
      </w:divBdr>
      <w:divsChild>
        <w:div w:id="2019043135">
          <w:marLeft w:val="-100"/>
          <w:marRight w:val="0"/>
          <w:marTop w:val="0"/>
          <w:marBottom w:val="0"/>
          <w:divBdr>
            <w:top w:val="none" w:sz="0" w:space="0" w:color="auto"/>
            <w:left w:val="none" w:sz="0" w:space="0" w:color="auto"/>
            <w:bottom w:val="none" w:sz="0" w:space="0" w:color="auto"/>
            <w:right w:val="none" w:sz="0" w:space="0" w:color="auto"/>
          </w:divBdr>
        </w:div>
      </w:divsChild>
    </w:div>
    <w:div w:id="1077437144">
      <w:bodyDiv w:val="1"/>
      <w:marLeft w:val="0"/>
      <w:marRight w:val="0"/>
      <w:marTop w:val="0"/>
      <w:marBottom w:val="0"/>
      <w:divBdr>
        <w:top w:val="none" w:sz="0" w:space="0" w:color="auto"/>
        <w:left w:val="none" w:sz="0" w:space="0" w:color="auto"/>
        <w:bottom w:val="none" w:sz="0" w:space="0" w:color="auto"/>
        <w:right w:val="none" w:sz="0" w:space="0" w:color="auto"/>
      </w:divBdr>
    </w:div>
    <w:div w:id="1636135827">
      <w:bodyDiv w:val="1"/>
      <w:marLeft w:val="0"/>
      <w:marRight w:val="0"/>
      <w:marTop w:val="0"/>
      <w:marBottom w:val="0"/>
      <w:divBdr>
        <w:top w:val="none" w:sz="0" w:space="0" w:color="auto"/>
        <w:left w:val="none" w:sz="0" w:space="0" w:color="auto"/>
        <w:bottom w:val="none" w:sz="0" w:space="0" w:color="auto"/>
        <w:right w:val="none" w:sz="0" w:space="0" w:color="auto"/>
      </w:divBdr>
    </w:div>
    <w:div w:id="2032485117">
      <w:bodyDiv w:val="1"/>
      <w:marLeft w:val="0"/>
      <w:marRight w:val="0"/>
      <w:marTop w:val="0"/>
      <w:marBottom w:val="0"/>
      <w:divBdr>
        <w:top w:val="none" w:sz="0" w:space="0" w:color="auto"/>
        <w:left w:val="none" w:sz="0" w:space="0" w:color="auto"/>
        <w:bottom w:val="none" w:sz="0" w:space="0" w:color="auto"/>
        <w:right w:val="none" w:sz="0" w:space="0" w:color="auto"/>
      </w:divBdr>
      <w:divsChild>
        <w:div w:id="454061136">
          <w:marLeft w:val="0"/>
          <w:marRight w:val="0"/>
          <w:marTop w:val="0"/>
          <w:marBottom w:val="0"/>
          <w:divBdr>
            <w:top w:val="none" w:sz="0" w:space="0" w:color="auto"/>
            <w:left w:val="none" w:sz="0" w:space="0" w:color="auto"/>
            <w:bottom w:val="none" w:sz="0" w:space="0" w:color="auto"/>
            <w:right w:val="none" w:sz="0" w:space="0" w:color="auto"/>
          </w:divBdr>
        </w:div>
        <w:div w:id="784077542">
          <w:marLeft w:val="0"/>
          <w:marRight w:val="0"/>
          <w:marTop w:val="0"/>
          <w:marBottom w:val="0"/>
          <w:divBdr>
            <w:top w:val="none" w:sz="0" w:space="0" w:color="auto"/>
            <w:left w:val="none" w:sz="0" w:space="0" w:color="auto"/>
            <w:bottom w:val="none" w:sz="0" w:space="0" w:color="auto"/>
            <w:right w:val="none" w:sz="0" w:space="0" w:color="auto"/>
          </w:divBdr>
        </w:div>
        <w:div w:id="38556758">
          <w:marLeft w:val="0"/>
          <w:marRight w:val="0"/>
          <w:marTop w:val="0"/>
          <w:marBottom w:val="0"/>
          <w:divBdr>
            <w:top w:val="none" w:sz="0" w:space="0" w:color="auto"/>
            <w:left w:val="none" w:sz="0" w:space="0" w:color="auto"/>
            <w:bottom w:val="none" w:sz="0" w:space="0" w:color="auto"/>
            <w:right w:val="none" w:sz="0" w:space="0" w:color="auto"/>
          </w:divBdr>
        </w:div>
        <w:div w:id="729496780">
          <w:marLeft w:val="0"/>
          <w:marRight w:val="0"/>
          <w:marTop w:val="0"/>
          <w:marBottom w:val="0"/>
          <w:divBdr>
            <w:top w:val="none" w:sz="0" w:space="0" w:color="auto"/>
            <w:left w:val="none" w:sz="0" w:space="0" w:color="auto"/>
            <w:bottom w:val="none" w:sz="0" w:space="0" w:color="auto"/>
            <w:right w:val="none" w:sz="0" w:space="0" w:color="auto"/>
          </w:divBdr>
        </w:div>
        <w:div w:id="137919268">
          <w:marLeft w:val="0"/>
          <w:marRight w:val="0"/>
          <w:marTop w:val="0"/>
          <w:marBottom w:val="0"/>
          <w:divBdr>
            <w:top w:val="none" w:sz="0" w:space="0" w:color="auto"/>
            <w:left w:val="none" w:sz="0" w:space="0" w:color="auto"/>
            <w:bottom w:val="none" w:sz="0" w:space="0" w:color="auto"/>
            <w:right w:val="none" w:sz="0" w:space="0" w:color="auto"/>
          </w:divBdr>
        </w:div>
        <w:div w:id="99768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stingexcellence.com/wp-content/uploads/2008/11/incremental-model-e1425812395282.jpg" TargetMode="External"/><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dogdu\AppData\Roaming\Microsoft\Templates\Curriculum%20vitae%20(ontwerp%20Aangrenz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7EF36-CB6D-4AF2-B86F-D3F88FCE611C}">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FAAB81FF-73D3-4EB4-94B7-3616389D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 (ontwerp Aangrenzing).dotx</Template>
  <TotalTime>211</TotalTime>
  <Pages>1</Pages>
  <Words>4659</Words>
  <Characters>25627</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Hüseyin Aydoğdu</dc:creator>
  <cp:keywords/>
  <cp:lastModifiedBy>Hüseyin Aydoğdu</cp:lastModifiedBy>
  <cp:revision>9</cp:revision>
  <dcterms:created xsi:type="dcterms:W3CDTF">2016-10-09T18:21:00Z</dcterms:created>
  <dcterms:modified xsi:type="dcterms:W3CDTF">2016-10-23T19:27:00Z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TC017730549991</vt:lpwstr>
  </property>
</Properties>
</file>